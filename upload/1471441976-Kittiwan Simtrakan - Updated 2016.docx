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"/>
        <w:gridCol w:w="8802"/>
        <w:gridCol w:w="1800"/>
      </w:tblGrid>
      <w:tr w:rsidR="000B3188" w:rsidTr="007D4B79">
        <w:trPr>
          <w:jc w:val="center"/>
        </w:trPr>
        <w:tc>
          <w:tcPr>
            <w:tcW w:w="10890" w:type="dxa"/>
            <w:gridSpan w:val="3"/>
            <w:vAlign w:val="bottom"/>
          </w:tcPr>
          <w:bookmarkStart w:id="0" w:name="_GoBack"/>
          <w:bookmarkEnd w:id="0"/>
          <w:p w:rsidR="000B3188" w:rsidRDefault="00C707DD">
            <w:pPr>
              <w:pStyle w:val="SectionHeading"/>
            </w:pPr>
            <w:sdt>
              <w:sdtPr>
                <w:rPr>
                  <w:rStyle w:val="SectionHeadingChar"/>
                  <w:color w:val="002060"/>
                </w:rPr>
                <w:id w:val="3643572"/>
                <w:placeholder>
                  <w:docPart w:val="5583CAC227AF44B38D51DC185DC3D41B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 w:rsidRPr="003F763B">
                  <w:rPr>
                    <w:color w:val="002060"/>
                  </w:rPr>
                  <w:t>EDUCATION</w:t>
                </w:r>
              </w:sdtContent>
            </w:sdt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A01EF5" w:rsidRDefault="00A01EF5" w:rsidP="00A01EF5">
            <w:pPr>
              <w:rPr>
                <w:b/>
                <w:bCs/>
              </w:rPr>
            </w:pPr>
            <w:r w:rsidRPr="00A01EF5">
              <w:rPr>
                <w:b/>
                <w:bCs/>
              </w:rPr>
              <w:t>Master of Translation</w:t>
            </w:r>
          </w:p>
        </w:tc>
        <w:tc>
          <w:tcPr>
            <w:tcW w:w="1800" w:type="dxa"/>
            <w:vAlign w:val="bottom"/>
          </w:tcPr>
          <w:p w:rsidR="000B3188" w:rsidRDefault="00A01EF5">
            <w:r>
              <w:t>2005 - 2008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A01EF5" w:rsidRDefault="00C707DD" w:rsidP="00A01EF5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08"/>
                <w:placeholder>
                  <w:docPart w:val="1ACDEBC4B5ED4BF5BFE4DC5A522B013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proofErr w:type="spellStart"/>
                <w:r w:rsidR="00A01EF5" w:rsidRPr="00A01EF5">
                  <w:rPr>
                    <w:rStyle w:val="SectionbodytextboldChar"/>
                  </w:rPr>
                  <w:t>C</w:t>
                </w:r>
                <w:r w:rsidR="00C52A47">
                  <w:rPr>
                    <w:rStyle w:val="SectionbodytextboldChar"/>
                  </w:rPr>
                  <w:t>hulalongkorn</w:t>
                </w:r>
                <w:proofErr w:type="spellEnd"/>
                <w:r w:rsidR="00C52A47">
                  <w:rPr>
                    <w:rStyle w:val="SectionbodytextboldChar"/>
                  </w:rPr>
                  <w:t xml:space="preserve"> University, Thailand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9090" w:type="dxa"/>
            <w:gridSpan w:val="2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SectionbodytextChar"/>
              </w:rPr>
              <w:id w:val="4805140"/>
              <w:placeholder>
                <w:docPart w:val="DC36B074A76A4E1FBC414E708474A5C1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Default="00C52A47" w:rsidP="00C52A47">
                <w:pPr>
                  <w:pStyle w:val="Sectionbodytext"/>
                </w:pPr>
                <w:r w:rsidRPr="00C52A47">
                  <w:rPr>
                    <w:rStyle w:val="SectionbodytextChar"/>
                    <w:b/>
                    <w:bCs/>
                  </w:rPr>
                  <w:t>Master of Information Technology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C52A47">
            <w:pPr>
              <w:pStyle w:val="Sectionbodytext"/>
            </w:pPr>
            <w:r>
              <w:t xml:space="preserve">2001  – 2002 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C52A47" w:rsidRDefault="00C707DD" w:rsidP="00C52A47">
            <w:pPr>
              <w:pStyle w:val="Sectionbodytextbold"/>
            </w:pPr>
            <w:sdt>
              <w:sdtPr>
                <w:rPr>
                  <w:rStyle w:val="SectionbodytextboldChar"/>
                </w:rPr>
                <w:id w:val="4805148"/>
                <w:placeholder>
                  <w:docPart w:val="E4700AF6B2B74DCCAD419A2F9FF96172"/>
                </w:placeholder>
              </w:sdtPr>
              <w:sdtEndPr>
                <w:rPr>
                  <w:rStyle w:val="DefaultParagraphFont"/>
                  <w:b/>
                </w:rPr>
              </w:sdtEndPr>
              <w:sdtContent>
                <w:proofErr w:type="spellStart"/>
                <w:r w:rsidR="00C52A47" w:rsidRPr="00C52A47">
                  <w:rPr>
                    <w:rStyle w:val="SectionbodytextboldChar"/>
                  </w:rPr>
                  <w:t>M</w:t>
                </w:r>
                <w:r w:rsidR="00C52A47">
                  <w:rPr>
                    <w:rStyle w:val="SectionbodytextboldChar"/>
                  </w:rPr>
                  <w:t>onash</w:t>
                </w:r>
                <w:proofErr w:type="spellEnd"/>
                <w:r w:rsidR="00C52A47">
                  <w:rPr>
                    <w:rStyle w:val="SectionbodytextboldChar"/>
                  </w:rPr>
                  <w:t xml:space="preserve"> University, Australia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Sectionbodytex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CC5F71" w:rsidRDefault="00CC5F71" w:rsidP="00CC5F71">
            <w:pPr>
              <w:rPr>
                <w:b/>
                <w:bCs/>
              </w:rPr>
            </w:pPr>
            <w:r w:rsidRPr="00CC5F71">
              <w:rPr>
                <w:rStyle w:val="SectionbodytextChar"/>
                <w:b/>
                <w:bCs/>
              </w:rPr>
              <w:t>Bachelor of Science in Computer Science</w:t>
            </w:r>
          </w:p>
        </w:tc>
        <w:tc>
          <w:tcPr>
            <w:tcW w:w="1800" w:type="dxa"/>
            <w:vAlign w:val="bottom"/>
          </w:tcPr>
          <w:p w:rsidR="000B3188" w:rsidRDefault="00CC5F71">
            <w:r>
              <w:t>1996 - 2000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CC5F71" w:rsidRDefault="00CC5F71" w:rsidP="00CC5F71">
            <w:pPr>
              <w:pStyle w:val="Sectionbodytextbold"/>
              <w:rPr>
                <w:b w:val="0"/>
                <w:bCs/>
              </w:rPr>
            </w:pPr>
            <w:proofErr w:type="spellStart"/>
            <w:r w:rsidRPr="00CC5F71">
              <w:rPr>
                <w:b w:val="0"/>
                <w:bCs/>
              </w:rPr>
              <w:t>Chulalongkorn</w:t>
            </w:r>
            <w:proofErr w:type="spellEnd"/>
            <w:r w:rsidRPr="00CC5F71">
              <w:rPr>
                <w:b w:val="0"/>
                <w:bCs/>
              </w:rPr>
              <w:t xml:space="preserve"> University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  <w:rPr>
                <w:b w:val="0"/>
              </w:rPr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10890" w:type="dxa"/>
            <w:gridSpan w:val="3"/>
            <w:vAlign w:val="bottom"/>
          </w:tcPr>
          <w:sdt>
            <w:sdtPr>
              <w:rPr>
                <w:rStyle w:val="SectionHeadingChar"/>
                <w:b/>
                <w:bCs/>
                <w:color w:val="002060"/>
              </w:rPr>
              <w:id w:val="3645376"/>
              <w:placeholder>
                <w:docPart w:val="D8006A9572C94612B4740B9D7C2DF34D"/>
              </w:placeholder>
            </w:sdtPr>
            <w:sdtEndPr>
              <w:rPr>
                <w:rStyle w:val="DefaultParagraphFont"/>
                <w:b w:val="0"/>
                <w:caps/>
              </w:rPr>
            </w:sdtEndPr>
            <w:sdtContent>
              <w:p w:rsidR="000B3188" w:rsidRPr="00CC5F71" w:rsidRDefault="00CC5F71" w:rsidP="00CC5F71">
                <w:pPr>
                  <w:pStyle w:val="SectionHeading"/>
                  <w:rPr>
                    <w:b w:val="0"/>
                    <w:bCs/>
                  </w:rPr>
                </w:pPr>
                <w:r>
                  <w:rPr>
                    <w:rStyle w:val="SectionHeadingChar"/>
                    <w:b/>
                    <w:bCs/>
                    <w:color w:val="002060"/>
                  </w:rPr>
                  <w:t>WORK EXPERIENCE</w:t>
                </w:r>
              </w:p>
            </w:sdtContent>
          </w:sdt>
        </w:tc>
      </w:tr>
      <w:tr w:rsidR="00CC5F71" w:rsidTr="00DE6856">
        <w:trPr>
          <w:jc w:val="center"/>
        </w:trPr>
        <w:tc>
          <w:tcPr>
            <w:tcW w:w="288" w:type="dxa"/>
            <w:vAlign w:val="bottom"/>
          </w:tcPr>
          <w:p w:rsidR="00CC5F71" w:rsidRDefault="00CC5F71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CC5F71" w:rsidRPr="00CC5F71" w:rsidRDefault="00CC5F71">
            <w:pPr>
              <w:pStyle w:val="ContactInfo"/>
              <w:jc w:val="left"/>
              <w:rPr>
                <w:b w:val="0"/>
                <w:bCs/>
                <w:sz w:val="16"/>
                <w:szCs w:val="16"/>
              </w:rPr>
            </w:pPr>
            <w:r w:rsidRPr="00CC5F71">
              <w:rPr>
                <w:rStyle w:val="SectionbodytextChar"/>
                <w:b w:val="0"/>
                <w:bCs/>
              </w:rPr>
              <w:t>Chevron Asia South Co Ltd</w:t>
            </w:r>
            <w:r w:rsidRPr="00CC5F71">
              <w:rPr>
                <w:b w:val="0"/>
                <w:bCs/>
                <w:color w:val="000000" w:themeColor="text1"/>
                <w:sz w:val="20"/>
              </w:rPr>
              <w:t xml:space="preserve"> </w:t>
            </w:r>
            <w:r w:rsidRPr="00CC5F71">
              <w:rPr>
                <w:b w:val="0"/>
                <w:bCs/>
                <w:sz w:val="16"/>
                <w:szCs w:val="16"/>
              </w:rPr>
              <w:t xml:space="preserve">   </w:t>
            </w:r>
            <w:r w:rsidRPr="00CC5F71">
              <w:rPr>
                <w:rStyle w:val="SectionbodytextChar"/>
                <w:b w:val="0"/>
                <w:bCs/>
              </w:rPr>
              <w:t xml:space="preserve">                                                                          </w:t>
            </w:r>
            <w:r>
              <w:rPr>
                <w:rStyle w:val="SectionbodytextChar"/>
                <w:b w:val="0"/>
                <w:bCs/>
              </w:rPr>
              <w:t xml:space="preserve">     </w:t>
            </w:r>
            <w:r w:rsidRPr="00CC5F71">
              <w:rPr>
                <w:rStyle w:val="SectionbodytextChar"/>
                <w:b w:val="0"/>
                <w:bCs/>
              </w:rPr>
              <w:t xml:space="preserve">March 2012 – December 2015                                                                                                                                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CC5F71">
            <w:pPr>
              <w:pStyle w:val="Sectionbodytextbold"/>
            </w:pPr>
            <w:r>
              <w:rPr>
                <w:rFonts w:ascii="Arial" w:hAnsi="Arial" w:cs="Arial"/>
              </w:rPr>
              <w:t>Senior Executive Assistant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CC5F71">
              <w:rPr>
                <w:rStyle w:val="SectionbodytextChar"/>
              </w:rPr>
              <w:t xml:space="preserve">Provided logistical support for Regional IT </w:t>
            </w:r>
            <w:r>
              <w:rPr>
                <w:rStyle w:val="SectionbodytextChar"/>
              </w:rPr>
              <w:t>Manager</w:t>
            </w:r>
          </w:p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Coordinated with various regional offices and </w:t>
            </w:r>
            <w:r w:rsidRPr="00CC5F71">
              <w:rPr>
                <w:rStyle w:val="SectionbodytextChar"/>
              </w:rPr>
              <w:t>helped planning leadership team meeting activities</w:t>
            </w:r>
          </w:p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>
              <w:rPr>
                <w:rStyle w:val="SectionbodytextChar"/>
              </w:rPr>
              <w:t>C</w:t>
            </w:r>
            <w:r w:rsidRPr="00CC5F71">
              <w:rPr>
                <w:rStyle w:val="SectionbodytextChar"/>
              </w:rPr>
              <w:t>reated monthly IT project portfolio summary reports</w:t>
            </w:r>
            <w:r>
              <w:rPr>
                <w:rStyle w:val="SectionbodytextChar"/>
              </w:rPr>
              <w:t xml:space="preserve"> and e</w:t>
            </w:r>
            <w:r w:rsidRPr="00CC5F71">
              <w:rPr>
                <w:rStyle w:val="SectionbodytextChar"/>
              </w:rPr>
              <w:t xml:space="preserve">dited </w:t>
            </w:r>
            <w:r>
              <w:rPr>
                <w:rStyle w:val="SectionbodytextChar"/>
              </w:rPr>
              <w:t>IT quarterly reports</w:t>
            </w:r>
          </w:p>
          <w:p w:rsidR="000B3188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</w:pPr>
            <w:r w:rsidRPr="00CC5F71">
              <w:rPr>
                <w:rStyle w:val="SectionbodytextChar"/>
              </w:rPr>
              <w:t>Assisted Behavioral Change Management Consultant as well as Project Managers to conduct business value workshops, training and various activities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CC5F71">
        <w:trPr>
          <w:trHeight w:val="159"/>
          <w:jc w:val="center"/>
        </w:trPr>
        <w:tc>
          <w:tcPr>
            <w:tcW w:w="10890" w:type="dxa"/>
            <w:gridSpan w:val="3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CC5F71" w:rsidTr="00905816">
        <w:trPr>
          <w:jc w:val="center"/>
        </w:trPr>
        <w:tc>
          <w:tcPr>
            <w:tcW w:w="288" w:type="dxa"/>
            <w:vAlign w:val="bottom"/>
          </w:tcPr>
          <w:p w:rsidR="00CC5F71" w:rsidRDefault="00CC5F71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CC5F71" w:rsidRPr="00CC5F71" w:rsidRDefault="00CC5F71">
            <w:pPr>
              <w:pStyle w:val="ContactInfo"/>
              <w:jc w:val="left"/>
              <w:rPr>
                <w:b w:val="0"/>
                <w:bCs/>
              </w:rPr>
            </w:pPr>
            <w:r w:rsidRPr="00CC5F71">
              <w:rPr>
                <w:rStyle w:val="SectionbodytextChar"/>
                <w:b w:val="0"/>
                <w:bCs/>
              </w:rPr>
              <w:t>Thomson Reuters Software (Thailand)</w:t>
            </w:r>
            <w:r>
              <w:rPr>
                <w:b w:val="0"/>
                <w:bCs/>
              </w:rPr>
              <w:t xml:space="preserve">                                                               </w:t>
            </w:r>
            <w:r w:rsidRPr="00CC5F71">
              <w:rPr>
                <w:rStyle w:val="SectionbodytextChar"/>
                <w:b w:val="0"/>
                <w:bCs/>
              </w:rPr>
              <w:t>July 2007 – December 2011</w:t>
            </w:r>
            <w:r>
              <w:rPr>
                <w:b w:val="0"/>
                <w:bCs/>
              </w:rPr>
              <w:t xml:space="preserve">                        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CC5F71" w:rsidRDefault="00CC5F71" w:rsidP="00CC5F71">
            <w:pPr>
              <w:pStyle w:val="Sectionbodytextbold"/>
              <w:rPr>
                <w:b w:val="0"/>
                <w:bCs/>
              </w:rPr>
            </w:pPr>
            <w:r w:rsidRPr="00CC5F71">
              <w:rPr>
                <w:rStyle w:val="SectionbodytextboldChar"/>
                <w:b/>
                <w:bCs/>
              </w:rPr>
              <w:t>Technical Writer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CC5F71">
              <w:rPr>
                <w:rStyle w:val="SectionbodytextChar"/>
              </w:rPr>
              <w:t xml:space="preserve">Created and maintained system and software release documentations for Thomson </w:t>
            </w:r>
            <w:proofErr w:type="gramStart"/>
            <w:r w:rsidRPr="00CC5F71">
              <w:rPr>
                <w:rStyle w:val="SectionbodytextChar"/>
              </w:rPr>
              <w:t>Reuters</w:t>
            </w:r>
            <w:proofErr w:type="gramEnd"/>
            <w:r w:rsidRPr="00CC5F71">
              <w:rPr>
                <w:rStyle w:val="SectionbodytextChar"/>
              </w:rPr>
              <w:t xml:space="preserve"> software users and system engineers. </w:t>
            </w:r>
          </w:p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CC5F71">
              <w:rPr>
                <w:rStyle w:val="SectionbodytextChar"/>
              </w:rPr>
              <w:t>Drafted and composed test specifications and test cases to accompany the software qualification process</w:t>
            </w:r>
          </w:p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CC5F71">
              <w:rPr>
                <w:rStyle w:val="SectionbodytextChar"/>
              </w:rPr>
              <w:t>Coordinated with software developers in order to create user manuals</w:t>
            </w:r>
          </w:p>
          <w:p w:rsidR="00CC5F71" w:rsidRPr="00CC5F71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CC5F71">
              <w:rPr>
                <w:rStyle w:val="SectionbodytextChar"/>
              </w:rPr>
              <w:t>Tested programs to help ensure the quality of delivered products</w:t>
            </w:r>
          </w:p>
          <w:p w:rsidR="000B3188" w:rsidRDefault="00CC5F71" w:rsidP="00CC5F71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</w:pPr>
            <w:r w:rsidRPr="00CC5F71">
              <w:rPr>
                <w:rStyle w:val="SectionbodytextChar"/>
              </w:rPr>
              <w:t>Coordinated with Thomson Reuters London team to drive the success of a project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7A7BB4" w:rsidTr="004B2048">
        <w:trPr>
          <w:jc w:val="center"/>
        </w:trPr>
        <w:tc>
          <w:tcPr>
            <w:tcW w:w="288" w:type="dxa"/>
            <w:vAlign w:val="bottom"/>
          </w:tcPr>
          <w:p w:rsidR="007A7BB4" w:rsidRPr="007A7BB4" w:rsidRDefault="007A7BB4">
            <w:pPr>
              <w:pStyle w:val="ContactInfo"/>
              <w:jc w:val="left"/>
              <w:rPr>
                <w:b w:val="0"/>
                <w:bCs/>
              </w:rPr>
            </w:pPr>
          </w:p>
        </w:tc>
        <w:tc>
          <w:tcPr>
            <w:tcW w:w="10602" w:type="dxa"/>
            <w:gridSpan w:val="2"/>
            <w:vAlign w:val="bottom"/>
          </w:tcPr>
          <w:p w:rsidR="007A7BB4" w:rsidRPr="007A7BB4" w:rsidRDefault="007A7BB4">
            <w:pPr>
              <w:pStyle w:val="ContactInfo"/>
              <w:jc w:val="left"/>
              <w:rPr>
                <w:b w:val="0"/>
                <w:bCs/>
              </w:rPr>
            </w:pPr>
            <w:r w:rsidRPr="007A7BB4">
              <w:rPr>
                <w:rStyle w:val="SectionbodytextChar"/>
                <w:b w:val="0"/>
                <w:bCs/>
              </w:rPr>
              <w:t>IT One Co Ltd.</w:t>
            </w:r>
            <w:r>
              <w:rPr>
                <w:b w:val="0"/>
                <w:bCs/>
              </w:rPr>
              <w:t xml:space="preserve"> </w:t>
            </w:r>
            <w:r>
              <w:rPr>
                <w:rStyle w:val="SectionbodytextChar"/>
                <w:b w:val="0"/>
                <w:bCs/>
              </w:rPr>
              <w:t xml:space="preserve">                                                                                                    </w:t>
            </w:r>
            <w:r w:rsidRPr="007A7BB4">
              <w:rPr>
                <w:rStyle w:val="SectionbodytextChar"/>
                <w:b w:val="0"/>
                <w:bCs/>
              </w:rPr>
              <w:t>September 2006 – June 2007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7A7BB4" w:rsidRDefault="007A7BB4" w:rsidP="007A7BB4">
            <w:pPr>
              <w:pStyle w:val="Sectionbodytextbold"/>
              <w:rPr>
                <w:b w:val="0"/>
                <w:bCs/>
              </w:rPr>
            </w:pPr>
            <w:r w:rsidRPr="007A7BB4">
              <w:rPr>
                <w:rStyle w:val="SectionbodytextboldChar"/>
                <w:b/>
                <w:bCs/>
              </w:rPr>
              <w:t>Analyst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7A7BB4" w:rsidRPr="007A7BB4" w:rsidRDefault="007A7BB4" w:rsidP="007A7BB4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  <w:rPr>
                <w:rStyle w:val="SectionbodytextChar"/>
              </w:rPr>
            </w:pPr>
            <w:r w:rsidRPr="007A7BB4">
              <w:rPr>
                <w:rStyle w:val="SectionbodytextChar"/>
              </w:rPr>
              <w:t xml:space="preserve">Implemented SAP CS functionalities for </w:t>
            </w:r>
            <w:proofErr w:type="spellStart"/>
            <w:r w:rsidRPr="007A7BB4">
              <w:rPr>
                <w:rStyle w:val="SectionbodytextChar"/>
              </w:rPr>
              <w:t>Niyom</w:t>
            </w:r>
            <w:proofErr w:type="spellEnd"/>
            <w:r w:rsidRPr="007A7BB4">
              <w:rPr>
                <w:rStyle w:val="SectionbodytextChar"/>
              </w:rPr>
              <w:t xml:space="preserve"> </w:t>
            </w:r>
            <w:proofErr w:type="spellStart"/>
            <w:r w:rsidRPr="007A7BB4">
              <w:rPr>
                <w:rStyle w:val="SectionbodytextChar"/>
              </w:rPr>
              <w:t>Panich</w:t>
            </w:r>
            <w:proofErr w:type="spellEnd"/>
            <w:r w:rsidRPr="007A7BB4">
              <w:rPr>
                <w:rStyle w:val="SectionbodytextChar"/>
              </w:rPr>
              <w:t xml:space="preserve"> IT Re-engineering project</w:t>
            </w:r>
          </w:p>
          <w:p w:rsidR="000B3188" w:rsidRDefault="007A7BB4" w:rsidP="007A7BB4">
            <w:pPr>
              <w:numPr>
                <w:ilvl w:val="0"/>
                <w:numId w:val="1"/>
              </w:numPr>
              <w:tabs>
                <w:tab w:val="left" w:pos="567"/>
                <w:tab w:val="left" w:pos="3630"/>
              </w:tabs>
              <w:ind w:left="567" w:hanging="567"/>
            </w:pPr>
            <w:r w:rsidRPr="007A7BB4">
              <w:rPr>
                <w:rStyle w:val="SectionbodytextChar"/>
              </w:rPr>
              <w:t>Produced user manuals and provided trainings for end users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6647B" w:rsidTr="00480120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sdt>
            <w:sdtPr>
              <w:rPr>
                <w:rStyle w:val="SectionbodytextChar"/>
                <w:b w:val="0"/>
                <w:bCs/>
              </w:rPr>
              <w:id w:val="4806391"/>
              <w:placeholder>
                <w:docPart w:val="C9FE8FE00EDA40D4BBC3025F5761B937"/>
              </w:placeholder>
            </w:sdtPr>
            <w:sdtEndPr>
              <w:rPr>
                <w:rStyle w:val="DefaultParagraphFont"/>
                <w:color w:val="403152" w:themeColor="accent4" w:themeShade="80"/>
                <w:sz w:val="22"/>
              </w:rPr>
            </w:sdtEndPr>
            <w:sdtContent>
              <w:p w:rsidR="0006647B" w:rsidRPr="0006647B" w:rsidRDefault="0006647B">
                <w:pPr>
                  <w:pStyle w:val="ContactInfo"/>
                  <w:jc w:val="left"/>
                  <w:rPr>
                    <w:b w:val="0"/>
                    <w:bCs/>
                  </w:rPr>
                </w:pPr>
                <w:r w:rsidRPr="0006647B">
                  <w:rPr>
                    <w:rStyle w:val="SectionbodytextChar"/>
                    <w:b w:val="0"/>
                    <w:bCs/>
                  </w:rPr>
                  <w:t>NEC Corporation (Thailand)</w:t>
                </w:r>
                <w:r>
                  <w:rPr>
                    <w:b w:val="0"/>
                    <w:bCs/>
                  </w:rPr>
                  <w:t xml:space="preserve">                                                                          </w:t>
                </w:r>
                <w:r w:rsidRPr="0006647B">
                  <w:rPr>
                    <w:rStyle w:val="SectionbodytextChar"/>
                    <w:b w:val="0"/>
                    <w:bCs/>
                  </w:rPr>
                  <w:t>June 2005 – September 2006</w:t>
                </w:r>
              </w:p>
            </w:sdtContent>
          </w:sdt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06647B" w:rsidRDefault="00C707DD" w:rsidP="0006647B">
            <w:pPr>
              <w:pStyle w:val="Sectionbodytextbold"/>
              <w:rPr>
                <w:b w:val="0"/>
                <w:bCs/>
              </w:rPr>
            </w:pPr>
            <w:sdt>
              <w:sdtPr>
                <w:rPr>
                  <w:rStyle w:val="SectionbodytextboldChar"/>
                  <w:b/>
                  <w:bCs/>
                </w:rPr>
                <w:id w:val="4806399"/>
                <w:placeholder>
                  <w:docPart w:val="8E5102D4D4C64E67B03C8837E84B3CCE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06647B" w:rsidRPr="0006647B">
                  <w:rPr>
                    <w:rStyle w:val="SectionbodytextboldChar"/>
                    <w:b/>
                    <w:bCs/>
                  </w:rPr>
                  <w:t>CRM Consultant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SectionbodytextChar"/>
                <w:rFonts w:cs="Angsana New"/>
              </w:rPr>
              <w:id w:val="4806463"/>
              <w:placeholder>
                <w:docPart w:val="A031814B46F24BFF8637BF931B1151BB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6647B" w:rsidRPr="0006647B" w:rsidRDefault="0006647B" w:rsidP="0006647B">
                <w:pPr>
                  <w:numPr>
                    <w:ilvl w:val="0"/>
                    <w:numId w:val="3"/>
                  </w:numPr>
                  <w:tabs>
                    <w:tab w:val="left" w:pos="0"/>
                  </w:tabs>
                  <w:rPr>
                    <w:rStyle w:val="SectionbodytextChar"/>
                  </w:rPr>
                </w:pPr>
                <w:r>
                  <w:rPr>
                    <w:rStyle w:val="SectionbodytextChar"/>
                  </w:rPr>
                  <w:t>Assumed</w:t>
                </w:r>
                <w:r w:rsidRPr="0006647B">
                  <w:rPr>
                    <w:rStyle w:val="SectionbodytextChar"/>
                  </w:rPr>
                  <w:t xml:space="preserve"> a role of CRM consultant, worked as part of Pre-sales Team, with experience in CRM consultant in a CRM solution called </w:t>
                </w:r>
                <w:proofErr w:type="spellStart"/>
                <w:r w:rsidRPr="0006647B">
                  <w:rPr>
                    <w:rStyle w:val="SectionbodytextChar"/>
                  </w:rPr>
                  <w:t>SalesLogix</w:t>
                </w:r>
                <w:proofErr w:type="spellEnd"/>
              </w:p>
              <w:p w:rsidR="0006647B" w:rsidRPr="0006647B" w:rsidRDefault="0006647B" w:rsidP="0006647B">
                <w:pPr>
                  <w:numPr>
                    <w:ilvl w:val="0"/>
                    <w:numId w:val="3"/>
                  </w:numPr>
                  <w:tabs>
                    <w:tab w:val="left" w:pos="0"/>
                  </w:tabs>
                  <w:rPr>
                    <w:rStyle w:val="SectionbodytextChar"/>
                  </w:rPr>
                </w:pPr>
                <w:r w:rsidRPr="0006647B">
                  <w:rPr>
                    <w:rStyle w:val="SectionbodytextChar"/>
                  </w:rPr>
                  <w:t xml:space="preserve">Mapped and aligned customer business processes and requirements to </w:t>
                </w:r>
                <w:proofErr w:type="spellStart"/>
                <w:r w:rsidRPr="0006647B">
                  <w:rPr>
                    <w:rStyle w:val="SectionbodytextChar"/>
                  </w:rPr>
                  <w:t>SalesLogix</w:t>
                </w:r>
                <w:proofErr w:type="spellEnd"/>
                <w:r w:rsidRPr="0006647B">
                  <w:rPr>
                    <w:rStyle w:val="SectionbodytextChar"/>
                  </w:rPr>
                  <w:t xml:space="preserve"> processes</w:t>
                </w:r>
              </w:p>
              <w:p w:rsidR="0006647B" w:rsidRDefault="0006647B" w:rsidP="0006647B">
                <w:pPr>
                  <w:numPr>
                    <w:ilvl w:val="0"/>
                    <w:numId w:val="3"/>
                  </w:numPr>
                  <w:tabs>
                    <w:tab w:val="left" w:pos="0"/>
                  </w:tabs>
                  <w:rPr>
                    <w:rStyle w:val="SectionbodytextChar"/>
                  </w:rPr>
                </w:pPr>
                <w:r w:rsidRPr="0006647B">
                  <w:rPr>
                    <w:rStyle w:val="SectionbodytextChar"/>
                  </w:rPr>
                  <w:lastRenderedPageBreak/>
                  <w:t>Analyzed customer requirements as well as designing and proposing proper solutions</w:t>
                </w:r>
              </w:p>
              <w:p w:rsidR="000B3188" w:rsidRPr="0006647B" w:rsidRDefault="0006647B" w:rsidP="0006647B">
                <w:pPr>
                  <w:pStyle w:val="ListParagraph"/>
                  <w:numPr>
                    <w:ilvl w:val="0"/>
                    <w:numId w:val="3"/>
                  </w:numPr>
                  <w:rPr>
                    <w:b/>
                    <w:bCs/>
                    <w:caps/>
                    <w:sz w:val="20"/>
                  </w:rPr>
                </w:pPr>
                <w:r w:rsidRPr="0006647B">
                  <w:rPr>
                    <w:rStyle w:val="SectionbodytextChar"/>
                    <w:rFonts w:cstheme="minorBidi"/>
                  </w:rPr>
                  <w:t xml:space="preserve">Implemented and created a marketing plan in dealing a partnership with </w:t>
                </w:r>
                <w:proofErr w:type="spellStart"/>
                <w:r w:rsidRPr="0006647B">
                  <w:rPr>
                    <w:rStyle w:val="SectionbodytextChar"/>
                    <w:rFonts w:cstheme="minorBidi"/>
                  </w:rPr>
                  <w:t>SalesLogix</w:t>
                </w:r>
                <w:proofErr w:type="spellEnd"/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6647B" w:rsidTr="007D4B79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</w:tr>
      <w:tr w:rsidR="0006647B" w:rsidTr="00703B40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06647B" w:rsidRDefault="0006647B" w:rsidP="0006647B">
            <w:pPr>
              <w:pStyle w:val="ContactInfo"/>
              <w:jc w:val="left"/>
            </w:pPr>
            <w:r w:rsidRPr="007A7BB4">
              <w:rPr>
                <w:rStyle w:val="SectionbodytextChar"/>
                <w:b w:val="0"/>
                <w:bCs/>
              </w:rPr>
              <w:t>IT One Co Ltd.</w:t>
            </w:r>
            <w:r>
              <w:rPr>
                <w:b w:val="0"/>
                <w:bCs/>
              </w:rPr>
              <w:t xml:space="preserve"> </w:t>
            </w:r>
            <w:r>
              <w:rPr>
                <w:rStyle w:val="SectionbodytextChar"/>
                <w:b w:val="0"/>
                <w:bCs/>
              </w:rPr>
              <w:t xml:space="preserve">                                                                                                      January 2003 – May 2005</w:t>
            </w:r>
          </w:p>
        </w:tc>
      </w:tr>
      <w:tr w:rsidR="0006647B" w:rsidTr="00703B40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06647B" w:rsidRPr="007A7BB4" w:rsidRDefault="0006647B" w:rsidP="0006647B">
            <w:pPr>
              <w:pStyle w:val="ContactInfo"/>
              <w:jc w:val="left"/>
              <w:rPr>
                <w:rStyle w:val="SectionbodytextChar"/>
                <w:b w:val="0"/>
                <w:bCs/>
              </w:rPr>
            </w:pPr>
            <w:r w:rsidRPr="007A7BB4">
              <w:rPr>
                <w:rStyle w:val="SectionbodytextboldChar"/>
                <w:b/>
                <w:bCs/>
              </w:rPr>
              <w:t>Analyst</w:t>
            </w:r>
          </w:p>
        </w:tc>
      </w:tr>
      <w:tr w:rsidR="0006647B" w:rsidTr="00703B40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06647B" w:rsidRPr="0006647B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Char"/>
              </w:rPr>
            </w:pPr>
            <w:r>
              <w:rPr>
                <w:rStyle w:val="SectionbodytextChar"/>
              </w:rPr>
              <w:t>Assumed a role</w:t>
            </w:r>
            <w:r w:rsidRPr="0006647B">
              <w:rPr>
                <w:rStyle w:val="SectionbodytextChar"/>
              </w:rPr>
              <w:t xml:space="preserve"> as a performance analyst in IT One call center</w:t>
            </w:r>
          </w:p>
          <w:p w:rsidR="0006647B" w:rsidRPr="0006647B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Char"/>
              </w:rPr>
            </w:pPr>
            <w:r w:rsidRPr="0006647B">
              <w:rPr>
                <w:rStyle w:val="SectionbodytextChar"/>
              </w:rPr>
              <w:t xml:space="preserve">Produced Service Level Agreements (SLAs) reports </w:t>
            </w:r>
          </w:p>
          <w:p w:rsidR="0006647B" w:rsidRPr="0006647B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Char"/>
              </w:rPr>
            </w:pPr>
            <w:r w:rsidRPr="0006647B">
              <w:rPr>
                <w:rStyle w:val="SectionbodytextChar"/>
              </w:rPr>
              <w:t>Involved in the implementation of Remedy Call Center project at IT One call center</w:t>
            </w:r>
          </w:p>
          <w:p w:rsidR="0006647B" w:rsidRPr="0006647B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Char"/>
              </w:rPr>
            </w:pPr>
            <w:r w:rsidRPr="0006647B">
              <w:rPr>
                <w:rStyle w:val="SectionbodytextChar"/>
              </w:rPr>
              <w:t>Took the role as Problem Management Analyst and analyzed incoming problems and requests to find a suitable solution for SAP R/3 and SAP CRM end users</w:t>
            </w:r>
          </w:p>
          <w:p w:rsidR="0006647B" w:rsidRPr="0006647B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Char"/>
              </w:rPr>
            </w:pPr>
            <w:r w:rsidRPr="0006647B">
              <w:rPr>
                <w:rStyle w:val="SectionbodytextChar"/>
              </w:rPr>
              <w:t xml:space="preserve">Worked as part of operation team at IT One call center in supporting SAP R/3 and CRM authorization for clients at the Siam Cement Group </w:t>
            </w:r>
          </w:p>
          <w:p w:rsidR="0006647B" w:rsidRPr="007A7BB4" w:rsidRDefault="0006647B" w:rsidP="0006647B">
            <w:pPr>
              <w:numPr>
                <w:ilvl w:val="0"/>
                <w:numId w:val="3"/>
              </w:numPr>
              <w:tabs>
                <w:tab w:val="left" w:pos="0"/>
              </w:tabs>
              <w:rPr>
                <w:rStyle w:val="SectionbodytextboldChar"/>
                <w:b w:val="0"/>
                <w:bCs/>
              </w:rPr>
            </w:pPr>
            <w:r w:rsidRPr="0006647B">
              <w:rPr>
                <w:rStyle w:val="SectionbodytextChar"/>
              </w:rPr>
              <w:t>Implemented SAP CRM and BW Authorization projects for clients at the Siam Cement Group</w:t>
            </w:r>
          </w:p>
        </w:tc>
      </w:tr>
      <w:tr w:rsidR="0006647B" w:rsidTr="00703B40">
        <w:trPr>
          <w:jc w:val="center"/>
        </w:trPr>
        <w:tc>
          <w:tcPr>
            <w:tcW w:w="288" w:type="dxa"/>
            <w:vAlign w:val="bottom"/>
          </w:tcPr>
          <w:p w:rsidR="0006647B" w:rsidRDefault="0006647B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06647B" w:rsidRPr="007A7BB4" w:rsidRDefault="0006647B">
            <w:pPr>
              <w:pStyle w:val="ContactInfo"/>
              <w:jc w:val="left"/>
              <w:rPr>
                <w:rStyle w:val="SectionbodytextChar"/>
                <w:b w:val="0"/>
                <w:bCs/>
              </w:rPr>
            </w:pPr>
          </w:p>
        </w:tc>
      </w:tr>
      <w:tr w:rsidR="000B3188" w:rsidTr="007D4B79">
        <w:trPr>
          <w:jc w:val="center"/>
        </w:trPr>
        <w:sdt>
          <w:sdtPr>
            <w:rPr>
              <w:rStyle w:val="SectionHeadingChar"/>
            </w:rPr>
            <w:id w:val="3645141"/>
            <w:placeholder>
              <w:docPart w:val="1DB8F0D24181493C9E540514DFF49B1F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3"/>
                <w:vAlign w:val="bottom"/>
              </w:tcPr>
              <w:p w:rsidR="000B3188" w:rsidRDefault="000B41EA" w:rsidP="000B41EA">
                <w:pPr>
                  <w:pStyle w:val="SectionHeading"/>
                </w:pPr>
                <w:r w:rsidRPr="000B41EA">
                  <w:rPr>
                    <w:rStyle w:val="SectionHeadingChar"/>
                    <w:b/>
                    <w:bCs/>
                    <w:color w:val="002060"/>
                  </w:rPr>
                  <w:t>OTHER EXPERIENCE</w:t>
                </w:r>
              </w:p>
            </w:tc>
          </w:sdtContent>
        </w:sdt>
      </w:tr>
      <w:tr w:rsidR="000B41EA" w:rsidTr="00B15300">
        <w:trPr>
          <w:jc w:val="center"/>
        </w:trPr>
        <w:tc>
          <w:tcPr>
            <w:tcW w:w="288" w:type="dxa"/>
            <w:vAlign w:val="bottom"/>
          </w:tcPr>
          <w:p w:rsidR="000B41EA" w:rsidRDefault="000B41EA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0B41EA" w:rsidRPr="000B41EA" w:rsidRDefault="000B41EA">
            <w:pPr>
              <w:pStyle w:val="ContactInfo"/>
              <w:jc w:val="left"/>
              <w:rPr>
                <w:b w:val="0"/>
                <w:bCs/>
              </w:rPr>
            </w:pPr>
            <w:r w:rsidRPr="000B41EA">
              <w:rPr>
                <w:b w:val="0"/>
                <w:bCs/>
                <w:iCs/>
                <w:color w:val="auto"/>
              </w:rPr>
              <w:t>Apple Inc.</w:t>
            </w:r>
            <w:r w:rsidRPr="000B41EA">
              <w:rPr>
                <w:b w:val="0"/>
                <w:bCs/>
                <w:color w:val="auto"/>
              </w:rPr>
              <w:t xml:space="preserve">                      </w:t>
            </w:r>
            <w:r>
              <w:rPr>
                <w:b w:val="0"/>
                <w:bCs/>
                <w:color w:val="auto"/>
              </w:rPr>
              <w:t xml:space="preserve">                                                                             </w:t>
            </w:r>
            <w:r w:rsidRPr="000B41EA">
              <w:rPr>
                <w:b w:val="0"/>
                <w:bCs/>
                <w:color w:val="auto"/>
              </w:rPr>
              <w:t>May 2015 – March 2016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41EA" w:rsidRPr="000B41EA" w:rsidRDefault="000B41EA" w:rsidP="000B41EA">
            <w:pPr>
              <w:pStyle w:val="Sectionbodytextbold"/>
              <w:rPr>
                <w:b w:val="0"/>
                <w:bCs/>
              </w:rPr>
            </w:pPr>
            <w:r w:rsidRPr="000B41EA">
              <w:rPr>
                <w:rStyle w:val="SectionbodytextboldChar"/>
                <w:b/>
                <w:bCs/>
              </w:rPr>
              <w:t>Language Quality Assurance (Freelance)</w:t>
            </w: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0B41EA" w:rsidTr="007D4B79">
        <w:trPr>
          <w:jc w:val="center"/>
        </w:trPr>
        <w:tc>
          <w:tcPr>
            <w:tcW w:w="288" w:type="dxa"/>
            <w:vAlign w:val="bottom"/>
          </w:tcPr>
          <w:p w:rsidR="000B41EA" w:rsidRDefault="000B41EA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41EA" w:rsidRPr="000B41EA" w:rsidRDefault="000B41EA" w:rsidP="000B41EA">
            <w:pPr>
              <w:numPr>
                <w:ilvl w:val="0"/>
                <w:numId w:val="4"/>
              </w:numPr>
              <w:tabs>
                <w:tab w:val="left" w:pos="90"/>
                <w:tab w:val="left" w:pos="709"/>
                <w:tab w:val="left" w:pos="851"/>
              </w:tabs>
              <w:ind w:hanging="436"/>
              <w:rPr>
                <w:rStyle w:val="SectionbodytextChar"/>
              </w:rPr>
            </w:pPr>
            <w:r w:rsidRPr="000B41EA">
              <w:rPr>
                <w:rStyle w:val="SectionbodytextChar"/>
              </w:rPr>
              <w:t>Conducted Language Quality Assurance (LQA) for Apple product sales training materials</w:t>
            </w:r>
          </w:p>
          <w:p w:rsidR="000B41EA" w:rsidRPr="000B41EA" w:rsidRDefault="000B41EA" w:rsidP="000B41EA">
            <w:pPr>
              <w:numPr>
                <w:ilvl w:val="0"/>
                <w:numId w:val="4"/>
              </w:numPr>
              <w:tabs>
                <w:tab w:val="left" w:pos="90"/>
                <w:tab w:val="left" w:pos="709"/>
                <w:tab w:val="left" w:pos="851"/>
              </w:tabs>
              <w:ind w:hanging="436"/>
              <w:rPr>
                <w:rStyle w:val="SectionbodytextChar"/>
              </w:rPr>
            </w:pPr>
            <w:r w:rsidRPr="000B41EA">
              <w:rPr>
                <w:rStyle w:val="SectionbodytextChar"/>
              </w:rPr>
              <w:t>Liaised with local Apple sales training division in regard to the localized contents and the  uploading of such contents to an Apple in-house app</w:t>
            </w:r>
          </w:p>
          <w:p w:rsidR="000B41EA" w:rsidRDefault="000B41EA" w:rsidP="000B41EA">
            <w:pPr>
              <w:numPr>
                <w:ilvl w:val="0"/>
                <w:numId w:val="4"/>
              </w:numPr>
              <w:tabs>
                <w:tab w:val="left" w:pos="90"/>
                <w:tab w:val="left" w:pos="709"/>
                <w:tab w:val="left" w:pos="851"/>
              </w:tabs>
              <w:ind w:hanging="436"/>
              <w:rPr>
                <w:rStyle w:val="SectionbodytextChar"/>
              </w:rPr>
            </w:pPr>
            <w:r w:rsidRPr="000B41EA">
              <w:rPr>
                <w:rStyle w:val="SectionbodytextChar"/>
              </w:rPr>
              <w:t>Worked with a translation agency, local translators as well as Apple team in the U.S. in regard to content delivery and language quality assurance</w:t>
            </w:r>
          </w:p>
          <w:p w:rsidR="000B41EA" w:rsidRPr="000B41EA" w:rsidRDefault="000B41EA" w:rsidP="000B41EA">
            <w:pPr>
              <w:numPr>
                <w:ilvl w:val="0"/>
                <w:numId w:val="4"/>
              </w:numPr>
              <w:tabs>
                <w:tab w:val="left" w:pos="90"/>
                <w:tab w:val="left" w:pos="709"/>
                <w:tab w:val="left" w:pos="851"/>
              </w:tabs>
              <w:ind w:hanging="436"/>
              <w:rPr>
                <w:rStyle w:val="SectionbodytextChar"/>
                <w:bCs/>
              </w:rPr>
            </w:pPr>
            <w:r w:rsidRPr="000B41EA">
              <w:rPr>
                <w:rStyle w:val="SectionbodytextChar"/>
                <w:bCs/>
              </w:rPr>
              <w:t>Provided feedbacks to local translators based on discussion with local Apple publisher</w:t>
            </w:r>
          </w:p>
        </w:tc>
        <w:tc>
          <w:tcPr>
            <w:tcW w:w="1800" w:type="dxa"/>
            <w:vAlign w:val="bottom"/>
          </w:tcPr>
          <w:p w:rsidR="000B41EA" w:rsidRPr="000B41EA" w:rsidRDefault="000B41EA">
            <w:pPr>
              <w:pStyle w:val="Sectionbodytextbold"/>
              <w:rPr>
                <w:rStyle w:val="SectionbodytextChar"/>
                <w:b w:val="0"/>
              </w:rPr>
            </w:pPr>
          </w:p>
        </w:tc>
      </w:tr>
      <w:tr w:rsidR="00C35036" w:rsidTr="00107C47">
        <w:trPr>
          <w:jc w:val="center"/>
        </w:trPr>
        <w:tc>
          <w:tcPr>
            <w:tcW w:w="288" w:type="dxa"/>
            <w:vAlign w:val="bottom"/>
          </w:tcPr>
          <w:p w:rsidR="00C35036" w:rsidRDefault="00C35036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p w:rsidR="00C35036" w:rsidRDefault="00C35036">
            <w:pPr>
              <w:pStyle w:val="ContactInfo"/>
              <w:jc w:val="left"/>
            </w:pPr>
          </w:p>
          <w:p w:rsidR="00C35036" w:rsidRDefault="00C35036">
            <w:pPr>
              <w:pStyle w:val="ContactInfo"/>
              <w:jc w:val="left"/>
            </w:pPr>
            <w:r w:rsidRPr="00C35036">
              <w:rPr>
                <w:b w:val="0"/>
                <w:bCs/>
                <w:iCs/>
                <w:color w:val="auto"/>
              </w:rPr>
              <w:t>EQHO Communications</w:t>
            </w:r>
            <w:r>
              <w:t xml:space="preserve">  </w:t>
            </w:r>
            <w:r>
              <w:rPr>
                <w:b w:val="0"/>
                <w:bCs/>
                <w:iCs/>
                <w:color w:val="auto"/>
              </w:rPr>
              <w:t xml:space="preserve">                                                                           </w:t>
            </w:r>
            <w:r w:rsidRPr="00C35036">
              <w:rPr>
                <w:b w:val="0"/>
                <w:bCs/>
                <w:iCs/>
                <w:color w:val="auto"/>
              </w:rPr>
              <w:t>November 2015 - Present</w:t>
            </w: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PublicationsChar"/>
              </w:rPr>
              <w:id w:val="4806547"/>
              <w:placeholder>
                <w:docPart w:val="4A04DB21A7A54CE49844F67A86FA5E16"/>
              </w:placeholder>
            </w:sdtPr>
            <w:sdtEndPr>
              <w:rPr>
                <w:rStyle w:val="DefaultParagraphFont"/>
                <w:i/>
              </w:rPr>
            </w:sdtEndPr>
            <w:sdtContent>
              <w:p w:rsidR="000B3188" w:rsidRDefault="00404AAC" w:rsidP="00404AAC">
                <w:pPr>
                  <w:pStyle w:val="Publications"/>
                  <w:ind w:left="0"/>
                </w:pPr>
                <w:r>
                  <w:rPr>
                    <w:rStyle w:val="PublicationsChar"/>
                    <w:b/>
                    <w:bCs/>
                  </w:rPr>
                  <w:t>Language Reviewer</w:t>
                </w:r>
                <w:r w:rsidR="00C6564A">
                  <w:rPr>
                    <w:rStyle w:val="PublicationsChar"/>
                    <w:b/>
                    <w:bCs/>
                  </w:rPr>
                  <w:t xml:space="preserve"> (Freelance)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C6564A" w:rsidTr="007D4B79">
        <w:trPr>
          <w:jc w:val="center"/>
        </w:trPr>
        <w:tc>
          <w:tcPr>
            <w:tcW w:w="288" w:type="dxa"/>
            <w:vAlign w:val="bottom"/>
          </w:tcPr>
          <w:p w:rsidR="00C6564A" w:rsidRDefault="00C6564A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C6564A" w:rsidRDefault="00C6564A" w:rsidP="00C6564A">
            <w:pPr>
              <w:pStyle w:val="Publications"/>
              <w:numPr>
                <w:ilvl w:val="0"/>
                <w:numId w:val="5"/>
              </w:numPr>
              <w:rPr>
                <w:rStyle w:val="PublicationsChar"/>
              </w:rPr>
            </w:pPr>
            <w:r>
              <w:rPr>
                <w:rStyle w:val="PublicationsChar"/>
              </w:rPr>
              <w:t>Reviewed localized text for Oracle Fusion user interface</w:t>
            </w:r>
          </w:p>
        </w:tc>
        <w:tc>
          <w:tcPr>
            <w:tcW w:w="1800" w:type="dxa"/>
            <w:vAlign w:val="bottom"/>
          </w:tcPr>
          <w:p w:rsidR="00C6564A" w:rsidRDefault="00C6564A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404AAC" w:rsidTr="00952A3A">
        <w:trPr>
          <w:jc w:val="center"/>
        </w:trPr>
        <w:tc>
          <w:tcPr>
            <w:tcW w:w="288" w:type="dxa"/>
            <w:vAlign w:val="bottom"/>
          </w:tcPr>
          <w:p w:rsidR="00404AAC" w:rsidRDefault="00404AAC">
            <w:pPr>
              <w:pStyle w:val="ContactInfo"/>
              <w:jc w:val="left"/>
            </w:pPr>
          </w:p>
        </w:tc>
        <w:tc>
          <w:tcPr>
            <w:tcW w:w="10602" w:type="dxa"/>
            <w:gridSpan w:val="2"/>
            <w:vAlign w:val="bottom"/>
          </w:tcPr>
          <w:sdt>
            <w:sdtPr>
              <w:rPr>
                <w:rStyle w:val="PublicationsChar"/>
                <w:i w:val="0"/>
                <w:iCs/>
              </w:rPr>
              <w:id w:val="4806626"/>
              <w:placeholder>
                <w:docPart w:val="3B1F41E9775D4DB29D061C33D738DEFC"/>
              </w:placeholder>
            </w:sdtPr>
            <w:sdtEndPr>
              <w:rPr>
                <w:rStyle w:val="DefaultParagraphFont"/>
                <w:i/>
                <w:color w:val="403152" w:themeColor="accent4" w:themeShade="80"/>
                <w:sz w:val="22"/>
              </w:rPr>
            </w:sdtEndPr>
            <w:sdtContent>
              <w:p w:rsidR="00404AAC" w:rsidRDefault="00404AAC">
                <w:pPr>
                  <w:pStyle w:val="ContactInfo"/>
                  <w:jc w:val="left"/>
                </w:pPr>
                <w:proofErr w:type="spellStart"/>
                <w:r w:rsidRPr="00823E53">
                  <w:rPr>
                    <w:rStyle w:val="PublicationsChar"/>
                    <w:b w:val="0"/>
                    <w:bCs/>
                    <w:i w:val="0"/>
                    <w:iCs/>
                  </w:rPr>
                  <w:t>Lionbridge</w:t>
                </w:r>
                <w:proofErr w:type="spellEnd"/>
                <w:r>
                  <w:rPr>
                    <w:i/>
                    <w:iCs/>
                  </w:rPr>
                  <w:t xml:space="preserve">                                                                                                        </w:t>
                </w:r>
                <w:r w:rsidRPr="00404AAC">
                  <w:rPr>
                    <w:b w:val="0"/>
                    <w:bCs/>
                    <w:color w:val="auto"/>
                  </w:rPr>
                  <w:t>June 2013 - Present</w:t>
                </w:r>
              </w:p>
            </w:sdtContent>
          </w:sdt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Pr="00C6564A" w:rsidRDefault="00C707DD" w:rsidP="00C6564A">
            <w:pPr>
              <w:pStyle w:val="Sectionbodytextbold"/>
              <w:rPr>
                <w:b w:val="0"/>
                <w:bCs/>
              </w:rPr>
            </w:pPr>
            <w:sdt>
              <w:sdtPr>
                <w:rPr>
                  <w:rStyle w:val="SectionbodytextboldChar"/>
                  <w:b/>
                  <w:bCs/>
                </w:rPr>
                <w:id w:val="4806634"/>
                <w:placeholder>
                  <w:docPart w:val="BA65E29875E948C294155574AF404ED8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C6564A" w:rsidRPr="00C6564A">
                  <w:rPr>
                    <w:rStyle w:val="SectionbodytextboldChar"/>
                    <w:b/>
                    <w:bCs/>
                  </w:rPr>
                  <w:t>Translator (Freelance)</w:t>
                </w:r>
              </w:sdtContent>
            </w:sdt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Sectionbodytextbold"/>
            </w:pPr>
          </w:p>
        </w:tc>
      </w:tr>
      <w:tr w:rsidR="00C6564A" w:rsidTr="007D4B79">
        <w:trPr>
          <w:jc w:val="center"/>
        </w:trPr>
        <w:tc>
          <w:tcPr>
            <w:tcW w:w="288" w:type="dxa"/>
            <w:vAlign w:val="bottom"/>
          </w:tcPr>
          <w:p w:rsidR="00C6564A" w:rsidRDefault="00C6564A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C6564A" w:rsidRPr="00C6564A" w:rsidRDefault="00C6564A" w:rsidP="00C6564A">
            <w:pPr>
              <w:pStyle w:val="Sectionbodytextbold"/>
              <w:numPr>
                <w:ilvl w:val="0"/>
                <w:numId w:val="5"/>
              </w:numPr>
              <w:rPr>
                <w:rStyle w:val="PublicationsChar"/>
                <w:b w:val="0"/>
                <w:bCs/>
                <w:i w:val="0"/>
                <w:iCs/>
              </w:rPr>
            </w:pPr>
            <w:r>
              <w:rPr>
                <w:rStyle w:val="PublicationsChar"/>
                <w:b w:val="0"/>
                <w:bCs/>
                <w:i w:val="0"/>
                <w:iCs/>
              </w:rPr>
              <w:t>Translated Ora</w:t>
            </w:r>
            <w:r w:rsidRPr="00C6564A">
              <w:rPr>
                <w:rStyle w:val="PublicationsChar"/>
                <w:b w:val="0"/>
                <w:bCs/>
                <w:i w:val="0"/>
                <w:iCs/>
              </w:rPr>
              <w:t>cle Fusion and Oracle CRM user interface</w:t>
            </w:r>
          </w:p>
          <w:p w:rsidR="00C6564A" w:rsidRPr="00C6564A" w:rsidRDefault="00C6564A" w:rsidP="00C6564A">
            <w:pPr>
              <w:pStyle w:val="Sectionbodytextbold"/>
              <w:numPr>
                <w:ilvl w:val="0"/>
                <w:numId w:val="5"/>
              </w:numPr>
              <w:rPr>
                <w:rStyle w:val="PublicationsChar"/>
                <w:b w:val="0"/>
                <w:bCs/>
                <w:i w:val="0"/>
                <w:iCs/>
              </w:rPr>
            </w:pPr>
            <w:r w:rsidRPr="00C6564A">
              <w:rPr>
                <w:rStyle w:val="PublicationsChar"/>
                <w:b w:val="0"/>
                <w:bCs/>
                <w:i w:val="0"/>
                <w:iCs/>
              </w:rPr>
              <w:t>Translated and reviewed user manuals for Hewlett Packard (HP) printers and scanners</w:t>
            </w:r>
          </w:p>
        </w:tc>
        <w:tc>
          <w:tcPr>
            <w:tcW w:w="1800" w:type="dxa"/>
            <w:vAlign w:val="bottom"/>
          </w:tcPr>
          <w:p w:rsidR="00C6564A" w:rsidRPr="00C6564A" w:rsidRDefault="00C6564A">
            <w:pPr>
              <w:pStyle w:val="Sectionbodytextbold"/>
              <w:rPr>
                <w:rStyle w:val="PublicationsChar"/>
                <w:b w:val="0"/>
                <w:bCs/>
                <w:i w:val="0"/>
                <w:iCs/>
              </w:rPr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sdt>
          <w:sdtPr>
            <w:rPr>
              <w:rStyle w:val="SectionHeadingChar"/>
            </w:rPr>
            <w:id w:val="3645339"/>
            <w:placeholder>
              <w:docPart w:val="958EECC1722B4305A357F7A1D48BF46E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90" w:type="dxa"/>
                <w:gridSpan w:val="3"/>
                <w:vAlign w:val="bottom"/>
              </w:tcPr>
              <w:p w:rsidR="000B3188" w:rsidRDefault="0074283B">
                <w:pPr>
                  <w:pStyle w:val="SectionHeading"/>
                </w:pPr>
                <w:r>
                  <w:t>LANGUAGES</w:t>
                </w:r>
              </w:p>
            </w:tc>
          </w:sdtContent>
        </w:sdt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SectionbodytextChar"/>
              </w:rPr>
              <w:id w:val="4806708"/>
              <w:placeholder>
                <w:docPart w:val="13D24BAE9E35401CB2FC123972024018"/>
              </w:placeholder>
            </w:sdtPr>
            <w:sdtEndPr>
              <w:rPr>
                <w:rStyle w:val="DefaultParagraphFont"/>
              </w:rPr>
            </w:sdtEndPr>
            <w:sdtContent>
              <w:p w:rsidR="000B3188" w:rsidRDefault="0006647B" w:rsidP="0006647B">
                <w:pPr>
                  <w:pStyle w:val="Sectionbodytext"/>
                </w:pPr>
                <w:r>
                  <w:rPr>
                    <w:rStyle w:val="SectionbodytextChar"/>
                  </w:rPr>
                  <w:t>Thai – native language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SectionbodytextChar"/>
              </w:rPr>
              <w:id w:val="4806716"/>
              <w:placeholder>
                <w:docPart w:val="2A68ABDCE525443EB2D9B692C5D7BFF2"/>
              </w:placeholder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SectionbodytextChar"/>
                  </w:rPr>
                  <w:id w:val="2326413"/>
                  <w:placeholder>
                    <w:docPart w:val="3A2C809CE9AD49D7A55B7EF7956CE212"/>
                  </w:placeholder>
                </w:sdtPr>
                <w:sdtEndPr>
                  <w:rPr>
                    <w:rStyle w:val="DefaultParagraphFont"/>
                  </w:rPr>
                </w:sdtEndPr>
                <w:sdtContent>
                  <w:p w:rsidR="000B3188" w:rsidRPr="0006647B" w:rsidRDefault="0006647B" w:rsidP="0006647B">
                    <w:pPr>
                      <w:pStyle w:val="Sectionbodytext"/>
                      <w:rPr>
                        <w:color w:val="auto"/>
                        <w:sz w:val="22"/>
                      </w:rPr>
                    </w:pPr>
                    <w:r>
                      <w:rPr>
                        <w:rStyle w:val="SectionbodytextChar"/>
                      </w:rPr>
                      <w:t>English – speak fluently and read/write with high proficiency</w:t>
                    </w:r>
                  </w:p>
                </w:sdtContent>
              </w:sdt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  <w:tr w:rsidR="000B3188" w:rsidTr="007D4B79">
        <w:trPr>
          <w:jc w:val="center"/>
        </w:trPr>
        <w:tc>
          <w:tcPr>
            <w:tcW w:w="288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  <w:tc>
          <w:tcPr>
            <w:tcW w:w="8802" w:type="dxa"/>
            <w:vAlign w:val="bottom"/>
          </w:tcPr>
          <w:sdt>
            <w:sdtPr>
              <w:rPr>
                <w:rStyle w:val="SectionbodytextChar"/>
              </w:rPr>
              <w:id w:val="4806724"/>
              <w:placeholder>
                <w:docPart w:val="0335374CF37E49FBB2C1A13528D27795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0B3188" w:rsidRDefault="0006647B" w:rsidP="0006647B">
                <w:r>
                  <w:rPr>
                    <w:rStyle w:val="SectionbodytextChar"/>
                  </w:rPr>
                  <w:t>Spanish – read with basic competence</w:t>
                </w:r>
              </w:p>
            </w:sdtContent>
          </w:sdt>
        </w:tc>
        <w:tc>
          <w:tcPr>
            <w:tcW w:w="1800" w:type="dxa"/>
            <w:vAlign w:val="bottom"/>
          </w:tcPr>
          <w:p w:rsidR="000B3188" w:rsidRDefault="000B3188">
            <w:pPr>
              <w:pStyle w:val="ContactInfo"/>
              <w:jc w:val="left"/>
            </w:pPr>
          </w:p>
        </w:tc>
      </w:tr>
    </w:tbl>
    <w:p w:rsidR="000B3188" w:rsidRDefault="000B3188" w:rsidP="00976B7C"/>
    <w:sectPr w:rsidR="000B3188" w:rsidSect="007D4B79">
      <w:headerReference w:type="default" r:id="rId10"/>
      <w:footerReference w:type="even" r:id="rId11"/>
      <w:footerReference w:type="default" r:id="rId12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D9" w:rsidRDefault="00E903D9">
      <w:pPr>
        <w:spacing w:after="0" w:line="240" w:lineRule="auto"/>
      </w:pPr>
      <w:r>
        <w:separator/>
      </w:r>
    </w:p>
    <w:p w:rsidR="00E903D9" w:rsidRDefault="00E903D9"/>
  </w:endnote>
  <w:endnote w:type="continuationSeparator" w:id="0">
    <w:p w:rsidR="00E903D9" w:rsidRDefault="00E903D9">
      <w:pPr>
        <w:spacing w:after="0" w:line="240" w:lineRule="auto"/>
      </w:pPr>
      <w:r>
        <w:continuationSeparator/>
      </w:r>
    </w:p>
    <w:p w:rsidR="00E903D9" w:rsidRDefault="00E90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AD41CB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AD41CB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7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D9" w:rsidRDefault="00E903D9">
      <w:pPr>
        <w:spacing w:after="0" w:line="240" w:lineRule="auto"/>
      </w:pPr>
      <w:r>
        <w:separator/>
      </w:r>
    </w:p>
    <w:p w:rsidR="00E903D9" w:rsidRDefault="00E903D9"/>
  </w:footnote>
  <w:footnote w:type="continuationSeparator" w:id="0">
    <w:p w:rsidR="00E903D9" w:rsidRDefault="00E903D9">
      <w:pPr>
        <w:spacing w:after="0" w:line="240" w:lineRule="auto"/>
      </w:pPr>
      <w:r>
        <w:continuationSeparator/>
      </w:r>
    </w:p>
    <w:p w:rsidR="00E903D9" w:rsidRDefault="00E903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A01EF5" w:rsidP="007D4B79">
    <w:pPr>
      <w:pStyle w:val="YourNam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05EB3E" wp14:editId="2E1E97E5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0" t="0" r="13335" b="1016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white [3201]" strokecolor="#dbe5f1 [660]" strokeweight="2pt"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B5F518" wp14:editId="6D888FCE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0" r="9525" b="6985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" path="m11295,c11295,,5647,,,,,,18,2131,,2356,1066,2300,660,788,2131,523,3631,330,7300,853,8827,766,10354,679,10781,160,11295,xe" fillcolor="#1f497d [3215]" stroked="f"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rPr>
          <w:color w:val="002060"/>
        </w:rPr>
        <w:alias w:val="Author"/>
        <w:tag w:val="Author"/>
        <w:id w:val="3644617"/>
        <w:placeholder>
          <w:docPart w:val="8792C8AF2F254E5AA8D55A220AF0FC7A"/>
        </w:placeholder>
      </w:sdtPr>
      <w:sdtEndPr>
        <w:rPr>
          <w:color w:val="000000" w:themeColor="text1"/>
        </w:rPr>
      </w:sdtEndPr>
      <w:sdtContent>
        <w:r w:rsidR="004B165E" w:rsidRPr="00B50885">
          <w:rPr>
            <w:color w:val="002060"/>
          </w:rPr>
          <w:t>Kittiwan Simtrakan</w:t>
        </w:r>
      </w:sdtContent>
    </w:sdt>
  </w:p>
  <w:sdt>
    <w:sdtPr>
      <w:rPr>
        <w:rStyle w:val="ContactInfoChar"/>
        <w:b/>
      </w:rPr>
      <w:id w:val="3644618"/>
      <w:placeholder>
        <w:docPart w:val="C9FE8FE00EDA40D4BBC3025F5761B937"/>
      </w:placeholder>
    </w:sdtPr>
    <w:sdtEndPr>
      <w:rPr>
        <w:rStyle w:val="DefaultParagraphFont"/>
      </w:rPr>
    </w:sdtEndPr>
    <w:sdtContent>
      <w:p w:rsidR="000B3188" w:rsidRDefault="004B165E">
        <w:pPr>
          <w:pStyle w:val="ContactInfo"/>
        </w:pPr>
        <w:r>
          <w:rPr>
            <w:rStyle w:val="ContactInfoChar"/>
            <w:b/>
          </w:rPr>
          <w:sym w:font="Wingdings" w:char="F02D"/>
        </w:r>
        <w:r>
          <w:rPr>
            <w:rStyle w:val="ContactInfoChar"/>
            <w:b/>
          </w:rPr>
          <w:t xml:space="preserve"> 24 </w:t>
        </w:r>
        <w:proofErr w:type="spellStart"/>
        <w:r>
          <w:rPr>
            <w:rStyle w:val="ContactInfoChar"/>
            <w:b/>
          </w:rPr>
          <w:t>Soi</w:t>
        </w:r>
        <w:proofErr w:type="spellEnd"/>
        <w:r>
          <w:rPr>
            <w:rStyle w:val="ContactInfoChar"/>
            <w:b/>
          </w:rPr>
          <w:t xml:space="preserve"> Tiwanon44 </w:t>
        </w:r>
        <w:proofErr w:type="spellStart"/>
        <w:r>
          <w:rPr>
            <w:rStyle w:val="ContactInfoChar"/>
            <w:b/>
          </w:rPr>
          <w:t>Muang</w:t>
        </w:r>
        <w:proofErr w:type="spellEnd"/>
        <w:r>
          <w:rPr>
            <w:rStyle w:val="ContactInfoChar"/>
            <w:b/>
          </w:rPr>
          <w:t xml:space="preserve"> </w:t>
        </w:r>
        <w:proofErr w:type="spellStart"/>
        <w:r>
          <w:rPr>
            <w:rStyle w:val="ContactInfoChar"/>
            <w:b/>
          </w:rPr>
          <w:t>Nonthaburi</w:t>
        </w:r>
        <w:proofErr w:type="spellEnd"/>
        <w:r>
          <w:rPr>
            <w:rStyle w:val="ContactInfoChar"/>
            <w:b/>
          </w:rPr>
          <w:t xml:space="preserve"> 11000 Thailand</w:t>
        </w:r>
      </w:p>
    </w:sdtContent>
  </w:sdt>
  <w:sdt>
    <w:sdtPr>
      <w:rPr>
        <w:rStyle w:val="ContactInfoChar"/>
        <w:b/>
      </w:rPr>
      <w:id w:val="3644619"/>
      <w:placeholder>
        <w:docPart w:val="E8BFBB86CEDF420EA0A731DC2FD43EE5"/>
      </w:placeholder>
    </w:sdtPr>
    <w:sdtEndPr>
      <w:rPr>
        <w:rStyle w:val="DefaultParagraphFont"/>
      </w:rPr>
    </w:sdtEndPr>
    <w:sdtContent>
      <w:p w:rsidR="004B165E" w:rsidRDefault="004B165E">
        <w:pPr>
          <w:pStyle w:val="ContactInfo"/>
        </w:pPr>
        <w:r>
          <w:rPr>
            <w:rStyle w:val="ContactInfoChar"/>
            <w:b/>
          </w:rPr>
          <w:sym w:font="Wingdings" w:char="F028"/>
        </w:r>
        <w:r>
          <w:t xml:space="preserve"> +66-94-142-4624 </w:t>
        </w:r>
      </w:p>
      <w:p w:rsidR="000B3188" w:rsidRDefault="004B165E" w:rsidP="004B165E">
        <w:pPr>
          <w:pStyle w:val="ContactInfo"/>
          <w:ind w:left="7920" w:firstLine="720"/>
          <w:jc w:val="center"/>
        </w:pPr>
        <w:r>
          <w:t xml:space="preserve">     +66-91-449-9226</w:t>
        </w:r>
      </w:p>
    </w:sdtContent>
  </w:sdt>
  <w:sdt>
    <w:sdtPr>
      <w:rPr>
        <w:rStyle w:val="ContactInfoChar"/>
        <w:b/>
      </w:rPr>
      <w:id w:val="3644620"/>
      <w:placeholder>
        <w:docPart w:val="488565E9E03444BA9755DB610FC534C1"/>
      </w:placeholder>
    </w:sdtPr>
    <w:sdtEndPr>
      <w:rPr>
        <w:rStyle w:val="DefaultParagraphFont"/>
      </w:rPr>
    </w:sdtEndPr>
    <w:sdtContent>
      <w:p w:rsidR="000B3188" w:rsidRDefault="004B165E">
        <w:pPr>
          <w:pStyle w:val="ContactInfo"/>
        </w:pPr>
        <w:r>
          <w:rPr>
            <w:rStyle w:val="ContactInfoChar"/>
            <w:b/>
          </w:rPr>
          <w:sym w:font="Wingdings" w:char="F02A"/>
        </w:r>
        <w:r>
          <w:t xml:space="preserve"> por_kittiwan@yahoo.com</w:t>
        </w:r>
      </w:p>
    </w:sdtContent>
  </w:sdt>
  <w:sdt>
    <w:sdtPr>
      <w:rPr>
        <w:rStyle w:val="ContactInfoChar"/>
        <w:b/>
      </w:rPr>
      <w:id w:val="3644621"/>
      <w:placeholder>
        <w:docPart w:val="A389760B6DCE41FFAC019D41B5443D55"/>
      </w:placeholder>
    </w:sdtPr>
    <w:sdtEndPr>
      <w:rPr>
        <w:rStyle w:val="DefaultParagraphFont"/>
      </w:rPr>
    </w:sdtEndPr>
    <w:sdtContent>
      <w:p w:rsidR="000B3188" w:rsidRDefault="00C707DD" w:rsidP="004B165E">
        <w:pPr>
          <w:pStyle w:val="ContactInfo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1FD"/>
    <w:multiLevelType w:val="hybridMultilevel"/>
    <w:tmpl w:val="B39E4B36"/>
    <w:lvl w:ilvl="0" w:tplc="A754B48A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326B4"/>
    <w:multiLevelType w:val="hybridMultilevel"/>
    <w:tmpl w:val="1BC6B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C76E3"/>
    <w:multiLevelType w:val="hybridMultilevel"/>
    <w:tmpl w:val="CBB8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07B"/>
    <w:multiLevelType w:val="hybridMultilevel"/>
    <w:tmpl w:val="E214BF06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19E3"/>
    <w:multiLevelType w:val="hybridMultilevel"/>
    <w:tmpl w:val="9128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878CD"/>
    <w:multiLevelType w:val="hybridMultilevel"/>
    <w:tmpl w:val="4EE4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A0692"/>
    <w:multiLevelType w:val="hybridMultilevel"/>
    <w:tmpl w:val="6FE29B84"/>
    <w:lvl w:ilvl="0" w:tplc="A754B48A">
      <w:numFmt w:val="bullet"/>
      <w:lvlText w:val="•"/>
      <w:lvlJc w:val="left"/>
      <w:pPr>
        <w:ind w:left="1080" w:hanging="72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3D9"/>
    <w:rsid w:val="0006647B"/>
    <w:rsid w:val="000B3188"/>
    <w:rsid w:val="000B41EA"/>
    <w:rsid w:val="00292511"/>
    <w:rsid w:val="003F763B"/>
    <w:rsid w:val="00404AAC"/>
    <w:rsid w:val="004B165E"/>
    <w:rsid w:val="0074283B"/>
    <w:rsid w:val="007A7BB4"/>
    <w:rsid w:val="007D4B79"/>
    <w:rsid w:val="00823E53"/>
    <w:rsid w:val="00976B7C"/>
    <w:rsid w:val="00985323"/>
    <w:rsid w:val="009F49BC"/>
    <w:rsid w:val="00A01EF5"/>
    <w:rsid w:val="00A04D96"/>
    <w:rsid w:val="00AD41CB"/>
    <w:rsid w:val="00B50885"/>
    <w:rsid w:val="00C35036"/>
    <w:rsid w:val="00C52A47"/>
    <w:rsid w:val="00C6564A"/>
    <w:rsid w:val="00C707DD"/>
    <w:rsid w:val="00CC5F71"/>
    <w:rsid w:val="00E903D9"/>
    <w:rsid w:val="00E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06647B"/>
    <w:pPr>
      <w:ind w:left="720"/>
      <w:contextualSpacing/>
    </w:pPr>
    <w:rPr>
      <w:rFonts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06647B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8.1Pro\AppData\Roaming\Microsoft\Templates\Resume_EntryLev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83CAC227AF44B38D51DC185DC3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767A-AE0D-4F8C-AF84-2400E6216F39}"/>
      </w:docPartPr>
      <w:docPartBody>
        <w:p w:rsidR="00445B81" w:rsidRDefault="00860643">
          <w:pPr>
            <w:pStyle w:val="5583CAC227AF44B38D51DC185DC3D41B"/>
          </w:pPr>
          <w:r>
            <w:t>EDUCATION</w:t>
          </w:r>
        </w:p>
      </w:docPartBody>
    </w:docPart>
    <w:docPart>
      <w:docPartPr>
        <w:name w:val="1ACDEBC4B5ED4BF5BFE4DC5A522B0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0B120-1C95-4D5F-90E1-29A5BD74FDF9}"/>
      </w:docPartPr>
      <w:docPartBody>
        <w:p w:rsidR="00445B81" w:rsidRDefault="00860643">
          <w:pPr>
            <w:pStyle w:val="1ACDEBC4B5ED4BF5BFE4DC5A522B0132"/>
          </w:pPr>
          <w:r>
            <w:t>[Ph.D. in English]</w:t>
          </w:r>
        </w:p>
      </w:docPartBody>
    </w:docPart>
    <w:docPart>
      <w:docPartPr>
        <w:name w:val="DC36B074A76A4E1FBC414E708474A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EF388-44A9-4E88-BDAF-2B2F9834A579}"/>
      </w:docPartPr>
      <w:docPartBody>
        <w:p w:rsidR="00445B81" w:rsidRDefault="00860643">
          <w:pPr>
            <w:pStyle w:val="DC36B074A76A4E1FBC414E708474A5C1"/>
          </w:pPr>
          <w:r>
            <w:t>[Elm University, Chapel Hill, NC]</w:t>
          </w:r>
        </w:p>
      </w:docPartBody>
    </w:docPart>
    <w:docPart>
      <w:docPartPr>
        <w:name w:val="E4700AF6B2B74DCCAD419A2F9FF9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606F2-5780-4C12-9079-BE82D8A32447}"/>
      </w:docPartPr>
      <w:docPartBody>
        <w:p w:rsidR="00445B81" w:rsidRDefault="00860643">
          <w:pPr>
            <w:pStyle w:val="E4700AF6B2B74DCCAD419A2F9FF96172"/>
          </w:pPr>
          <w:r>
            <w:t>[M.A. in English]</w:t>
          </w:r>
        </w:p>
      </w:docPartBody>
    </w:docPart>
    <w:docPart>
      <w:docPartPr>
        <w:name w:val="D8006A9572C94612B4740B9D7C2D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AB1B-9EC2-417C-91E9-3CA46E63D3E8}"/>
      </w:docPartPr>
      <w:docPartBody>
        <w:p w:rsidR="00445B81" w:rsidRDefault="00860643">
          <w:pPr>
            <w:pStyle w:val="D8006A9572C94612B4740B9D7C2DF34D"/>
          </w:pPr>
          <w:r>
            <w:t>RELATED EXPERIENCE</w:t>
          </w:r>
        </w:p>
      </w:docPartBody>
    </w:docPart>
    <w:docPart>
      <w:docPartPr>
        <w:name w:val="8E5102D4D4C64E67B03C8837E84B3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D8ABB-1BEA-4960-80B1-E73C0D536E05}"/>
      </w:docPartPr>
      <w:docPartBody>
        <w:p w:rsidR="00445B81" w:rsidRDefault="00860643">
          <w:pPr>
            <w:pStyle w:val="8E5102D4D4C64E67B03C8837E84B3CCE"/>
          </w:pPr>
          <w:r>
            <w:t>[User Interface Design Consultant]</w:t>
          </w:r>
        </w:p>
      </w:docPartBody>
    </w:docPart>
    <w:docPart>
      <w:docPartPr>
        <w:name w:val="A031814B46F24BFF8637BF931B115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99D20-FF62-4B63-8AFA-F9504C2711E1}"/>
      </w:docPartPr>
      <w:docPartBody>
        <w:p w:rsidR="00445B81" w:rsidRDefault="00860643">
          <w:pPr>
            <w:pStyle w:val="A031814B46F24BFF8637BF931B1151BB"/>
          </w:pPr>
          <w:r>
            <w:rPr>
              <w:rStyle w:val="SectionBodyChar"/>
            </w:rP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1DB8F0D24181493C9E540514DFF49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F121D-F945-4DA2-A768-36C7BCDE673F}"/>
      </w:docPartPr>
      <w:docPartBody>
        <w:p w:rsidR="00445B81" w:rsidRDefault="00860643">
          <w:pPr>
            <w:pStyle w:val="1DB8F0D24181493C9E540514DFF49B1F"/>
          </w:pPr>
          <w:r>
            <w:t>PUBLICATIONS AND PAPERS</w:t>
          </w:r>
        </w:p>
      </w:docPartBody>
    </w:docPart>
    <w:docPart>
      <w:docPartPr>
        <w:name w:val="4A04DB21A7A54CE49844F67A86FA5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DD85-C65A-4432-A4A0-0A683CFB29A0}"/>
      </w:docPartPr>
      <w:docPartBody>
        <w:p w:rsidR="00445B81" w:rsidRDefault="00860643">
          <w:pPr>
            <w:pStyle w:val="4A04DB21A7A54CE49844F67A86FA5E16"/>
          </w:pPr>
          <w:r>
            <w:t>[“Why So Many Documents Remain Inaccessible in the Information Age”]</w:t>
          </w:r>
        </w:p>
      </w:docPartBody>
    </w:docPart>
    <w:docPart>
      <w:docPartPr>
        <w:name w:val="BA65E29875E948C294155574AF404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89AA-89C0-43FE-B60A-9D8A322EB2CA}"/>
      </w:docPartPr>
      <w:docPartBody>
        <w:p w:rsidR="00445B81" w:rsidRDefault="00860643">
          <w:pPr>
            <w:pStyle w:val="BA65E29875E948C294155574AF404ED8"/>
          </w:pPr>
          <w:r>
            <w:t>[Paper presented to the Historical Society for American Women, Athens, Ohio]</w:t>
          </w:r>
        </w:p>
      </w:docPartBody>
    </w:docPart>
    <w:docPart>
      <w:docPartPr>
        <w:name w:val="958EECC1722B4305A357F7A1D48B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5D62-14C7-45DE-B514-1764CD94503E}"/>
      </w:docPartPr>
      <w:docPartBody>
        <w:p w:rsidR="00445B81" w:rsidRDefault="00860643">
          <w:pPr>
            <w:pStyle w:val="958EECC1722B4305A357F7A1D48BF46E"/>
          </w:pPr>
          <w:r>
            <w:t>LANGUAGES</w:t>
          </w:r>
        </w:p>
      </w:docPartBody>
    </w:docPart>
    <w:docPart>
      <w:docPartPr>
        <w:name w:val="13D24BAE9E35401CB2FC12397202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EC6EE-270C-49EC-8279-3DCB2520D099}"/>
      </w:docPartPr>
      <w:docPartBody>
        <w:p w:rsidR="00445B81" w:rsidRDefault="00860643">
          <w:pPr>
            <w:pStyle w:val="13D24BAE9E35401CB2FC123972024018"/>
          </w:pPr>
          <w:r>
            <w:t>[English – native language]</w:t>
          </w:r>
        </w:p>
      </w:docPartBody>
    </w:docPart>
    <w:docPart>
      <w:docPartPr>
        <w:name w:val="2A68ABDCE525443EB2D9B692C5D7B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22502-FDF6-4489-A02B-B462CD890F17}"/>
      </w:docPartPr>
      <w:docPartBody>
        <w:p w:rsidR="00445B81" w:rsidRDefault="00860643">
          <w:pPr>
            <w:pStyle w:val="2A68ABDCE525443EB2D9B692C5D7BFF2"/>
          </w:pPr>
          <w:r>
            <w:t>[French – speak fluently and read/write with high proficiency]</w:t>
          </w:r>
        </w:p>
      </w:docPartBody>
    </w:docPart>
    <w:docPart>
      <w:docPartPr>
        <w:name w:val="0335374CF37E49FBB2C1A13528D27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AB842-03BA-4C5F-A5CF-B65E0F90B2C6}"/>
      </w:docPartPr>
      <w:docPartBody>
        <w:p w:rsidR="00445B81" w:rsidRDefault="00860643">
          <w:pPr>
            <w:pStyle w:val="0335374CF37E49FBB2C1A13528D27795"/>
          </w:pPr>
          <w:r>
            <w:rPr>
              <w:rStyle w:val="SectionBodyChar"/>
            </w:rPr>
            <w:t>[Spanish and Italian – speak, read, and write with basic competence]</w:t>
          </w:r>
        </w:p>
      </w:docPartBody>
    </w:docPart>
    <w:docPart>
      <w:docPartPr>
        <w:name w:val="8792C8AF2F254E5AA8D55A220AF0F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D2BBB-F13F-4578-AC2C-FFE43C7B77DD}"/>
      </w:docPartPr>
      <w:docPartBody>
        <w:p w:rsidR="00445B81" w:rsidRDefault="00860643" w:rsidP="00860643">
          <w:pPr>
            <w:pStyle w:val="8792C8AF2F254E5AA8D55A220AF0FC7A"/>
          </w:pPr>
          <w:r>
            <w:rPr>
              <w:rStyle w:val="SectionBodyChar"/>
            </w:rPr>
            <w:t>[Areas of Concentration: Journalism, Proposal Writing]</w:t>
          </w:r>
        </w:p>
      </w:docPartBody>
    </w:docPart>
    <w:docPart>
      <w:docPartPr>
        <w:name w:val="C9FE8FE00EDA40D4BBC3025F5761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0D1AB-069B-4613-875B-F7AA1FABBC2C}"/>
      </w:docPartPr>
      <w:docPartBody>
        <w:p w:rsidR="00445B81" w:rsidRDefault="00860643" w:rsidP="00860643">
          <w:pPr>
            <w:pStyle w:val="C9FE8FE00EDA40D4BBC3025F5761B937"/>
          </w:pPr>
          <w:r>
            <w:rPr>
              <w:rStyle w:val="SectionBodyChar"/>
            </w:rPr>
            <w:t>[Trey Research, Raleigh, NC]</w:t>
          </w:r>
        </w:p>
      </w:docPartBody>
    </w:docPart>
    <w:docPart>
      <w:docPartPr>
        <w:name w:val="E8BFBB86CEDF420EA0A731DC2FD43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32574-4F89-4397-9FBE-93564CB28634}"/>
      </w:docPartPr>
      <w:docPartBody>
        <w:p w:rsidR="00445B81" w:rsidRDefault="00860643" w:rsidP="00860643">
          <w:pPr>
            <w:pStyle w:val="E8BFBB86CEDF420EA0A731DC2FD43EE5"/>
          </w:pPr>
          <w:r>
            <w:t>PUBLICATIONS AND PAPERS</w:t>
          </w:r>
        </w:p>
      </w:docPartBody>
    </w:docPart>
    <w:docPart>
      <w:docPartPr>
        <w:name w:val="488565E9E03444BA9755DB610FC53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E9518-16AD-4622-83F1-4113C34AB71A}"/>
      </w:docPartPr>
      <w:docPartBody>
        <w:p w:rsidR="00445B81" w:rsidRDefault="00860643" w:rsidP="00860643">
          <w:pPr>
            <w:pStyle w:val="488565E9E03444BA9755DB610FC534C1"/>
          </w:pPr>
          <w:r>
            <w:t>[Guest speaker at the Global Communication Convention, Los Angeles, CA]</w:t>
          </w:r>
        </w:p>
      </w:docPartBody>
    </w:docPart>
    <w:docPart>
      <w:docPartPr>
        <w:name w:val="A389760B6DCE41FFAC019D41B5443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3FF1A-A9E0-4D63-B92C-52FF41399E33}"/>
      </w:docPartPr>
      <w:docPartBody>
        <w:p w:rsidR="00445B81" w:rsidRDefault="00860643" w:rsidP="00860643">
          <w:pPr>
            <w:pStyle w:val="A389760B6DCE41FFAC019D41B5443D55"/>
          </w:pPr>
          <w:r>
            <w:t>[Pick the Year]</w:t>
          </w:r>
        </w:p>
      </w:docPartBody>
    </w:docPart>
    <w:docPart>
      <w:docPartPr>
        <w:name w:val="3A2C809CE9AD49D7A55B7EF7956C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82CC-C4C8-4AF1-8C07-8BA45AAB6490}"/>
      </w:docPartPr>
      <w:docPartBody>
        <w:p w:rsidR="00445B81" w:rsidRDefault="00860643" w:rsidP="00860643">
          <w:pPr>
            <w:pStyle w:val="3A2C809CE9AD49D7A55B7EF7956CE212"/>
          </w:pPr>
          <w:r>
            <w:t>[French – speak fluently and read/write with high proficiency]</w:t>
          </w:r>
        </w:p>
      </w:docPartBody>
    </w:docPart>
    <w:docPart>
      <w:docPartPr>
        <w:name w:val="3B1F41E9775D4DB29D061C33D738D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CDD76-2E4C-403A-BF62-EE7311E888FF}"/>
      </w:docPartPr>
      <w:docPartBody>
        <w:p w:rsidR="00445B81" w:rsidRDefault="00860643" w:rsidP="00860643">
          <w:pPr>
            <w:pStyle w:val="3B1F41E9775D4DB29D061C33D738DEFC"/>
          </w:pPr>
          <w:r>
            <w:rPr>
              <w:rStyle w:val="SectionBody03Char"/>
            </w:rPr>
            <w:t>[“The Female Betrayed and Modern Media”]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43"/>
    <w:rsid w:val="00445B81"/>
    <w:rsid w:val="0086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3CAC227AF44B38D51DC185DC3D41B">
    <w:name w:val="5583CAC227AF44B38D51DC185DC3D41B"/>
  </w:style>
  <w:style w:type="paragraph" w:customStyle="1" w:styleId="SectionBody">
    <w:name w:val="Section_Body"/>
    <w:link w:val="SectionBodyChar"/>
    <w:qFormat/>
    <w:rsid w:val="00860643"/>
    <w:rPr>
      <w:rFonts w:eastAsiaTheme="minorHAnsi"/>
      <w:color w:val="000000" w:themeColor="text1"/>
      <w:sz w:val="20"/>
      <w:szCs w:val="22"/>
      <w:lang w:bidi="ar-SA"/>
    </w:rPr>
  </w:style>
  <w:style w:type="character" w:customStyle="1" w:styleId="SectionBodyChar">
    <w:name w:val="Section_Body Char"/>
    <w:basedOn w:val="DefaultParagraphFont"/>
    <w:link w:val="SectionBody"/>
    <w:rsid w:val="00860643"/>
    <w:rPr>
      <w:rFonts w:eastAsiaTheme="minorHAnsi"/>
      <w:color w:val="000000" w:themeColor="text1"/>
      <w:sz w:val="20"/>
      <w:szCs w:val="22"/>
      <w:lang w:bidi="ar-SA"/>
    </w:rPr>
  </w:style>
  <w:style w:type="paragraph" w:customStyle="1" w:styleId="58FC6B9D232C42FE8E38FDEFFAC2E92D">
    <w:name w:val="58FC6B9D232C42FE8E38FDEFFAC2E92D"/>
  </w:style>
  <w:style w:type="paragraph" w:customStyle="1" w:styleId="1ACDEBC4B5ED4BF5BFE4DC5A522B0132">
    <w:name w:val="1ACDEBC4B5ED4BF5BFE4DC5A522B0132"/>
  </w:style>
  <w:style w:type="paragraph" w:customStyle="1" w:styleId="584F0BA8B1F74E9B84DD5BFCBD3A8B4F">
    <w:name w:val="584F0BA8B1F74E9B84DD5BFCBD3A8B4F"/>
  </w:style>
  <w:style w:type="paragraph" w:customStyle="1" w:styleId="798DEE0A6979493B8F8436B8F6A6B983">
    <w:name w:val="798DEE0A6979493B8F8436B8F6A6B983"/>
  </w:style>
  <w:style w:type="paragraph" w:customStyle="1" w:styleId="D6AA356E6CA7476D95154D233DB2B572">
    <w:name w:val="D6AA356E6CA7476D95154D233DB2B572"/>
  </w:style>
  <w:style w:type="paragraph" w:customStyle="1" w:styleId="DC36B074A76A4E1FBC414E708474A5C1">
    <w:name w:val="DC36B074A76A4E1FBC414E708474A5C1"/>
  </w:style>
  <w:style w:type="paragraph" w:customStyle="1" w:styleId="E4700AF6B2B74DCCAD419A2F9FF96172">
    <w:name w:val="E4700AF6B2B74DCCAD419A2F9FF96172"/>
  </w:style>
  <w:style w:type="paragraph" w:customStyle="1" w:styleId="441D95CA9E2E4B979D697F26F2082FE8">
    <w:name w:val="441D95CA9E2E4B979D697F26F2082FE8"/>
  </w:style>
  <w:style w:type="paragraph" w:customStyle="1" w:styleId="957EDC7A4D544100B502643C45DC4282">
    <w:name w:val="957EDC7A4D544100B502643C45DC4282"/>
  </w:style>
  <w:style w:type="paragraph" w:customStyle="1" w:styleId="12E86A42C1B946CDA1E62ABB2387B47F">
    <w:name w:val="12E86A42C1B946CDA1E62ABB2387B47F"/>
  </w:style>
  <w:style w:type="paragraph" w:customStyle="1" w:styleId="Sectionbody02">
    <w:name w:val="Section_body02"/>
    <w:link w:val="Sectionbody02Char"/>
    <w:qFormat/>
    <w:pPr>
      <w:spacing w:after="0" w:line="240" w:lineRule="auto"/>
    </w:pPr>
    <w:rPr>
      <w:rFonts w:eastAsiaTheme="minorHAnsi"/>
      <w:b/>
      <w:color w:val="000000" w:themeColor="text1"/>
      <w:sz w:val="20"/>
      <w:szCs w:val="22"/>
      <w:lang w:bidi="ar-SA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  <w:szCs w:val="22"/>
      <w:lang w:bidi="ar-SA"/>
    </w:rPr>
  </w:style>
  <w:style w:type="paragraph" w:customStyle="1" w:styleId="AE12CFB611CD490F8057AA94DCDBADBA">
    <w:name w:val="AE12CFB611CD490F8057AA94DCDBADBA"/>
  </w:style>
  <w:style w:type="paragraph" w:customStyle="1" w:styleId="0EE3D04F24514F13B99833F096B71F20">
    <w:name w:val="0EE3D04F24514F13B99833F096B71F20"/>
  </w:style>
  <w:style w:type="paragraph" w:customStyle="1" w:styleId="E9CC22B66C984D989B56AA4F9586FA92">
    <w:name w:val="E9CC22B66C984D989B56AA4F9586FA92"/>
  </w:style>
  <w:style w:type="paragraph" w:customStyle="1" w:styleId="48531224EE7047F88CAD25E0825E6490">
    <w:name w:val="48531224EE7047F88CAD25E0825E6490"/>
  </w:style>
  <w:style w:type="paragraph" w:customStyle="1" w:styleId="BAE2D5B96AC349A3A82971AB70AA9C16">
    <w:name w:val="BAE2D5B96AC349A3A82971AB70AA9C16"/>
  </w:style>
  <w:style w:type="paragraph" w:customStyle="1" w:styleId="0BCFEB27C18044389DB19E1C215F4C32">
    <w:name w:val="0BCFEB27C18044389DB19E1C215F4C32"/>
  </w:style>
  <w:style w:type="paragraph" w:customStyle="1" w:styleId="B0F69146C3044BB4BF129D15FE26E041">
    <w:name w:val="B0F69146C3044BB4BF129D15FE26E041"/>
  </w:style>
  <w:style w:type="paragraph" w:customStyle="1" w:styleId="8E9E5C7990224041BC94862F8D5B2432">
    <w:name w:val="8E9E5C7990224041BC94862F8D5B2432"/>
  </w:style>
  <w:style w:type="paragraph" w:customStyle="1" w:styleId="201BF4DA79A9413CB7F370FA64588995">
    <w:name w:val="201BF4DA79A9413CB7F370FA64588995"/>
  </w:style>
  <w:style w:type="paragraph" w:customStyle="1" w:styleId="EAEDF15D2F214F0F83540015A488D542">
    <w:name w:val="EAEDF15D2F214F0F83540015A488D542"/>
  </w:style>
  <w:style w:type="paragraph" w:customStyle="1" w:styleId="2F7BAE5209D7440AA5DE9BFA3E071B8E">
    <w:name w:val="2F7BAE5209D7440AA5DE9BFA3E071B8E"/>
  </w:style>
  <w:style w:type="paragraph" w:customStyle="1" w:styleId="2DA5C804C45743C9B7E06FC3D7C6F1AA">
    <w:name w:val="2DA5C804C45743C9B7E06FC3D7C6F1AA"/>
  </w:style>
  <w:style w:type="paragraph" w:customStyle="1" w:styleId="C92A581FB1AF438BB63DE3165EF697E9">
    <w:name w:val="C92A581FB1AF438BB63DE3165EF697E9"/>
  </w:style>
  <w:style w:type="paragraph" w:customStyle="1" w:styleId="82C112089ED143B980ED91D7E2E02DF9">
    <w:name w:val="82C112089ED143B980ED91D7E2E02DF9"/>
  </w:style>
  <w:style w:type="paragraph" w:customStyle="1" w:styleId="42588BBC38B9450AAC1267A76F67BE0E">
    <w:name w:val="42588BBC38B9450AAC1267A76F67BE0E"/>
  </w:style>
  <w:style w:type="paragraph" w:customStyle="1" w:styleId="D1CAFC98EFB64D54B90325E408A78D35">
    <w:name w:val="D1CAFC98EFB64D54B90325E408A78D35"/>
  </w:style>
  <w:style w:type="paragraph" w:customStyle="1" w:styleId="37BDC4F3684A41019696D36933685453">
    <w:name w:val="37BDC4F3684A41019696D36933685453"/>
  </w:style>
  <w:style w:type="paragraph" w:customStyle="1" w:styleId="BDD70E923F814AB0ACD999D2C3FCC973">
    <w:name w:val="BDD70E923F814AB0ACD999D2C3FCC973"/>
  </w:style>
  <w:style w:type="paragraph" w:customStyle="1" w:styleId="AC7C3195B5424EA1A6EC8F436B021E9B">
    <w:name w:val="AC7C3195B5424EA1A6EC8F436B021E9B"/>
  </w:style>
  <w:style w:type="paragraph" w:customStyle="1" w:styleId="B1AAD495DB6C4B2292AEC39595E0E3F5">
    <w:name w:val="B1AAD495DB6C4B2292AEC39595E0E3F5"/>
  </w:style>
  <w:style w:type="paragraph" w:customStyle="1" w:styleId="D71CCDB2DEAF463DBA7AD4C391964955">
    <w:name w:val="D71CCDB2DEAF463DBA7AD4C391964955"/>
  </w:style>
  <w:style w:type="paragraph" w:customStyle="1" w:styleId="4C82B7B9783642BDA6304CD5CA6F25F2">
    <w:name w:val="4C82B7B9783642BDA6304CD5CA6F25F2"/>
  </w:style>
  <w:style w:type="paragraph" w:customStyle="1" w:styleId="DB383388A83A410AA7350287DA23F45C">
    <w:name w:val="DB383388A83A410AA7350287DA23F45C"/>
  </w:style>
  <w:style w:type="paragraph" w:customStyle="1" w:styleId="A1EDF3C0C9CE4CBBB864D022067F33CA">
    <w:name w:val="A1EDF3C0C9CE4CBBB864D022067F33CA"/>
  </w:style>
  <w:style w:type="paragraph" w:customStyle="1" w:styleId="AE744678D2AB45F381CD122135D2F4A5">
    <w:name w:val="AE744678D2AB45F381CD122135D2F4A5"/>
  </w:style>
  <w:style w:type="paragraph" w:customStyle="1" w:styleId="291952D4EA4D4820A3CCDBF864867F8A">
    <w:name w:val="291952D4EA4D4820A3CCDBF864867F8A"/>
  </w:style>
  <w:style w:type="paragraph" w:customStyle="1" w:styleId="B68A57C90DD04D1F9A1E70FE8BCBEB50">
    <w:name w:val="B68A57C90DD04D1F9A1E70FE8BCBEB50"/>
  </w:style>
  <w:style w:type="paragraph" w:customStyle="1" w:styleId="FECE17D690F84F3B80536256DB693C44">
    <w:name w:val="FECE17D690F84F3B80536256DB693C44"/>
  </w:style>
  <w:style w:type="paragraph" w:customStyle="1" w:styleId="D8006A9572C94612B4740B9D7C2DF34D">
    <w:name w:val="D8006A9572C94612B4740B9D7C2DF34D"/>
  </w:style>
  <w:style w:type="paragraph" w:customStyle="1" w:styleId="583633BDE85241249FCC1327D4D8C054">
    <w:name w:val="583633BDE85241249FCC1327D4D8C054"/>
  </w:style>
  <w:style w:type="paragraph" w:customStyle="1" w:styleId="7CB5436364BB4629A59AE9F7389BB67B">
    <w:name w:val="7CB5436364BB4629A59AE9F7389BB67B"/>
  </w:style>
  <w:style w:type="paragraph" w:customStyle="1" w:styleId="325A1F6E0D7F423E8D264D7CD08F6110">
    <w:name w:val="325A1F6E0D7F423E8D264D7CD08F6110"/>
  </w:style>
  <w:style w:type="paragraph" w:customStyle="1" w:styleId="937F8734206C4ABE81F2219ECF9DF638">
    <w:name w:val="937F8734206C4ABE81F2219ECF9DF638"/>
  </w:style>
  <w:style w:type="paragraph" w:customStyle="1" w:styleId="1E74FF659A75467A94CB0B43F3AFD627">
    <w:name w:val="1E74FF659A75467A94CB0B43F3AFD627"/>
  </w:style>
  <w:style w:type="paragraph" w:customStyle="1" w:styleId="B673429D68A64C22B6D56B1EB4CD394F">
    <w:name w:val="B673429D68A64C22B6D56B1EB4CD394F"/>
  </w:style>
  <w:style w:type="paragraph" w:customStyle="1" w:styleId="B0A44F1A7B6B4EDC89EF4404BE636BE6">
    <w:name w:val="B0A44F1A7B6B4EDC89EF4404BE636BE6"/>
  </w:style>
  <w:style w:type="paragraph" w:customStyle="1" w:styleId="8A62AB03297649D4801DD16C5F7033DB">
    <w:name w:val="8A62AB03297649D4801DD16C5F7033DB"/>
  </w:style>
  <w:style w:type="paragraph" w:customStyle="1" w:styleId="02C97E39218640ABA77244E1F59F2F40">
    <w:name w:val="02C97E39218640ABA77244E1F59F2F40"/>
  </w:style>
  <w:style w:type="paragraph" w:customStyle="1" w:styleId="0B39DBF4CC74467AB69A749E645E0DF8">
    <w:name w:val="0B39DBF4CC74467AB69A749E645E0DF8"/>
  </w:style>
  <w:style w:type="paragraph" w:customStyle="1" w:styleId="0C6AED8C184842D88456681566EDAE32">
    <w:name w:val="0C6AED8C184842D88456681566EDAE32"/>
  </w:style>
  <w:style w:type="paragraph" w:customStyle="1" w:styleId="E4C0D6E663784E1B9D30A597AEF4119E">
    <w:name w:val="E4C0D6E663784E1B9D30A597AEF4119E"/>
  </w:style>
  <w:style w:type="paragraph" w:customStyle="1" w:styleId="7DB0CD8E57A14B9AB76CCE4E4F2AD2BE">
    <w:name w:val="7DB0CD8E57A14B9AB76CCE4E4F2AD2BE"/>
  </w:style>
  <w:style w:type="paragraph" w:customStyle="1" w:styleId="8E5102D4D4C64E67B03C8837E84B3CCE">
    <w:name w:val="8E5102D4D4C64E67B03C8837E84B3CCE"/>
  </w:style>
  <w:style w:type="paragraph" w:customStyle="1" w:styleId="373E90C4F9754AFFB4CF591B1B9EB3D9">
    <w:name w:val="373E90C4F9754AFFB4CF591B1B9EB3D9"/>
  </w:style>
  <w:style w:type="paragraph" w:customStyle="1" w:styleId="A031814B46F24BFF8637BF931B1151BB">
    <w:name w:val="A031814B46F24BFF8637BF931B1151BB"/>
  </w:style>
  <w:style w:type="paragraph" w:customStyle="1" w:styleId="1DB8F0D24181493C9E540514DFF49B1F">
    <w:name w:val="1DB8F0D24181493C9E540514DFF49B1F"/>
  </w:style>
  <w:style w:type="paragraph" w:customStyle="1" w:styleId="SectionBody03">
    <w:name w:val="Section_Body03"/>
    <w:basedOn w:val="Normal"/>
    <w:link w:val="SectionBody03Char"/>
    <w:qFormat/>
    <w:rsid w:val="0086064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szCs w:val="22"/>
      <w:lang w:bidi="ar-SA"/>
    </w:rPr>
  </w:style>
  <w:style w:type="character" w:customStyle="1" w:styleId="SectionBody03Char">
    <w:name w:val="Section_Body03 Char"/>
    <w:basedOn w:val="DefaultParagraphFont"/>
    <w:link w:val="SectionBody03"/>
    <w:rsid w:val="00860643"/>
    <w:rPr>
      <w:rFonts w:eastAsiaTheme="minorHAnsi"/>
      <w:i/>
      <w:color w:val="0D0D0D" w:themeColor="text1" w:themeTint="F2"/>
      <w:sz w:val="20"/>
      <w:szCs w:val="22"/>
      <w:lang w:bidi="ar-SA"/>
    </w:rPr>
  </w:style>
  <w:style w:type="paragraph" w:customStyle="1" w:styleId="77C40D49F2D5431DB6DCCB555224023A">
    <w:name w:val="77C40D49F2D5431DB6DCCB555224023A"/>
  </w:style>
  <w:style w:type="paragraph" w:customStyle="1" w:styleId="8889DCEC28C34932A45CE671C25C1AAA">
    <w:name w:val="8889DCEC28C34932A45CE671C25C1AAA"/>
  </w:style>
  <w:style w:type="paragraph" w:customStyle="1" w:styleId="1BA71283104941F981052490005FD11F">
    <w:name w:val="1BA71283104941F981052490005FD11F"/>
  </w:style>
  <w:style w:type="paragraph" w:customStyle="1" w:styleId="4A04DB21A7A54CE49844F67A86FA5E16">
    <w:name w:val="4A04DB21A7A54CE49844F67A86FA5E16"/>
  </w:style>
  <w:style w:type="paragraph" w:customStyle="1" w:styleId="275F40F3D66F41B28382B0DDE95B1CC3">
    <w:name w:val="275F40F3D66F41B28382B0DDE95B1CC3"/>
  </w:style>
  <w:style w:type="paragraph" w:customStyle="1" w:styleId="2DE9A074B641471499C5C7F101E0CD53">
    <w:name w:val="2DE9A074B641471499C5C7F101E0CD53"/>
  </w:style>
  <w:style w:type="paragraph" w:customStyle="1" w:styleId="BE05DD718BD446CAA9A7A156C084D44C">
    <w:name w:val="BE05DD718BD446CAA9A7A156C084D44C"/>
  </w:style>
  <w:style w:type="paragraph" w:customStyle="1" w:styleId="BA65E29875E948C294155574AF404ED8">
    <w:name w:val="BA65E29875E948C294155574AF404ED8"/>
  </w:style>
  <w:style w:type="paragraph" w:customStyle="1" w:styleId="8B9C6152FEB8415F9092F2DAF176B282">
    <w:name w:val="8B9C6152FEB8415F9092F2DAF176B282"/>
  </w:style>
  <w:style w:type="paragraph" w:customStyle="1" w:styleId="958EECC1722B4305A357F7A1D48BF46E">
    <w:name w:val="958EECC1722B4305A357F7A1D48BF46E"/>
  </w:style>
  <w:style w:type="paragraph" w:customStyle="1" w:styleId="13D24BAE9E35401CB2FC123972024018">
    <w:name w:val="13D24BAE9E35401CB2FC123972024018"/>
  </w:style>
  <w:style w:type="paragraph" w:customStyle="1" w:styleId="2A68ABDCE525443EB2D9B692C5D7BFF2">
    <w:name w:val="2A68ABDCE525443EB2D9B692C5D7BFF2"/>
  </w:style>
  <w:style w:type="paragraph" w:customStyle="1" w:styleId="0335374CF37E49FBB2C1A13528D27795">
    <w:name w:val="0335374CF37E49FBB2C1A13528D27795"/>
  </w:style>
  <w:style w:type="paragraph" w:customStyle="1" w:styleId="401C99CE57A04B6EAAC062560639A959">
    <w:name w:val="401C99CE57A04B6EAAC062560639A959"/>
  </w:style>
  <w:style w:type="paragraph" w:customStyle="1" w:styleId="C80C4598C37E4FFE862C24F52695396D">
    <w:name w:val="C80C4598C37E4FFE862C24F52695396D"/>
  </w:style>
  <w:style w:type="paragraph" w:customStyle="1" w:styleId="CB0FD897BCA94A12AFE38FF00E9581A3">
    <w:name w:val="CB0FD897BCA94A12AFE38FF00E9581A3"/>
  </w:style>
  <w:style w:type="paragraph" w:customStyle="1" w:styleId="C22627E0DDBD4975B30FB7BF87308E31">
    <w:name w:val="C22627E0DDBD4975B30FB7BF87308E3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5A43F6FE5448DAA4A408CDF329CE38">
    <w:name w:val="375A43F6FE5448DAA4A408CDF329CE38"/>
  </w:style>
  <w:style w:type="paragraph" w:customStyle="1" w:styleId="AD5B1609A77C4CC69B080FBF678A78EC">
    <w:name w:val="AD5B1609A77C4CC69B080FBF678A78EC"/>
  </w:style>
  <w:style w:type="paragraph" w:customStyle="1" w:styleId="8792C8AF2F254E5AA8D55A220AF0FC7A">
    <w:name w:val="8792C8AF2F254E5AA8D55A220AF0FC7A"/>
    <w:rsid w:val="00860643"/>
  </w:style>
  <w:style w:type="paragraph" w:customStyle="1" w:styleId="C9FE8FE00EDA40D4BBC3025F5761B937">
    <w:name w:val="C9FE8FE00EDA40D4BBC3025F5761B937"/>
    <w:rsid w:val="00860643"/>
  </w:style>
  <w:style w:type="paragraph" w:customStyle="1" w:styleId="E8BFBB86CEDF420EA0A731DC2FD43EE5">
    <w:name w:val="E8BFBB86CEDF420EA0A731DC2FD43EE5"/>
    <w:rsid w:val="00860643"/>
  </w:style>
  <w:style w:type="paragraph" w:customStyle="1" w:styleId="488565E9E03444BA9755DB610FC534C1">
    <w:name w:val="488565E9E03444BA9755DB610FC534C1"/>
    <w:rsid w:val="00860643"/>
  </w:style>
  <w:style w:type="paragraph" w:customStyle="1" w:styleId="A389760B6DCE41FFAC019D41B5443D55">
    <w:name w:val="A389760B6DCE41FFAC019D41B5443D55"/>
    <w:rsid w:val="00860643"/>
  </w:style>
  <w:style w:type="paragraph" w:customStyle="1" w:styleId="387207FD080E4E4595788916B0FB3394">
    <w:name w:val="387207FD080E4E4595788916B0FB3394"/>
    <w:rsid w:val="00860643"/>
  </w:style>
  <w:style w:type="paragraph" w:customStyle="1" w:styleId="9BF9E2CE33E144789F77C57036A523D4">
    <w:name w:val="9BF9E2CE33E144789F77C57036A523D4"/>
    <w:rsid w:val="00860643"/>
  </w:style>
  <w:style w:type="paragraph" w:customStyle="1" w:styleId="78104A5045D041C7B31E44DB645FE575">
    <w:name w:val="78104A5045D041C7B31E44DB645FE575"/>
    <w:rsid w:val="00860643"/>
  </w:style>
  <w:style w:type="paragraph" w:customStyle="1" w:styleId="C4DFDBE035C340029CBECCE32033A118">
    <w:name w:val="C4DFDBE035C340029CBECCE32033A118"/>
    <w:rsid w:val="00860643"/>
  </w:style>
  <w:style w:type="paragraph" w:customStyle="1" w:styleId="C7C1DD6FB4C140CF9E22EABB120E235D">
    <w:name w:val="C7C1DD6FB4C140CF9E22EABB120E235D"/>
    <w:rsid w:val="00860643"/>
  </w:style>
  <w:style w:type="paragraph" w:customStyle="1" w:styleId="42A14D956A5B4EA186F424CE1BAF9D67">
    <w:name w:val="42A14D956A5B4EA186F424CE1BAF9D67"/>
    <w:rsid w:val="00860643"/>
  </w:style>
  <w:style w:type="paragraph" w:customStyle="1" w:styleId="12C4BEC9BF1744D0B20E85FC92AC98F0">
    <w:name w:val="12C4BEC9BF1744D0B20E85FC92AC98F0"/>
    <w:rsid w:val="00860643"/>
  </w:style>
  <w:style w:type="paragraph" w:customStyle="1" w:styleId="ACCDE9A68B0B485C967ECBDFB95C4567">
    <w:name w:val="ACCDE9A68B0B485C967ECBDFB95C4567"/>
    <w:rsid w:val="00860643"/>
  </w:style>
  <w:style w:type="paragraph" w:customStyle="1" w:styleId="8BAFBB7478244C56AC272348C0AE8CDB">
    <w:name w:val="8BAFBB7478244C56AC272348C0AE8CDB"/>
    <w:rsid w:val="00860643"/>
  </w:style>
  <w:style w:type="paragraph" w:customStyle="1" w:styleId="EECE94B8062447AE9AD19611FBE5A6ED">
    <w:name w:val="EECE94B8062447AE9AD19611FBE5A6ED"/>
    <w:rsid w:val="00860643"/>
  </w:style>
  <w:style w:type="paragraph" w:customStyle="1" w:styleId="71B8CFD1DA974832876B771134559041">
    <w:name w:val="71B8CFD1DA974832876B771134559041"/>
    <w:rsid w:val="00860643"/>
  </w:style>
  <w:style w:type="paragraph" w:customStyle="1" w:styleId="FD84255DD33147198B035B8998DC0B4E">
    <w:name w:val="FD84255DD33147198B035B8998DC0B4E"/>
    <w:rsid w:val="00860643"/>
  </w:style>
  <w:style w:type="paragraph" w:customStyle="1" w:styleId="6084378F0D624E85B074688C31F4C4D5">
    <w:name w:val="6084378F0D624E85B074688C31F4C4D5"/>
    <w:rsid w:val="00860643"/>
  </w:style>
  <w:style w:type="paragraph" w:customStyle="1" w:styleId="909CA6594A7C48A789F9A0B122B4DACD">
    <w:name w:val="909CA6594A7C48A789F9A0B122B4DACD"/>
    <w:rsid w:val="00860643"/>
  </w:style>
  <w:style w:type="paragraph" w:customStyle="1" w:styleId="9ECD95C50A3C43FC8530E28EAD41639A">
    <w:name w:val="9ECD95C50A3C43FC8530E28EAD41639A"/>
    <w:rsid w:val="00860643"/>
  </w:style>
  <w:style w:type="paragraph" w:customStyle="1" w:styleId="753CDEF62CB84EFC8AEE3B4CAB98C6F4">
    <w:name w:val="753CDEF62CB84EFC8AEE3B4CAB98C6F4"/>
    <w:rsid w:val="00860643"/>
  </w:style>
  <w:style w:type="paragraph" w:customStyle="1" w:styleId="624712F6AB7947D789EC47FA252D29E6">
    <w:name w:val="624712F6AB7947D789EC47FA252D29E6"/>
    <w:rsid w:val="00860643"/>
  </w:style>
  <w:style w:type="paragraph" w:customStyle="1" w:styleId="0A3963D7AE234D77A76476694DE76CD2">
    <w:name w:val="0A3963D7AE234D77A76476694DE76CD2"/>
    <w:rsid w:val="00860643"/>
  </w:style>
  <w:style w:type="paragraph" w:customStyle="1" w:styleId="7F60F5DBCA8E478EB4203E5C1BE66AE3">
    <w:name w:val="7F60F5DBCA8E478EB4203E5C1BE66AE3"/>
    <w:rsid w:val="00860643"/>
  </w:style>
  <w:style w:type="paragraph" w:customStyle="1" w:styleId="375DE47B7B54496ABF4BC60093BF63A2">
    <w:name w:val="375DE47B7B54496ABF4BC60093BF63A2"/>
    <w:rsid w:val="00860643"/>
  </w:style>
  <w:style w:type="paragraph" w:customStyle="1" w:styleId="2F309CD26CCF475390CAA51A5FDCDFF7">
    <w:name w:val="2F309CD26CCF475390CAA51A5FDCDFF7"/>
    <w:rsid w:val="00860643"/>
  </w:style>
  <w:style w:type="paragraph" w:customStyle="1" w:styleId="5B608CA8DC8B4A418AC095710A3E7E32">
    <w:name w:val="5B608CA8DC8B4A418AC095710A3E7E32"/>
    <w:rsid w:val="00860643"/>
  </w:style>
  <w:style w:type="paragraph" w:customStyle="1" w:styleId="24097954FFBB48D291F94F1836994DCF">
    <w:name w:val="24097954FFBB48D291F94F1836994DCF"/>
    <w:rsid w:val="00860643"/>
  </w:style>
  <w:style w:type="paragraph" w:customStyle="1" w:styleId="F6D26B56D6DD4C3B9D987C1B8C1EF5E2">
    <w:name w:val="F6D26B56D6DD4C3B9D987C1B8C1EF5E2"/>
    <w:rsid w:val="00860643"/>
  </w:style>
  <w:style w:type="paragraph" w:customStyle="1" w:styleId="747087425B6D4DE2AE665B1F04CCEF16">
    <w:name w:val="747087425B6D4DE2AE665B1F04CCEF16"/>
    <w:rsid w:val="00860643"/>
  </w:style>
  <w:style w:type="paragraph" w:customStyle="1" w:styleId="AE54C078ABE34137B345228AE0156F30">
    <w:name w:val="AE54C078ABE34137B345228AE0156F30"/>
    <w:rsid w:val="00860643"/>
  </w:style>
  <w:style w:type="paragraph" w:customStyle="1" w:styleId="17A2B4D9863C46FFA15FC8FE9FA25B0B">
    <w:name w:val="17A2B4D9863C46FFA15FC8FE9FA25B0B"/>
    <w:rsid w:val="00860643"/>
  </w:style>
  <w:style w:type="paragraph" w:customStyle="1" w:styleId="2F90A168598948248D2EC3CEFF3E966E">
    <w:name w:val="2F90A168598948248D2EC3CEFF3E966E"/>
    <w:rsid w:val="00860643"/>
  </w:style>
  <w:style w:type="paragraph" w:customStyle="1" w:styleId="43DC8ED491744570A33F9FB253943F30">
    <w:name w:val="43DC8ED491744570A33F9FB253943F30"/>
    <w:rsid w:val="00860643"/>
  </w:style>
  <w:style w:type="paragraph" w:customStyle="1" w:styleId="C15D702AED114394A8310C21F8E6390B">
    <w:name w:val="C15D702AED114394A8310C21F8E6390B"/>
    <w:rsid w:val="00860643"/>
  </w:style>
  <w:style w:type="paragraph" w:customStyle="1" w:styleId="D6226D6E0B2443998A69403DF8D51127">
    <w:name w:val="D6226D6E0B2443998A69403DF8D51127"/>
    <w:rsid w:val="00860643"/>
  </w:style>
  <w:style w:type="paragraph" w:customStyle="1" w:styleId="8C4D19FBCA9C4EDC8FA0D98411C3FFCA">
    <w:name w:val="8C4D19FBCA9C4EDC8FA0D98411C3FFCA"/>
    <w:rsid w:val="00860643"/>
  </w:style>
  <w:style w:type="paragraph" w:customStyle="1" w:styleId="B7834E34CA9044828193AC385C87F6FD">
    <w:name w:val="B7834E34CA9044828193AC385C87F6FD"/>
    <w:rsid w:val="00860643"/>
  </w:style>
  <w:style w:type="paragraph" w:customStyle="1" w:styleId="F8CE4E18E087460480AFC924EAA1D80E">
    <w:name w:val="F8CE4E18E087460480AFC924EAA1D80E"/>
    <w:rsid w:val="00860643"/>
  </w:style>
  <w:style w:type="paragraph" w:customStyle="1" w:styleId="20016013B2424CF2B84DF82ECD1A5DB1">
    <w:name w:val="20016013B2424CF2B84DF82ECD1A5DB1"/>
    <w:rsid w:val="00860643"/>
  </w:style>
  <w:style w:type="paragraph" w:customStyle="1" w:styleId="EC92F901814A4BBD8CAC657A02061A4D">
    <w:name w:val="EC92F901814A4BBD8CAC657A02061A4D"/>
    <w:rsid w:val="00860643"/>
  </w:style>
  <w:style w:type="paragraph" w:customStyle="1" w:styleId="E5B31E3611C64D3FAEE2B9F4551D06C8">
    <w:name w:val="E5B31E3611C64D3FAEE2B9F4551D06C8"/>
    <w:rsid w:val="00860643"/>
  </w:style>
  <w:style w:type="paragraph" w:customStyle="1" w:styleId="619E7AE1F6DE4C15864C5C54D2CC24D3">
    <w:name w:val="619E7AE1F6DE4C15864C5C54D2CC24D3"/>
    <w:rsid w:val="00860643"/>
  </w:style>
  <w:style w:type="paragraph" w:customStyle="1" w:styleId="3A2C809CE9AD49D7A55B7EF7956CE212">
    <w:name w:val="3A2C809CE9AD49D7A55B7EF7956CE212"/>
    <w:rsid w:val="00860643"/>
  </w:style>
  <w:style w:type="paragraph" w:customStyle="1" w:styleId="3B1F41E9775D4DB29D061C33D738DEFC">
    <w:name w:val="3B1F41E9775D4DB29D061C33D738DEFC"/>
    <w:rsid w:val="008606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3CAC227AF44B38D51DC185DC3D41B">
    <w:name w:val="5583CAC227AF44B38D51DC185DC3D41B"/>
  </w:style>
  <w:style w:type="paragraph" w:customStyle="1" w:styleId="SectionBody">
    <w:name w:val="Section_Body"/>
    <w:link w:val="SectionBodyChar"/>
    <w:qFormat/>
    <w:rsid w:val="00860643"/>
    <w:rPr>
      <w:rFonts w:eastAsiaTheme="minorHAnsi"/>
      <w:color w:val="000000" w:themeColor="text1"/>
      <w:sz w:val="20"/>
      <w:szCs w:val="22"/>
      <w:lang w:bidi="ar-SA"/>
    </w:rPr>
  </w:style>
  <w:style w:type="character" w:customStyle="1" w:styleId="SectionBodyChar">
    <w:name w:val="Section_Body Char"/>
    <w:basedOn w:val="DefaultParagraphFont"/>
    <w:link w:val="SectionBody"/>
    <w:rsid w:val="00860643"/>
    <w:rPr>
      <w:rFonts w:eastAsiaTheme="minorHAnsi"/>
      <w:color w:val="000000" w:themeColor="text1"/>
      <w:sz w:val="20"/>
      <w:szCs w:val="22"/>
      <w:lang w:bidi="ar-SA"/>
    </w:rPr>
  </w:style>
  <w:style w:type="paragraph" w:customStyle="1" w:styleId="58FC6B9D232C42FE8E38FDEFFAC2E92D">
    <w:name w:val="58FC6B9D232C42FE8E38FDEFFAC2E92D"/>
  </w:style>
  <w:style w:type="paragraph" w:customStyle="1" w:styleId="1ACDEBC4B5ED4BF5BFE4DC5A522B0132">
    <w:name w:val="1ACDEBC4B5ED4BF5BFE4DC5A522B0132"/>
  </w:style>
  <w:style w:type="paragraph" w:customStyle="1" w:styleId="584F0BA8B1F74E9B84DD5BFCBD3A8B4F">
    <w:name w:val="584F0BA8B1F74E9B84DD5BFCBD3A8B4F"/>
  </w:style>
  <w:style w:type="paragraph" w:customStyle="1" w:styleId="798DEE0A6979493B8F8436B8F6A6B983">
    <w:name w:val="798DEE0A6979493B8F8436B8F6A6B983"/>
  </w:style>
  <w:style w:type="paragraph" w:customStyle="1" w:styleId="D6AA356E6CA7476D95154D233DB2B572">
    <w:name w:val="D6AA356E6CA7476D95154D233DB2B572"/>
  </w:style>
  <w:style w:type="paragraph" w:customStyle="1" w:styleId="DC36B074A76A4E1FBC414E708474A5C1">
    <w:name w:val="DC36B074A76A4E1FBC414E708474A5C1"/>
  </w:style>
  <w:style w:type="paragraph" w:customStyle="1" w:styleId="E4700AF6B2B74DCCAD419A2F9FF96172">
    <w:name w:val="E4700AF6B2B74DCCAD419A2F9FF96172"/>
  </w:style>
  <w:style w:type="paragraph" w:customStyle="1" w:styleId="441D95CA9E2E4B979D697F26F2082FE8">
    <w:name w:val="441D95CA9E2E4B979D697F26F2082FE8"/>
  </w:style>
  <w:style w:type="paragraph" w:customStyle="1" w:styleId="957EDC7A4D544100B502643C45DC4282">
    <w:name w:val="957EDC7A4D544100B502643C45DC4282"/>
  </w:style>
  <w:style w:type="paragraph" w:customStyle="1" w:styleId="12E86A42C1B946CDA1E62ABB2387B47F">
    <w:name w:val="12E86A42C1B946CDA1E62ABB2387B47F"/>
  </w:style>
  <w:style w:type="paragraph" w:customStyle="1" w:styleId="Sectionbody02">
    <w:name w:val="Section_body02"/>
    <w:link w:val="Sectionbody02Char"/>
    <w:qFormat/>
    <w:pPr>
      <w:spacing w:after="0" w:line="240" w:lineRule="auto"/>
    </w:pPr>
    <w:rPr>
      <w:rFonts w:eastAsiaTheme="minorHAnsi"/>
      <w:b/>
      <w:color w:val="000000" w:themeColor="text1"/>
      <w:sz w:val="20"/>
      <w:szCs w:val="22"/>
      <w:lang w:bidi="ar-SA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  <w:szCs w:val="22"/>
      <w:lang w:bidi="ar-SA"/>
    </w:rPr>
  </w:style>
  <w:style w:type="paragraph" w:customStyle="1" w:styleId="AE12CFB611CD490F8057AA94DCDBADBA">
    <w:name w:val="AE12CFB611CD490F8057AA94DCDBADBA"/>
  </w:style>
  <w:style w:type="paragraph" w:customStyle="1" w:styleId="0EE3D04F24514F13B99833F096B71F20">
    <w:name w:val="0EE3D04F24514F13B99833F096B71F20"/>
  </w:style>
  <w:style w:type="paragraph" w:customStyle="1" w:styleId="E9CC22B66C984D989B56AA4F9586FA92">
    <w:name w:val="E9CC22B66C984D989B56AA4F9586FA92"/>
  </w:style>
  <w:style w:type="paragraph" w:customStyle="1" w:styleId="48531224EE7047F88CAD25E0825E6490">
    <w:name w:val="48531224EE7047F88CAD25E0825E6490"/>
  </w:style>
  <w:style w:type="paragraph" w:customStyle="1" w:styleId="BAE2D5B96AC349A3A82971AB70AA9C16">
    <w:name w:val="BAE2D5B96AC349A3A82971AB70AA9C16"/>
  </w:style>
  <w:style w:type="paragraph" w:customStyle="1" w:styleId="0BCFEB27C18044389DB19E1C215F4C32">
    <w:name w:val="0BCFEB27C18044389DB19E1C215F4C32"/>
  </w:style>
  <w:style w:type="paragraph" w:customStyle="1" w:styleId="B0F69146C3044BB4BF129D15FE26E041">
    <w:name w:val="B0F69146C3044BB4BF129D15FE26E041"/>
  </w:style>
  <w:style w:type="paragraph" w:customStyle="1" w:styleId="8E9E5C7990224041BC94862F8D5B2432">
    <w:name w:val="8E9E5C7990224041BC94862F8D5B2432"/>
  </w:style>
  <w:style w:type="paragraph" w:customStyle="1" w:styleId="201BF4DA79A9413CB7F370FA64588995">
    <w:name w:val="201BF4DA79A9413CB7F370FA64588995"/>
  </w:style>
  <w:style w:type="paragraph" w:customStyle="1" w:styleId="EAEDF15D2F214F0F83540015A488D542">
    <w:name w:val="EAEDF15D2F214F0F83540015A488D542"/>
  </w:style>
  <w:style w:type="paragraph" w:customStyle="1" w:styleId="2F7BAE5209D7440AA5DE9BFA3E071B8E">
    <w:name w:val="2F7BAE5209D7440AA5DE9BFA3E071B8E"/>
  </w:style>
  <w:style w:type="paragraph" w:customStyle="1" w:styleId="2DA5C804C45743C9B7E06FC3D7C6F1AA">
    <w:name w:val="2DA5C804C45743C9B7E06FC3D7C6F1AA"/>
  </w:style>
  <w:style w:type="paragraph" w:customStyle="1" w:styleId="C92A581FB1AF438BB63DE3165EF697E9">
    <w:name w:val="C92A581FB1AF438BB63DE3165EF697E9"/>
  </w:style>
  <w:style w:type="paragraph" w:customStyle="1" w:styleId="82C112089ED143B980ED91D7E2E02DF9">
    <w:name w:val="82C112089ED143B980ED91D7E2E02DF9"/>
  </w:style>
  <w:style w:type="paragraph" w:customStyle="1" w:styleId="42588BBC38B9450AAC1267A76F67BE0E">
    <w:name w:val="42588BBC38B9450AAC1267A76F67BE0E"/>
  </w:style>
  <w:style w:type="paragraph" w:customStyle="1" w:styleId="D1CAFC98EFB64D54B90325E408A78D35">
    <w:name w:val="D1CAFC98EFB64D54B90325E408A78D35"/>
  </w:style>
  <w:style w:type="paragraph" w:customStyle="1" w:styleId="37BDC4F3684A41019696D36933685453">
    <w:name w:val="37BDC4F3684A41019696D36933685453"/>
  </w:style>
  <w:style w:type="paragraph" w:customStyle="1" w:styleId="BDD70E923F814AB0ACD999D2C3FCC973">
    <w:name w:val="BDD70E923F814AB0ACD999D2C3FCC973"/>
  </w:style>
  <w:style w:type="paragraph" w:customStyle="1" w:styleId="AC7C3195B5424EA1A6EC8F436B021E9B">
    <w:name w:val="AC7C3195B5424EA1A6EC8F436B021E9B"/>
  </w:style>
  <w:style w:type="paragraph" w:customStyle="1" w:styleId="B1AAD495DB6C4B2292AEC39595E0E3F5">
    <w:name w:val="B1AAD495DB6C4B2292AEC39595E0E3F5"/>
  </w:style>
  <w:style w:type="paragraph" w:customStyle="1" w:styleId="D71CCDB2DEAF463DBA7AD4C391964955">
    <w:name w:val="D71CCDB2DEAF463DBA7AD4C391964955"/>
  </w:style>
  <w:style w:type="paragraph" w:customStyle="1" w:styleId="4C82B7B9783642BDA6304CD5CA6F25F2">
    <w:name w:val="4C82B7B9783642BDA6304CD5CA6F25F2"/>
  </w:style>
  <w:style w:type="paragraph" w:customStyle="1" w:styleId="DB383388A83A410AA7350287DA23F45C">
    <w:name w:val="DB383388A83A410AA7350287DA23F45C"/>
  </w:style>
  <w:style w:type="paragraph" w:customStyle="1" w:styleId="A1EDF3C0C9CE4CBBB864D022067F33CA">
    <w:name w:val="A1EDF3C0C9CE4CBBB864D022067F33CA"/>
  </w:style>
  <w:style w:type="paragraph" w:customStyle="1" w:styleId="AE744678D2AB45F381CD122135D2F4A5">
    <w:name w:val="AE744678D2AB45F381CD122135D2F4A5"/>
  </w:style>
  <w:style w:type="paragraph" w:customStyle="1" w:styleId="291952D4EA4D4820A3CCDBF864867F8A">
    <w:name w:val="291952D4EA4D4820A3CCDBF864867F8A"/>
  </w:style>
  <w:style w:type="paragraph" w:customStyle="1" w:styleId="B68A57C90DD04D1F9A1E70FE8BCBEB50">
    <w:name w:val="B68A57C90DD04D1F9A1E70FE8BCBEB50"/>
  </w:style>
  <w:style w:type="paragraph" w:customStyle="1" w:styleId="FECE17D690F84F3B80536256DB693C44">
    <w:name w:val="FECE17D690F84F3B80536256DB693C44"/>
  </w:style>
  <w:style w:type="paragraph" w:customStyle="1" w:styleId="D8006A9572C94612B4740B9D7C2DF34D">
    <w:name w:val="D8006A9572C94612B4740B9D7C2DF34D"/>
  </w:style>
  <w:style w:type="paragraph" w:customStyle="1" w:styleId="583633BDE85241249FCC1327D4D8C054">
    <w:name w:val="583633BDE85241249FCC1327D4D8C054"/>
  </w:style>
  <w:style w:type="paragraph" w:customStyle="1" w:styleId="7CB5436364BB4629A59AE9F7389BB67B">
    <w:name w:val="7CB5436364BB4629A59AE9F7389BB67B"/>
  </w:style>
  <w:style w:type="paragraph" w:customStyle="1" w:styleId="325A1F6E0D7F423E8D264D7CD08F6110">
    <w:name w:val="325A1F6E0D7F423E8D264D7CD08F6110"/>
  </w:style>
  <w:style w:type="paragraph" w:customStyle="1" w:styleId="937F8734206C4ABE81F2219ECF9DF638">
    <w:name w:val="937F8734206C4ABE81F2219ECF9DF638"/>
  </w:style>
  <w:style w:type="paragraph" w:customStyle="1" w:styleId="1E74FF659A75467A94CB0B43F3AFD627">
    <w:name w:val="1E74FF659A75467A94CB0B43F3AFD627"/>
  </w:style>
  <w:style w:type="paragraph" w:customStyle="1" w:styleId="B673429D68A64C22B6D56B1EB4CD394F">
    <w:name w:val="B673429D68A64C22B6D56B1EB4CD394F"/>
  </w:style>
  <w:style w:type="paragraph" w:customStyle="1" w:styleId="B0A44F1A7B6B4EDC89EF4404BE636BE6">
    <w:name w:val="B0A44F1A7B6B4EDC89EF4404BE636BE6"/>
  </w:style>
  <w:style w:type="paragraph" w:customStyle="1" w:styleId="8A62AB03297649D4801DD16C5F7033DB">
    <w:name w:val="8A62AB03297649D4801DD16C5F7033DB"/>
  </w:style>
  <w:style w:type="paragraph" w:customStyle="1" w:styleId="02C97E39218640ABA77244E1F59F2F40">
    <w:name w:val="02C97E39218640ABA77244E1F59F2F40"/>
  </w:style>
  <w:style w:type="paragraph" w:customStyle="1" w:styleId="0B39DBF4CC74467AB69A749E645E0DF8">
    <w:name w:val="0B39DBF4CC74467AB69A749E645E0DF8"/>
  </w:style>
  <w:style w:type="paragraph" w:customStyle="1" w:styleId="0C6AED8C184842D88456681566EDAE32">
    <w:name w:val="0C6AED8C184842D88456681566EDAE32"/>
  </w:style>
  <w:style w:type="paragraph" w:customStyle="1" w:styleId="E4C0D6E663784E1B9D30A597AEF4119E">
    <w:name w:val="E4C0D6E663784E1B9D30A597AEF4119E"/>
  </w:style>
  <w:style w:type="paragraph" w:customStyle="1" w:styleId="7DB0CD8E57A14B9AB76CCE4E4F2AD2BE">
    <w:name w:val="7DB0CD8E57A14B9AB76CCE4E4F2AD2BE"/>
  </w:style>
  <w:style w:type="paragraph" w:customStyle="1" w:styleId="8E5102D4D4C64E67B03C8837E84B3CCE">
    <w:name w:val="8E5102D4D4C64E67B03C8837E84B3CCE"/>
  </w:style>
  <w:style w:type="paragraph" w:customStyle="1" w:styleId="373E90C4F9754AFFB4CF591B1B9EB3D9">
    <w:name w:val="373E90C4F9754AFFB4CF591B1B9EB3D9"/>
  </w:style>
  <w:style w:type="paragraph" w:customStyle="1" w:styleId="A031814B46F24BFF8637BF931B1151BB">
    <w:name w:val="A031814B46F24BFF8637BF931B1151BB"/>
  </w:style>
  <w:style w:type="paragraph" w:customStyle="1" w:styleId="1DB8F0D24181493C9E540514DFF49B1F">
    <w:name w:val="1DB8F0D24181493C9E540514DFF49B1F"/>
  </w:style>
  <w:style w:type="paragraph" w:customStyle="1" w:styleId="SectionBody03">
    <w:name w:val="Section_Body03"/>
    <w:basedOn w:val="Normal"/>
    <w:link w:val="SectionBody03Char"/>
    <w:qFormat/>
    <w:rsid w:val="00860643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  <w:szCs w:val="22"/>
      <w:lang w:bidi="ar-SA"/>
    </w:rPr>
  </w:style>
  <w:style w:type="character" w:customStyle="1" w:styleId="SectionBody03Char">
    <w:name w:val="Section_Body03 Char"/>
    <w:basedOn w:val="DefaultParagraphFont"/>
    <w:link w:val="SectionBody03"/>
    <w:rsid w:val="00860643"/>
    <w:rPr>
      <w:rFonts w:eastAsiaTheme="minorHAnsi"/>
      <w:i/>
      <w:color w:val="0D0D0D" w:themeColor="text1" w:themeTint="F2"/>
      <w:sz w:val="20"/>
      <w:szCs w:val="22"/>
      <w:lang w:bidi="ar-SA"/>
    </w:rPr>
  </w:style>
  <w:style w:type="paragraph" w:customStyle="1" w:styleId="77C40D49F2D5431DB6DCCB555224023A">
    <w:name w:val="77C40D49F2D5431DB6DCCB555224023A"/>
  </w:style>
  <w:style w:type="paragraph" w:customStyle="1" w:styleId="8889DCEC28C34932A45CE671C25C1AAA">
    <w:name w:val="8889DCEC28C34932A45CE671C25C1AAA"/>
  </w:style>
  <w:style w:type="paragraph" w:customStyle="1" w:styleId="1BA71283104941F981052490005FD11F">
    <w:name w:val="1BA71283104941F981052490005FD11F"/>
  </w:style>
  <w:style w:type="paragraph" w:customStyle="1" w:styleId="4A04DB21A7A54CE49844F67A86FA5E16">
    <w:name w:val="4A04DB21A7A54CE49844F67A86FA5E16"/>
  </w:style>
  <w:style w:type="paragraph" w:customStyle="1" w:styleId="275F40F3D66F41B28382B0DDE95B1CC3">
    <w:name w:val="275F40F3D66F41B28382B0DDE95B1CC3"/>
  </w:style>
  <w:style w:type="paragraph" w:customStyle="1" w:styleId="2DE9A074B641471499C5C7F101E0CD53">
    <w:name w:val="2DE9A074B641471499C5C7F101E0CD53"/>
  </w:style>
  <w:style w:type="paragraph" w:customStyle="1" w:styleId="BE05DD718BD446CAA9A7A156C084D44C">
    <w:name w:val="BE05DD718BD446CAA9A7A156C084D44C"/>
  </w:style>
  <w:style w:type="paragraph" w:customStyle="1" w:styleId="BA65E29875E948C294155574AF404ED8">
    <w:name w:val="BA65E29875E948C294155574AF404ED8"/>
  </w:style>
  <w:style w:type="paragraph" w:customStyle="1" w:styleId="8B9C6152FEB8415F9092F2DAF176B282">
    <w:name w:val="8B9C6152FEB8415F9092F2DAF176B282"/>
  </w:style>
  <w:style w:type="paragraph" w:customStyle="1" w:styleId="958EECC1722B4305A357F7A1D48BF46E">
    <w:name w:val="958EECC1722B4305A357F7A1D48BF46E"/>
  </w:style>
  <w:style w:type="paragraph" w:customStyle="1" w:styleId="13D24BAE9E35401CB2FC123972024018">
    <w:name w:val="13D24BAE9E35401CB2FC123972024018"/>
  </w:style>
  <w:style w:type="paragraph" w:customStyle="1" w:styleId="2A68ABDCE525443EB2D9B692C5D7BFF2">
    <w:name w:val="2A68ABDCE525443EB2D9B692C5D7BFF2"/>
  </w:style>
  <w:style w:type="paragraph" w:customStyle="1" w:styleId="0335374CF37E49FBB2C1A13528D27795">
    <w:name w:val="0335374CF37E49FBB2C1A13528D27795"/>
  </w:style>
  <w:style w:type="paragraph" w:customStyle="1" w:styleId="401C99CE57A04B6EAAC062560639A959">
    <w:name w:val="401C99CE57A04B6EAAC062560639A959"/>
  </w:style>
  <w:style w:type="paragraph" w:customStyle="1" w:styleId="C80C4598C37E4FFE862C24F52695396D">
    <w:name w:val="C80C4598C37E4FFE862C24F52695396D"/>
  </w:style>
  <w:style w:type="paragraph" w:customStyle="1" w:styleId="CB0FD897BCA94A12AFE38FF00E9581A3">
    <w:name w:val="CB0FD897BCA94A12AFE38FF00E9581A3"/>
  </w:style>
  <w:style w:type="paragraph" w:customStyle="1" w:styleId="C22627E0DDBD4975B30FB7BF87308E31">
    <w:name w:val="C22627E0DDBD4975B30FB7BF87308E3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5A43F6FE5448DAA4A408CDF329CE38">
    <w:name w:val="375A43F6FE5448DAA4A408CDF329CE38"/>
  </w:style>
  <w:style w:type="paragraph" w:customStyle="1" w:styleId="AD5B1609A77C4CC69B080FBF678A78EC">
    <w:name w:val="AD5B1609A77C4CC69B080FBF678A78EC"/>
  </w:style>
  <w:style w:type="paragraph" w:customStyle="1" w:styleId="8792C8AF2F254E5AA8D55A220AF0FC7A">
    <w:name w:val="8792C8AF2F254E5AA8D55A220AF0FC7A"/>
    <w:rsid w:val="00860643"/>
  </w:style>
  <w:style w:type="paragraph" w:customStyle="1" w:styleId="C9FE8FE00EDA40D4BBC3025F5761B937">
    <w:name w:val="C9FE8FE00EDA40D4BBC3025F5761B937"/>
    <w:rsid w:val="00860643"/>
  </w:style>
  <w:style w:type="paragraph" w:customStyle="1" w:styleId="E8BFBB86CEDF420EA0A731DC2FD43EE5">
    <w:name w:val="E8BFBB86CEDF420EA0A731DC2FD43EE5"/>
    <w:rsid w:val="00860643"/>
  </w:style>
  <w:style w:type="paragraph" w:customStyle="1" w:styleId="488565E9E03444BA9755DB610FC534C1">
    <w:name w:val="488565E9E03444BA9755DB610FC534C1"/>
    <w:rsid w:val="00860643"/>
  </w:style>
  <w:style w:type="paragraph" w:customStyle="1" w:styleId="A389760B6DCE41FFAC019D41B5443D55">
    <w:name w:val="A389760B6DCE41FFAC019D41B5443D55"/>
    <w:rsid w:val="00860643"/>
  </w:style>
  <w:style w:type="paragraph" w:customStyle="1" w:styleId="387207FD080E4E4595788916B0FB3394">
    <w:name w:val="387207FD080E4E4595788916B0FB3394"/>
    <w:rsid w:val="00860643"/>
  </w:style>
  <w:style w:type="paragraph" w:customStyle="1" w:styleId="9BF9E2CE33E144789F77C57036A523D4">
    <w:name w:val="9BF9E2CE33E144789F77C57036A523D4"/>
    <w:rsid w:val="00860643"/>
  </w:style>
  <w:style w:type="paragraph" w:customStyle="1" w:styleId="78104A5045D041C7B31E44DB645FE575">
    <w:name w:val="78104A5045D041C7B31E44DB645FE575"/>
    <w:rsid w:val="00860643"/>
  </w:style>
  <w:style w:type="paragraph" w:customStyle="1" w:styleId="C4DFDBE035C340029CBECCE32033A118">
    <w:name w:val="C4DFDBE035C340029CBECCE32033A118"/>
    <w:rsid w:val="00860643"/>
  </w:style>
  <w:style w:type="paragraph" w:customStyle="1" w:styleId="C7C1DD6FB4C140CF9E22EABB120E235D">
    <w:name w:val="C7C1DD6FB4C140CF9E22EABB120E235D"/>
    <w:rsid w:val="00860643"/>
  </w:style>
  <w:style w:type="paragraph" w:customStyle="1" w:styleId="42A14D956A5B4EA186F424CE1BAF9D67">
    <w:name w:val="42A14D956A5B4EA186F424CE1BAF9D67"/>
    <w:rsid w:val="00860643"/>
  </w:style>
  <w:style w:type="paragraph" w:customStyle="1" w:styleId="12C4BEC9BF1744D0B20E85FC92AC98F0">
    <w:name w:val="12C4BEC9BF1744D0B20E85FC92AC98F0"/>
    <w:rsid w:val="00860643"/>
  </w:style>
  <w:style w:type="paragraph" w:customStyle="1" w:styleId="ACCDE9A68B0B485C967ECBDFB95C4567">
    <w:name w:val="ACCDE9A68B0B485C967ECBDFB95C4567"/>
    <w:rsid w:val="00860643"/>
  </w:style>
  <w:style w:type="paragraph" w:customStyle="1" w:styleId="8BAFBB7478244C56AC272348C0AE8CDB">
    <w:name w:val="8BAFBB7478244C56AC272348C0AE8CDB"/>
    <w:rsid w:val="00860643"/>
  </w:style>
  <w:style w:type="paragraph" w:customStyle="1" w:styleId="EECE94B8062447AE9AD19611FBE5A6ED">
    <w:name w:val="EECE94B8062447AE9AD19611FBE5A6ED"/>
    <w:rsid w:val="00860643"/>
  </w:style>
  <w:style w:type="paragraph" w:customStyle="1" w:styleId="71B8CFD1DA974832876B771134559041">
    <w:name w:val="71B8CFD1DA974832876B771134559041"/>
    <w:rsid w:val="00860643"/>
  </w:style>
  <w:style w:type="paragraph" w:customStyle="1" w:styleId="FD84255DD33147198B035B8998DC0B4E">
    <w:name w:val="FD84255DD33147198B035B8998DC0B4E"/>
    <w:rsid w:val="00860643"/>
  </w:style>
  <w:style w:type="paragraph" w:customStyle="1" w:styleId="6084378F0D624E85B074688C31F4C4D5">
    <w:name w:val="6084378F0D624E85B074688C31F4C4D5"/>
    <w:rsid w:val="00860643"/>
  </w:style>
  <w:style w:type="paragraph" w:customStyle="1" w:styleId="909CA6594A7C48A789F9A0B122B4DACD">
    <w:name w:val="909CA6594A7C48A789F9A0B122B4DACD"/>
    <w:rsid w:val="00860643"/>
  </w:style>
  <w:style w:type="paragraph" w:customStyle="1" w:styleId="9ECD95C50A3C43FC8530E28EAD41639A">
    <w:name w:val="9ECD95C50A3C43FC8530E28EAD41639A"/>
    <w:rsid w:val="00860643"/>
  </w:style>
  <w:style w:type="paragraph" w:customStyle="1" w:styleId="753CDEF62CB84EFC8AEE3B4CAB98C6F4">
    <w:name w:val="753CDEF62CB84EFC8AEE3B4CAB98C6F4"/>
    <w:rsid w:val="00860643"/>
  </w:style>
  <w:style w:type="paragraph" w:customStyle="1" w:styleId="624712F6AB7947D789EC47FA252D29E6">
    <w:name w:val="624712F6AB7947D789EC47FA252D29E6"/>
    <w:rsid w:val="00860643"/>
  </w:style>
  <w:style w:type="paragraph" w:customStyle="1" w:styleId="0A3963D7AE234D77A76476694DE76CD2">
    <w:name w:val="0A3963D7AE234D77A76476694DE76CD2"/>
    <w:rsid w:val="00860643"/>
  </w:style>
  <w:style w:type="paragraph" w:customStyle="1" w:styleId="7F60F5DBCA8E478EB4203E5C1BE66AE3">
    <w:name w:val="7F60F5DBCA8E478EB4203E5C1BE66AE3"/>
    <w:rsid w:val="00860643"/>
  </w:style>
  <w:style w:type="paragraph" w:customStyle="1" w:styleId="375DE47B7B54496ABF4BC60093BF63A2">
    <w:name w:val="375DE47B7B54496ABF4BC60093BF63A2"/>
    <w:rsid w:val="00860643"/>
  </w:style>
  <w:style w:type="paragraph" w:customStyle="1" w:styleId="2F309CD26CCF475390CAA51A5FDCDFF7">
    <w:name w:val="2F309CD26CCF475390CAA51A5FDCDFF7"/>
    <w:rsid w:val="00860643"/>
  </w:style>
  <w:style w:type="paragraph" w:customStyle="1" w:styleId="5B608CA8DC8B4A418AC095710A3E7E32">
    <w:name w:val="5B608CA8DC8B4A418AC095710A3E7E32"/>
    <w:rsid w:val="00860643"/>
  </w:style>
  <w:style w:type="paragraph" w:customStyle="1" w:styleId="24097954FFBB48D291F94F1836994DCF">
    <w:name w:val="24097954FFBB48D291F94F1836994DCF"/>
    <w:rsid w:val="00860643"/>
  </w:style>
  <w:style w:type="paragraph" w:customStyle="1" w:styleId="F6D26B56D6DD4C3B9D987C1B8C1EF5E2">
    <w:name w:val="F6D26B56D6DD4C3B9D987C1B8C1EF5E2"/>
    <w:rsid w:val="00860643"/>
  </w:style>
  <w:style w:type="paragraph" w:customStyle="1" w:styleId="747087425B6D4DE2AE665B1F04CCEF16">
    <w:name w:val="747087425B6D4DE2AE665B1F04CCEF16"/>
    <w:rsid w:val="00860643"/>
  </w:style>
  <w:style w:type="paragraph" w:customStyle="1" w:styleId="AE54C078ABE34137B345228AE0156F30">
    <w:name w:val="AE54C078ABE34137B345228AE0156F30"/>
    <w:rsid w:val="00860643"/>
  </w:style>
  <w:style w:type="paragraph" w:customStyle="1" w:styleId="17A2B4D9863C46FFA15FC8FE9FA25B0B">
    <w:name w:val="17A2B4D9863C46FFA15FC8FE9FA25B0B"/>
    <w:rsid w:val="00860643"/>
  </w:style>
  <w:style w:type="paragraph" w:customStyle="1" w:styleId="2F90A168598948248D2EC3CEFF3E966E">
    <w:name w:val="2F90A168598948248D2EC3CEFF3E966E"/>
    <w:rsid w:val="00860643"/>
  </w:style>
  <w:style w:type="paragraph" w:customStyle="1" w:styleId="43DC8ED491744570A33F9FB253943F30">
    <w:name w:val="43DC8ED491744570A33F9FB253943F30"/>
    <w:rsid w:val="00860643"/>
  </w:style>
  <w:style w:type="paragraph" w:customStyle="1" w:styleId="C15D702AED114394A8310C21F8E6390B">
    <w:name w:val="C15D702AED114394A8310C21F8E6390B"/>
    <w:rsid w:val="00860643"/>
  </w:style>
  <w:style w:type="paragraph" w:customStyle="1" w:styleId="D6226D6E0B2443998A69403DF8D51127">
    <w:name w:val="D6226D6E0B2443998A69403DF8D51127"/>
    <w:rsid w:val="00860643"/>
  </w:style>
  <w:style w:type="paragraph" w:customStyle="1" w:styleId="8C4D19FBCA9C4EDC8FA0D98411C3FFCA">
    <w:name w:val="8C4D19FBCA9C4EDC8FA0D98411C3FFCA"/>
    <w:rsid w:val="00860643"/>
  </w:style>
  <w:style w:type="paragraph" w:customStyle="1" w:styleId="B7834E34CA9044828193AC385C87F6FD">
    <w:name w:val="B7834E34CA9044828193AC385C87F6FD"/>
    <w:rsid w:val="00860643"/>
  </w:style>
  <w:style w:type="paragraph" w:customStyle="1" w:styleId="F8CE4E18E087460480AFC924EAA1D80E">
    <w:name w:val="F8CE4E18E087460480AFC924EAA1D80E"/>
    <w:rsid w:val="00860643"/>
  </w:style>
  <w:style w:type="paragraph" w:customStyle="1" w:styleId="20016013B2424CF2B84DF82ECD1A5DB1">
    <w:name w:val="20016013B2424CF2B84DF82ECD1A5DB1"/>
    <w:rsid w:val="00860643"/>
  </w:style>
  <w:style w:type="paragraph" w:customStyle="1" w:styleId="EC92F901814A4BBD8CAC657A02061A4D">
    <w:name w:val="EC92F901814A4BBD8CAC657A02061A4D"/>
    <w:rsid w:val="00860643"/>
  </w:style>
  <w:style w:type="paragraph" w:customStyle="1" w:styleId="E5B31E3611C64D3FAEE2B9F4551D06C8">
    <w:name w:val="E5B31E3611C64D3FAEE2B9F4551D06C8"/>
    <w:rsid w:val="00860643"/>
  </w:style>
  <w:style w:type="paragraph" w:customStyle="1" w:styleId="619E7AE1F6DE4C15864C5C54D2CC24D3">
    <w:name w:val="619E7AE1F6DE4C15864C5C54D2CC24D3"/>
    <w:rsid w:val="00860643"/>
  </w:style>
  <w:style w:type="paragraph" w:customStyle="1" w:styleId="3A2C809CE9AD49D7A55B7EF7956CE212">
    <w:name w:val="3A2C809CE9AD49D7A55B7EF7956CE212"/>
    <w:rsid w:val="00860643"/>
  </w:style>
  <w:style w:type="paragraph" w:customStyle="1" w:styleId="3B1F41E9775D4DB29D061C33D738DEFC">
    <w:name w:val="3B1F41E9775D4DB29D061C33D738DEFC"/>
    <w:rsid w:val="00860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93E83-A2F3-4015-B2E3-DF9AA3FF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Resume_EntryLevel</Template>
  <TotalTime>210</TotalTime>
  <Pages>2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Win8.1Pro</dc:creator>
  <cp:lastModifiedBy>Win8.1Pro</cp:lastModifiedBy>
  <cp:revision>9</cp:revision>
  <dcterms:created xsi:type="dcterms:W3CDTF">2016-04-30T05:55:00Z</dcterms:created>
  <dcterms:modified xsi:type="dcterms:W3CDTF">2016-07-04T12:34:00Z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