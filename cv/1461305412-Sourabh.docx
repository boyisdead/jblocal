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EE2" w:rsidRPr="00F83C41" w:rsidRDefault="004A1830" w:rsidP="001C49D3">
      <w:pPr>
        <w:pStyle w:val="Heading1"/>
        <w:rPr>
          <w:noProof w:val="0"/>
          <w:color w:val="002060"/>
        </w:rPr>
      </w:pPr>
      <w:r>
        <w:rPr>
          <w:color w:val="0020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-2103120</wp:posOffset>
                </wp:positionH>
                <wp:positionV relativeFrom="page">
                  <wp:posOffset>942975</wp:posOffset>
                </wp:positionV>
                <wp:extent cx="1752600" cy="5476875"/>
                <wp:effectExtent l="0" t="0" r="0" b="9525"/>
                <wp:wrapNone/>
                <wp:docPr id="341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52600" cy="547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6B2" w:rsidRPr="004C7E57" w:rsidRDefault="007F11D2" w:rsidP="005506B2">
                            <w:pPr>
                              <w:pStyle w:val="NoSpacing"/>
                              <w:rPr>
                                <w:rFonts w:ascii="Arial Rounded MT Bold" w:hAnsi="Arial Rounded MT Bold"/>
                                <w:b/>
                                <w:color w:val="002060"/>
                                <w:sz w:val="36"/>
                                <w:szCs w:val="36"/>
                              </w:rPr>
                            </w:pPr>
                            <w:r w:rsidRPr="004C7E57">
                              <w:rPr>
                                <w:rFonts w:ascii="Arial Rounded MT Bold" w:hAnsi="Arial Rounded MT Bold"/>
                                <w:b/>
                                <w:color w:val="002060"/>
                                <w:sz w:val="36"/>
                                <w:szCs w:val="36"/>
                              </w:rPr>
                              <w:t>SOURABH</w:t>
                            </w:r>
                          </w:p>
                          <w:p w:rsidR="005506B2" w:rsidRPr="004C7E57" w:rsidRDefault="007F11D2" w:rsidP="005506B2">
                            <w:pPr>
                              <w:pStyle w:val="NoSpacing"/>
                              <w:rPr>
                                <w:rFonts w:ascii="Arial Rounded MT Bold" w:hAnsi="Arial Rounded MT Bold"/>
                                <w:b/>
                                <w:color w:val="002060"/>
                                <w:sz w:val="36"/>
                                <w:szCs w:val="36"/>
                              </w:rPr>
                            </w:pPr>
                            <w:r w:rsidRPr="004C7E57">
                              <w:rPr>
                                <w:rFonts w:ascii="Arial Rounded MT Bold" w:hAnsi="Arial Rounded MT Bold"/>
                                <w:b/>
                                <w:color w:val="002060"/>
                                <w:sz w:val="36"/>
                                <w:szCs w:val="36"/>
                              </w:rPr>
                              <w:t>CHATTERJEE</w:t>
                            </w:r>
                          </w:p>
                          <w:p w:rsidR="005506B2" w:rsidRPr="005506B2" w:rsidRDefault="005506B2" w:rsidP="005506B2">
                            <w:pPr>
                              <w:pStyle w:val="NoSpacing"/>
                            </w:pPr>
                          </w:p>
                          <w:p w:rsidR="007F2001" w:rsidRDefault="006F0D9A" w:rsidP="005506B2">
                            <w:pPr>
                              <w:pStyle w:val="NoSpacing"/>
                              <w:rPr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lang w:val="fr-FR"/>
                              </w:rPr>
                              <w:t>Tel : +91 9044099990</w:t>
                            </w:r>
                          </w:p>
                          <w:p w:rsidR="00FF61AF" w:rsidRDefault="007C2876" w:rsidP="005506B2">
                            <w:pPr>
                              <w:pStyle w:val="NoSpacing"/>
                              <w:rPr>
                                <w:lang w:val="fr-FR"/>
                              </w:rPr>
                            </w:pPr>
                            <w:hyperlink r:id="rId9" w:history="1">
                              <w:r w:rsidR="00FF61AF" w:rsidRPr="002C2A82">
                                <w:rPr>
                                  <w:rStyle w:val="Hyperlink"/>
                                  <w:lang w:val="fr-FR"/>
                                </w:rPr>
                                <w:t>Sourabh.Chatterjee@hotmail.com</w:t>
                              </w:r>
                            </w:hyperlink>
                          </w:p>
                          <w:p w:rsidR="00FF61AF" w:rsidRDefault="00FF61AF" w:rsidP="005506B2">
                            <w:pPr>
                              <w:pStyle w:val="NoSpacing"/>
                              <w:rPr>
                                <w:lang w:val="fr-FR"/>
                              </w:rPr>
                            </w:pPr>
                          </w:p>
                          <w:p w:rsidR="00FF61AF" w:rsidRDefault="00FF61AF" w:rsidP="005506B2">
                            <w:pPr>
                              <w:pStyle w:val="NoSpacing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F-902, Betwa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Apptt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., Riverview Enclave, Gomti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Nagar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Ext. Lucknow – 226 010. India.</w:t>
                            </w:r>
                          </w:p>
                          <w:p w:rsidR="00FF61AF" w:rsidRDefault="00FF61AF" w:rsidP="005506B2">
                            <w:pPr>
                              <w:pStyle w:val="NoSpacing"/>
                              <w:rPr>
                                <w:lang w:val="fr-FR"/>
                              </w:rPr>
                            </w:pPr>
                          </w:p>
                          <w:p w:rsidR="00FF61AF" w:rsidRPr="00FF61AF" w:rsidRDefault="00FF61AF" w:rsidP="005506B2">
                            <w:pPr>
                              <w:pStyle w:val="NoSpacing"/>
                              <w:rPr>
                                <w:b/>
                                <w:lang w:val="fr-FR"/>
                              </w:rPr>
                            </w:pPr>
                            <w:r w:rsidRPr="00FF61AF">
                              <w:rPr>
                                <w:b/>
                                <w:lang w:val="fr-FR"/>
                              </w:rPr>
                              <w:t>Graduation :</w:t>
                            </w:r>
                          </w:p>
                          <w:p w:rsidR="00FF61AF" w:rsidRDefault="002024D7" w:rsidP="005506B2">
                            <w:pPr>
                              <w:pStyle w:val="NoSpacing"/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Of Allahabad  (1995</w:t>
                            </w:r>
                            <w:r w:rsidR="00FF61AF">
                              <w:rPr>
                                <w:lang w:val="fr-FR"/>
                              </w:rPr>
                              <w:t>)</w:t>
                            </w:r>
                          </w:p>
                          <w:p w:rsidR="00FF61AF" w:rsidRDefault="00FF61AF" w:rsidP="005506B2">
                            <w:pPr>
                              <w:pStyle w:val="NoSpacing"/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Bachelor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Of Science.</w:t>
                            </w:r>
                          </w:p>
                          <w:p w:rsidR="00FF61AF" w:rsidRDefault="00FF61AF" w:rsidP="005506B2">
                            <w:pPr>
                              <w:pStyle w:val="NoSpacing"/>
                              <w:rPr>
                                <w:lang w:val="fr-FR"/>
                              </w:rPr>
                            </w:pPr>
                          </w:p>
                          <w:p w:rsidR="00FF61AF" w:rsidRPr="00FF61AF" w:rsidRDefault="00FF61AF" w:rsidP="005506B2">
                            <w:pPr>
                              <w:pStyle w:val="NoSpacing"/>
                              <w:rPr>
                                <w:b/>
                                <w:lang w:val="fr-FR"/>
                              </w:rPr>
                            </w:pPr>
                            <w:r w:rsidRPr="00FF61AF">
                              <w:rPr>
                                <w:b/>
                                <w:lang w:val="fr-FR"/>
                              </w:rPr>
                              <w:t>Post Graduation :</w:t>
                            </w:r>
                          </w:p>
                          <w:p w:rsidR="00FF61AF" w:rsidRDefault="00BE7954" w:rsidP="005506B2">
                            <w:pPr>
                              <w:pStyle w:val="NoSpacing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IISWBM,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Kolkata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(1996-98</w:t>
                            </w:r>
                            <w:r w:rsidR="00FF61AF">
                              <w:rPr>
                                <w:lang w:val="fr-FR"/>
                              </w:rPr>
                              <w:t>)</w:t>
                            </w:r>
                          </w:p>
                          <w:p w:rsidR="00FF61AF" w:rsidRDefault="00FF61AF" w:rsidP="005506B2">
                            <w:pPr>
                              <w:pStyle w:val="NoSpacing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PGDBM</w:t>
                            </w:r>
                          </w:p>
                          <w:p w:rsidR="00FF61AF" w:rsidRDefault="00FF61AF" w:rsidP="005506B2">
                            <w:pPr>
                              <w:pStyle w:val="NoSpacing"/>
                              <w:rPr>
                                <w:lang w:val="fr-FR"/>
                              </w:rPr>
                            </w:pPr>
                          </w:p>
                          <w:p w:rsidR="00FF61AF" w:rsidRPr="002E09EB" w:rsidRDefault="00FF61AF" w:rsidP="005506B2">
                            <w:pPr>
                              <w:pStyle w:val="NoSpacing"/>
                              <w:rPr>
                                <w:b/>
                                <w:lang w:val="fr-FR"/>
                              </w:rPr>
                            </w:pPr>
                            <w:r w:rsidRPr="002E09EB">
                              <w:rPr>
                                <w:b/>
                                <w:lang w:val="fr-FR"/>
                              </w:rPr>
                              <w:t xml:space="preserve">Date </w:t>
                            </w:r>
                            <w:r w:rsidR="002E09EB" w:rsidRPr="002E09EB">
                              <w:rPr>
                                <w:b/>
                                <w:lang w:val="fr-FR"/>
                              </w:rPr>
                              <w:t xml:space="preserve">of </w:t>
                            </w:r>
                            <w:proofErr w:type="spellStart"/>
                            <w:r w:rsidR="002E09EB" w:rsidRPr="002E09EB">
                              <w:rPr>
                                <w:b/>
                                <w:lang w:val="fr-FR"/>
                              </w:rPr>
                              <w:t>Birth</w:t>
                            </w:r>
                            <w:proofErr w:type="spellEnd"/>
                            <w:r w:rsidR="002E09EB" w:rsidRPr="002E09EB">
                              <w:rPr>
                                <w:b/>
                                <w:lang w:val="fr-FR"/>
                              </w:rPr>
                              <w:t> :</w:t>
                            </w:r>
                          </w:p>
                          <w:p w:rsidR="002E09EB" w:rsidRDefault="002E09EB" w:rsidP="005506B2">
                            <w:pPr>
                              <w:pStyle w:val="NoSpacing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25th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December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>, 1975</w:t>
                            </w:r>
                          </w:p>
                          <w:p w:rsidR="002E09EB" w:rsidRDefault="002E09EB" w:rsidP="005506B2">
                            <w:pPr>
                              <w:pStyle w:val="NoSpacing"/>
                              <w:rPr>
                                <w:lang w:val="fr-FR"/>
                              </w:rPr>
                            </w:pPr>
                          </w:p>
                          <w:p w:rsidR="002E09EB" w:rsidRPr="002E09EB" w:rsidRDefault="002E09EB" w:rsidP="005506B2">
                            <w:pPr>
                              <w:pStyle w:val="NoSpacing"/>
                              <w:rPr>
                                <w:b/>
                                <w:lang w:val="fr-FR"/>
                              </w:rPr>
                            </w:pPr>
                            <w:proofErr w:type="spellStart"/>
                            <w:r w:rsidRPr="002E09EB">
                              <w:rPr>
                                <w:b/>
                                <w:lang w:val="fr-FR"/>
                              </w:rPr>
                              <w:t>Languages</w:t>
                            </w:r>
                            <w:proofErr w:type="spellEnd"/>
                            <w:r w:rsidRPr="002E09EB">
                              <w:rPr>
                                <w:b/>
                                <w:lang w:val="fr-FR"/>
                              </w:rPr>
                              <w:t> :</w:t>
                            </w:r>
                          </w:p>
                          <w:p w:rsidR="002E09EB" w:rsidRPr="00FF61AF" w:rsidRDefault="002E09EB" w:rsidP="005506B2">
                            <w:pPr>
                              <w:pStyle w:val="NoSpacing"/>
                            </w:pPr>
                            <w:r>
                              <w:rPr>
                                <w:lang w:val="fr-FR"/>
                              </w:rPr>
                              <w:t xml:space="preserve">English, Hindi,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Bangla</w:t>
                            </w:r>
                            <w:proofErr w:type="spellEnd"/>
                            <w:r w:rsidR="00A27CFF">
                              <w:rPr>
                                <w:lang w:val="fr-FR"/>
                              </w:rPr>
                              <w:t>, Punjabi</w:t>
                            </w:r>
                          </w:p>
                          <w:p w:rsidR="005506B2" w:rsidRPr="005506B2" w:rsidRDefault="005506B2" w:rsidP="005506B2">
                            <w:pPr>
                              <w:pStyle w:val="NoSpacing"/>
                            </w:pPr>
                          </w:p>
                          <w:p w:rsidR="005506B2" w:rsidRDefault="002E09EB" w:rsidP="005506B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2E09EB">
                              <w:rPr>
                                <w:b/>
                              </w:rPr>
                              <w:t xml:space="preserve">Start of professional </w:t>
                            </w:r>
                            <w:proofErr w:type="gramStart"/>
                            <w:r w:rsidRPr="002E09EB">
                              <w:rPr>
                                <w:b/>
                              </w:rPr>
                              <w:t>career :</w:t>
                            </w:r>
                            <w:proofErr w:type="gramEnd"/>
                            <w:r w:rsidRPr="002E09EB">
                              <w:rPr>
                                <w:b/>
                              </w:rPr>
                              <w:t xml:space="preserve"> 1998</w:t>
                            </w:r>
                          </w:p>
                          <w:p w:rsidR="00A9286A" w:rsidRDefault="00A9286A" w:rsidP="005506B2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A9286A" w:rsidRPr="00A9286A" w:rsidRDefault="00A9286A" w:rsidP="005506B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A9286A">
                              <w:rPr>
                                <w:b/>
                              </w:rPr>
                              <w:t xml:space="preserve">Industries </w:t>
                            </w:r>
                            <w:proofErr w:type="gramStart"/>
                            <w:r w:rsidRPr="00A9286A">
                              <w:rPr>
                                <w:b/>
                              </w:rPr>
                              <w:t>Worked :</w:t>
                            </w:r>
                            <w:proofErr w:type="gramEnd"/>
                          </w:p>
                          <w:p w:rsidR="00A9286A" w:rsidRPr="00A9286A" w:rsidRDefault="00A9286A" w:rsidP="005506B2">
                            <w:pPr>
                              <w:pStyle w:val="NoSpacing"/>
                            </w:pPr>
                            <w:r>
                              <w:t>FMGG, Telecom, OA and Financial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1" o:spid="_x0000_s1026" type="#_x0000_t202" style="position:absolute;margin-left:-165.6pt;margin-top:74.25pt;width:138pt;height:4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" fillcolor="white [3201]" stroked="f" strokeweight=".5pt">
                <v:path arrowok="t"/>
                <v:textbox inset="0,0,0,0">
                  <w:txbxContent>
                    <w:p w:rsidR="005506B2" w:rsidRPr="004C7E57" w:rsidRDefault="007F11D2" w:rsidP="005506B2">
                      <w:pPr>
                        <w:pStyle w:val="NoSpacing"/>
                        <w:rPr>
                          <w:rFonts w:ascii="Arial Rounded MT Bold" w:hAnsi="Arial Rounded MT Bold"/>
                          <w:b/>
                          <w:color w:val="002060"/>
                          <w:sz w:val="36"/>
                          <w:szCs w:val="36"/>
                        </w:rPr>
                      </w:pPr>
                      <w:r w:rsidRPr="004C7E57">
                        <w:rPr>
                          <w:rFonts w:ascii="Arial Rounded MT Bold" w:hAnsi="Arial Rounded MT Bold"/>
                          <w:b/>
                          <w:color w:val="002060"/>
                          <w:sz w:val="36"/>
                          <w:szCs w:val="36"/>
                        </w:rPr>
                        <w:t>SOURABH</w:t>
                      </w:r>
                    </w:p>
                    <w:p w:rsidR="005506B2" w:rsidRPr="004C7E57" w:rsidRDefault="007F11D2" w:rsidP="005506B2">
                      <w:pPr>
                        <w:pStyle w:val="NoSpacing"/>
                        <w:rPr>
                          <w:rFonts w:ascii="Arial Rounded MT Bold" w:hAnsi="Arial Rounded MT Bold"/>
                          <w:b/>
                          <w:color w:val="002060"/>
                          <w:sz w:val="36"/>
                          <w:szCs w:val="36"/>
                        </w:rPr>
                      </w:pPr>
                      <w:r w:rsidRPr="004C7E57">
                        <w:rPr>
                          <w:rFonts w:ascii="Arial Rounded MT Bold" w:hAnsi="Arial Rounded MT Bold"/>
                          <w:b/>
                          <w:color w:val="002060"/>
                          <w:sz w:val="36"/>
                          <w:szCs w:val="36"/>
                        </w:rPr>
                        <w:t>CHATTERJEE</w:t>
                      </w:r>
                    </w:p>
                    <w:p w:rsidR="005506B2" w:rsidRPr="005506B2" w:rsidRDefault="005506B2" w:rsidP="005506B2">
                      <w:pPr>
                        <w:pStyle w:val="NoSpacing"/>
                      </w:pPr>
                    </w:p>
                    <w:p w:rsidR="007F2001" w:rsidRDefault="006F0D9A" w:rsidP="005506B2">
                      <w:pPr>
                        <w:pStyle w:val="NoSpacing"/>
                        <w:rPr>
                          <w:b/>
                          <w:lang w:val="fr-FR"/>
                        </w:rPr>
                      </w:pPr>
                      <w:r>
                        <w:rPr>
                          <w:b/>
                          <w:lang w:val="fr-FR"/>
                        </w:rPr>
                        <w:t>Tel : +91 9044099990</w:t>
                      </w:r>
                    </w:p>
                    <w:p w:rsidR="00FF61AF" w:rsidRDefault="00B93E33" w:rsidP="005506B2">
                      <w:pPr>
                        <w:pStyle w:val="NoSpacing"/>
                        <w:rPr>
                          <w:lang w:val="fr-FR"/>
                        </w:rPr>
                      </w:pPr>
                      <w:hyperlink r:id="rId10" w:history="1">
                        <w:r w:rsidR="00FF61AF" w:rsidRPr="002C2A82">
                          <w:rPr>
                            <w:rStyle w:val="Hyperlink"/>
                            <w:lang w:val="fr-FR"/>
                          </w:rPr>
                          <w:t>Sourabh.Chatterjee@hotmail.com</w:t>
                        </w:r>
                      </w:hyperlink>
                    </w:p>
                    <w:p w:rsidR="00FF61AF" w:rsidRDefault="00FF61AF" w:rsidP="005506B2">
                      <w:pPr>
                        <w:pStyle w:val="NoSpacing"/>
                        <w:rPr>
                          <w:lang w:val="fr-FR"/>
                        </w:rPr>
                      </w:pPr>
                    </w:p>
                    <w:p w:rsidR="00FF61AF" w:rsidRDefault="00FF61AF" w:rsidP="005506B2">
                      <w:pPr>
                        <w:pStyle w:val="NoSpacing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F-902, Betwa </w:t>
                      </w:r>
                      <w:proofErr w:type="spellStart"/>
                      <w:r>
                        <w:rPr>
                          <w:lang w:val="fr-FR"/>
                        </w:rPr>
                        <w:t>Apptt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., Riverview Enclave, Gomti </w:t>
                      </w:r>
                      <w:proofErr w:type="spellStart"/>
                      <w:r>
                        <w:rPr>
                          <w:lang w:val="fr-FR"/>
                        </w:rPr>
                        <w:t>Nagar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Ext. Lucknow – 226 010. India.</w:t>
                      </w:r>
                    </w:p>
                    <w:p w:rsidR="00FF61AF" w:rsidRDefault="00FF61AF" w:rsidP="005506B2">
                      <w:pPr>
                        <w:pStyle w:val="NoSpacing"/>
                        <w:rPr>
                          <w:lang w:val="fr-FR"/>
                        </w:rPr>
                      </w:pPr>
                    </w:p>
                    <w:p w:rsidR="00FF61AF" w:rsidRPr="00FF61AF" w:rsidRDefault="00FF61AF" w:rsidP="005506B2">
                      <w:pPr>
                        <w:pStyle w:val="NoSpacing"/>
                        <w:rPr>
                          <w:b/>
                          <w:lang w:val="fr-FR"/>
                        </w:rPr>
                      </w:pPr>
                      <w:r w:rsidRPr="00FF61AF">
                        <w:rPr>
                          <w:b/>
                          <w:lang w:val="fr-FR"/>
                        </w:rPr>
                        <w:t>Graduation :</w:t>
                      </w:r>
                    </w:p>
                    <w:p w:rsidR="00FF61AF" w:rsidRDefault="002024D7" w:rsidP="005506B2">
                      <w:pPr>
                        <w:pStyle w:val="NoSpacing"/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University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Of Allahabad  (1995</w:t>
                      </w:r>
                      <w:r w:rsidR="00FF61AF">
                        <w:rPr>
                          <w:lang w:val="fr-FR"/>
                        </w:rPr>
                        <w:t>)</w:t>
                      </w:r>
                    </w:p>
                    <w:p w:rsidR="00FF61AF" w:rsidRDefault="00FF61AF" w:rsidP="005506B2">
                      <w:pPr>
                        <w:pStyle w:val="NoSpacing"/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Bachelor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Of Science.</w:t>
                      </w:r>
                    </w:p>
                    <w:p w:rsidR="00FF61AF" w:rsidRDefault="00FF61AF" w:rsidP="005506B2">
                      <w:pPr>
                        <w:pStyle w:val="NoSpacing"/>
                        <w:rPr>
                          <w:lang w:val="fr-FR"/>
                        </w:rPr>
                      </w:pPr>
                    </w:p>
                    <w:p w:rsidR="00FF61AF" w:rsidRPr="00FF61AF" w:rsidRDefault="00FF61AF" w:rsidP="005506B2">
                      <w:pPr>
                        <w:pStyle w:val="NoSpacing"/>
                        <w:rPr>
                          <w:b/>
                          <w:lang w:val="fr-FR"/>
                        </w:rPr>
                      </w:pPr>
                      <w:r w:rsidRPr="00FF61AF">
                        <w:rPr>
                          <w:b/>
                          <w:lang w:val="fr-FR"/>
                        </w:rPr>
                        <w:t>Post Graduation :</w:t>
                      </w:r>
                    </w:p>
                    <w:p w:rsidR="00FF61AF" w:rsidRDefault="00BE7954" w:rsidP="005506B2">
                      <w:pPr>
                        <w:pStyle w:val="NoSpacing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IISWBM, </w:t>
                      </w:r>
                      <w:proofErr w:type="spellStart"/>
                      <w:r>
                        <w:rPr>
                          <w:lang w:val="fr-FR"/>
                        </w:rPr>
                        <w:t>Kolkata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(1996-98</w:t>
                      </w:r>
                      <w:r w:rsidR="00FF61AF">
                        <w:rPr>
                          <w:lang w:val="fr-FR"/>
                        </w:rPr>
                        <w:t>)</w:t>
                      </w:r>
                    </w:p>
                    <w:p w:rsidR="00FF61AF" w:rsidRDefault="00FF61AF" w:rsidP="005506B2">
                      <w:pPr>
                        <w:pStyle w:val="NoSpacing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PGDBM</w:t>
                      </w:r>
                    </w:p>
                    <w:p w:rsidR="00FF61AF" w:rsidRDefault="00FF61AF" w:rsidP="005506B2">
                      <w:pPr>
                        <w:pStyle w:val="NoSpacing"/>
                        <w:rPr>
                          <w:lang w:val="fr-FR"/>
                        </w:rPr>
                      </w:pPr>
                    </w:p>
                    <w:p w:rsidR="00FF61AF" w:rsidRPr="002E09EB" w:rsidRDefault="00FF61AF" w:rsidP="005506B2">
                      <w:pPr>
                        <w:pStyle w:val="NoSpacing"/>
                        <w:rPr>
                          <w:b/>
                          <w:lang w:val="fr-FR"/>
                        </w:rPr>
                      </w:pPr>
                      <w:r w:rsidRPr="002E09EB">
                        <w:rPr>
                          <w:b/>
                          <w:lang w:val="fr-FR"/>
                        </w:rPr>
                        <w:t xml:space="preserve">Date </w:t>
                      </w:r>
                      <w:r w:rsidR="002E09EB" w:rsidRPr="002E09EB">
                        <w:rPr>
                          <w:b/>
                          <w:lang w:val="fr-FR"/>
                        </w:rPr>
                        <w:t xml:space="preserve">of </w:t>
                      </w:r>
                      <w:proofErr w:type="spellStart"/>
                      <w:r w:rsidR="002E09EB" w:rsidRPr="002E09EB">
                        <w:rPr>
                          <w:b/>
                          <w:lang w:val="fr-FR"/>
                        </w:rPr>
                        <w:t>Birth</w:t>
                      </w:r>
                      <w:proofErr w:type="spellEnd"/>
                      <w:r w:rsidR="002E09EB" w:rsidRPr="002E09EB">
                        <w:rPr>
                          <w:b/>
                          <w:lang w:val="fr-FR"/>
                        </w:rPr>
                        <w:t> :</w:t>
                      </w:r>
                    </w:p>
                    <w:p w:rsidR="002E09EB" w:rsidRDefault="002E09EB" w:rsidP="005506B2">
                      <w:pPr>
                        <w:pStyle w:val="NoSpacing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25th </w:t>
                      </w:r>
                      <w:proofErr w:type="spellStart"/>
                      <w:r>
                        <w:rPr>
                          <w:lang w:val="fr-FR"/>
                        </w:rPr>
                        <w:t>December</w:t>
                      </w:r>
                      <w:proofErr w:type="spellEnd"/>
                      <w:r>
                        <w:rPr>
                          <w:lang w:val="fr-FR"/>
                        </w:rPr>
                        <w:t>, 1975</w:t>
                      </w:r>
                    </w:p>
                    <w:p w:rsidR="002E09EB" w:rsidRDefault="002E09EB" w:rsidP="005506B2">
                      <w:pPr>
                        <w:pStyle w:val="NoSpacing"/>
                        <w:rPr>
                          <w:lang w:val="fr-FR"/>
                        </w:rPr>
                      </w:pPr>
                    </w:p>
                    <w:p w:rsidR="002E09EB" w:rsidRPr="002E09EB" w:rsidRDefault="002E09EB" w:rsidP="005506B2">
                      <w:pPr>
                        <w:pStyle w:val="NoSpacing"/>
                        <w:rPr>
                          <w:b/>
                          <w:lang w:val="fr-FR"/>
                        </w:rPr>
                      </w:pPr>
                      <w:proofErr w:type="spellStart"/>
                      <w:r w:rsidRPr="002E09EB">
                        <w:rPr>
                          <w:b/>
                          <w:lang w:val="fr-FR"/>
                        </w:rPr>
                        <w:t>Languages</w:t>
                      </w:r>
                      <w:proofErr w:type="spellEnd"/>
                      <w:r w:rsidRPr="002E09EB">
                        <w:rPr>
                          <w:b/>
                          <w:lang w:val="fr-FR"/>
                        </w:rPr>
                        <w:t> :</w:t>
                      </w:r>
                    </w:p>
                    <w:p w:rsidR="002E09EB" w:rsidRPr="00FF61AF" w:rsidRDefault="002E09EB" w:rsidP="005506B2">
                      <w:pPr>
                        <w:pStyle w:val="NoSpacing"/>
                      </w:pPr>
                      <w:r>
                        <w:rPr>
                          <w:lang w:val="fr-FR"/>
                        </w:rPr>
                        <w:t xml:space="preserve">English, Hindi, </w:t>
                      </w:r>
                      <w:proofErr w:type="spellStart"/>
                      <w:r>
                        <w:rPr>
                          <w:lang w:val="fr-FR"/>
                        </w:rPr>
                        <w:t>Bangla</w:t>
                      </w:r>
                      <w:proofErr w:type="spellEnd"/>
                      <w:r w:rsidR="00A27CFF">
                        <w:rPr>
                          <w:lang w:val="fr-FR"/>
                        </w:rPr>
                        <w:t>, Punjabi</w:t>
                      </w:r>
                    </w:p>
                    <w:p w:rsidR="005506B2" w:rsidRPr="005506B2" w:rsidRDefault="005506B2" w:rsidP="005506B2">
                      <w:pPr>
                        <w:pStyle w:val="NoSpacing"/>
                      </w:pPr>
                    </w:p>
                    <w:p w:rsidR="005506B2" w:rsidRDefault="002E09EB" w:rsidP="005506B2">
                      <w:pPr>
                        <w:pStyle w:val="NoSpacing"/>
                        <w:rPr>
                          <w:b/>
                        </w:rPr>
                      </w:pPr>
                      <w:r w:rsidRPr="002E09EB">
                        <w:rPr>
                          <w:b/>
                        </w:rPr>
                        <w:t xml:space="preserve">Start of professional </w:t>
                      </w:r>
                      <w:proofErr w:type="gramStart"/>
                      <w:r w:rsidRPr="002E09EB">
                        <w:rPr>
                          <w:b/>
                        </w:rPr>
                        <w:t>career :</w:t>
                      </w:r>
                      <w:proofErr w:type="gramEnd"/>
                      <w:r w:rsidRPr="002E09EB">
                        <w:rPr>
                          <w:b/>
                        </w:rPr>
                        <w:t xml:space="preserve"> 1998</w:t>
                      </w:r>
                    </w:p>
                    <w:p w:rsidR="00A9286A" w:rsidRDefault="00A9286A" w:rsidP="005506B2">
                      <w:pPr>
                        <w:pStyle w:val="NoSpacing"/>
                        <w:rPr>
                          <w:b/>
                        </w:rPr>
                      </w:pPr>
                    </w:p>
                    <w:p w:rsidR="00A9286A" w:rsidRPr="00A9286A" w:rsidRDefault="00A9286A" w:rsidP="005506B2">
                      <w:pPr>
                        <w:pStyle w:val="NoSpacing"/>
                        <w:rPr>
                          <w:b/>
                        </w:rPr>
                      </w:pPr>
                      <w:r w:rsidRPr="00A9286A">
                        <w:rPr>
                          <w:b/>
                        </w:rPr>
                        <w:t xml:space="preserve">Industries </w:t>
                      </w:r>
                      <w:proofErr w:type="gramStart"/>
                      <w:r w:rsidRPr="00A9286A">
                        <w:rPr>
                          <w:b/>
                        </w:rPr>
                        <w:t>Worked :</w:t>
                      </w:r>
                      <w:proofErr w:type="gramEnd"/>
                    </w:p>
                    <w:p w:rsidR="00A9286A" w:rsidRPr="00A9286A" w:rsidRDefault="00A9286A" w:rsidP="005506B2">
                      <w:pPr>
                        <w:pStyle w:val="NoSpacing"/>
                      </w:pPr>
                      <w:r>
                        <w:t>FMGG, Telecom, OA and Financial Services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A395B" w:rsidRPr="00F83C41">
        <w:rPr>
          <w:noProof w:val="0"/>
          <w:color w:val="002060"/>
        </w:rPr>
        <w:t>Key Competencies</w:t>
      </w:r>
    </w:p>
    <w:p w:rsidR="001A395B" w:rsidRDefault="001A395B" w:rsidP="001A395B">
      <w:pPr>
        <w:pStyle w:val="ListParagraph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>Strong Bus</w:t>
      </w:r>
      <w:r w:rsidR="00A85ECD">
        <w:rPr>
          <w:lang w:eastAsia="en-US"/>
        </w:rPr>
        <w:t>iness Development Skills</w:t>
      </w:r>
      <w:r w:rsidR="00A85ECD">
        <w:rPr>
          <w:lang w:eastAsia="en-US"/>
        </w:rPr>
        <w:tab/>
        <w:t>Sales &amp; Channel</w:t>
      </w:r>
      <w:r>
        <w:rPr>
          <w:lang w:eastAsia="en-US"/>
        </w:rPr>
        <w:t xml:space="preserve"> Management</w:t>
      </w:r>
    </w:p>
    <w:p w:rsidR="001A395B" w:rsidRDefault="001A395B" w:rsidP="001A395B">
      <w:pPr>
        <w:pStyle w:val="ListParagraph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>Team Leadership &amp; Collaboration</w:t>
      </w:r>
      <w:r>
        <w:rPr>
          <w:lang w:eastAsia="en-US"/>
        </w:rPr>
        <w:tab/>
      </w:r>
      <w:r>
        <w:rPr>
          <w:lang w:eastAsia="en-US"/>
        </w:rPr>
        <w:tab/>
        <w:t xml:space="preserve">Strategic Planning </w:t>
      </w:r>
    </w:p>
    <w:p w:rsidR="001A395B" w:rsidRDefault="001A395B" w:rsidP="001A395B">
      <w:pPr>
        <w:pStyle w:val="ListParagraph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>Cost control &amp; Budgeting</w:t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proofErr w:type="spellStart"/>
      <w:r>
        <w:rPr>
          <w:lang w:eastAsia="en-US"/>
        </w:rPr>
        <w:t>Organised</w:t>
      </w:r>
      <w:proofErr w:type="spellEnd"/>
      <w:r>
        <w:rPr>
          <w:lang w:eastAsia="en-US"/>
        </w:rPr>
        <w:t xml:space="preserve"> &amp; </w:t>
      </w:r>
      <w:proofErr w:type="spellStart"/>
      <w:r>
        <w:rPr>
          <w:lang w:eastAsia="en-US"/>
        </w:rPr>
        <w:t>Multi Tasking</w:t>
      </w:r>
      <w:proofErr w:type="spellEnd"/>
    </w:p>
    <w:p w:rsidR="001A395B" w:rsidRDefault="00772F61" w:rsidP="001A395B">
      <w:pPr>
        <w:pStyle w:val="ListParagraph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 xml:space="preserve">Government Agencies Liaison </w:t>
      </w:r>
      <w:r w:rsidR="000D4124">
        <w:rPr>
          <w:lang w:eastAsia="en-US"/>
        </w:rPr>
        <w:tab/>
      </w:r>
      <w:r w:rsidR="000D4124">
        <w:rPr>
          <w:lang w:eastAsia="en-US"/>
        </w:rPr>
        <w:tab/>
        <w:t>Key Account Management</w:t>
      </w:r>
    </w:p>
    <w:p w:rsidR="001A395B" w:rsidRPr="001A395B" w:rsidRDefault="001A395B" w:rsidP="001A395B">
      <w:pPr>
        <w:pStyle w:val="ListParagraph"/>
        <w:numPr>
          <w:ilvl w:val="0"/>
          <w:numId w:val="0"/>
        </w:numPr>
        <w:ind w:left="720"/>
        <w:rPr>
          <w:lang w:eastAsia="en-US"/>
        </w:rPr>
      </w:pPr>
    </w:p>
    <w:p w:rsidR="00971EE2" w:rsidRDefault="001A395B" w:rsidP="007F2001">
      <w:pPr>
        <w:pStyle w:val="Heading1"/>
        <w:rPr>
          <w:noProof w:val="0"/>
          <w:color w:val="002060"/>
        </w:rPr>
      </w:pPr>
      <w:r w:rsidRPr="00F83C41">
        <w:rPr>
          <w:noProof w:val="0"/>
          <w:color w:val="002060"/>
        </w:rPr>
        <w:t>Professional Experience</w:t>
      </w:r>
    </w:p>
    <w:p w:rsidR="000D4124" w:rsidRDefault="000D4124" w:rsidP="000D4124">
      <w:pPr>
        <w:pStyle w:val="BodyText"/>
      </w:pPr>
      <w:r w:rsidRPr="000D4124">
        <w:t xml:space="preserve">Business </w:t>
      </w:r>
      <w:proofErr w:type="gramStart"/>
      <w:r w:rsidRPr="000D4124">
        <w:t xml:space="preserve">Head </w:t>
      </w:r>
      <w:r>
        <w:t>,</w:t>
      </w:r>
      <w:proofErr w:type="gramEnd"/>
      <w:r>
        <w:t xml:space="preserve"> Financial </w:t>
      </w:r>
      <w:proofErr w:type="spellStart"/>
      <w:r>
        <w:t>Softwares</w:t>
      </w:r>
      <w:proofErr w:type="spellEnd"/>
      <w:r>
        <w:t xml:space="preserve"> &amp; Systems</w:t>
      </w:r>
      <w:r w:rsidRPr="000D4124">
        <w:t>, Lucknow Dec 2015 to date</w:t>
      </w:r>
    </w:p>
    <w:p w:rsidR="000D4124" w:rsidRDefault="000D4124" w:rsidP="000D4124">
      <w:pPr>
        <w:pStyle w:val="BodyText"/>
        <w:rPr>
          <w:b w:val="0"/>
        </w:rPr>
      </w:pPr>
      <w:r>
        <w:rPr>
          <w:b w:val="0"/>
        </w:rPr>
        <w:t>Zonal Business Head  (North-2)</w:t>
      </w:r>
      <w:r w:rsidRPr="000D4124">
        <w:rPr>
          <w:b w:val="0"/>
        </w:rPr>
        <w:t xml:space="preserve"> at FSS handling a Portfolio of large PSBs</w:t>
      </w:r>
      <w:r w:rsidR="00A85ECD">
        <w:rPr>
          <w:b w:val="0"/>
        </w:rPr>
        <w:t xml:space="preserve"> and private sector banks</w:t>
      </w:r>
      <w:r w:rsidRPr="000D4124">
        <w:rPr>
          <w:b w:val="0"/>
        </w:rPr>
        <w:t xml:space="preserve"> for products mainly ATM Services, Cards, Reconciliation and providing end to end payments solutions</w:t>
      </w:r>
      <w:r w:rsidR="007E617E">
        <w:rPr>
          <w:b w:val="0"/>
        </w:rPr>
        <w:t xml:space="preserve"> (Mobile, POS and merchant acquisition)</w:t>
      </w:r>
      <w:bookmarkStart w:id="0" w:name="_GoBack"/>
      <w:bookmarkEnd w:id="0"/>
      <w:r w:rsidR="007E617E">
        <w:rPr>
          <w:b w:val="0"/>
        </w:rPr>
        <w:t xml:space="preserve"> </w:t>
      </w:r>
      <w:r w:rsidRPr="000D4124">
        <w:rPr>
          <w:b w:val="0"/>
        </w:rPr>
        <w:t xml:space="preserve"> to clients.</w:t>
      </w:r>
    </w:p>
    <w:p w:rsidR="000D4124" w:rsidRPr="000D4124" w:rsidRDefault="00A85ECD" w:rsidP="000D4124">
      <w:pPr>
        <w:pStyle w:val="BodyText"/>
        <w:rPr>
          <w:b w:val="0"/>
        </w:rPr>
      </w:pPr>
      <w:r>
        <w:rPr>
          <w:b w:val="0"/>
        </w:rPr>
        <w:t>P&amp;L owner, Collections</w:t>
      </w:r>
      <w:r w:rsidR="000D4124" w:rsidRPr="000D4124">
        <w:rPr>
          <w:b w:val="0"/>
        </w:rPr>
        <w:t>, SLA management</w:t>
      </w:r>
      <w:r w:rsidR="000D4124">
        <w:rPr>
          <w:b w:val="0"/>
        </w:rPr>
        <w:t>, Account management</w:t>
      </w:r>
    </w:p>
    <w:p w:rsidR="00265187" w:rsidRDefault="00F83C41" w:rsidP="00971EE2">
      <w:r>
        <w:rPr>
          <w:b/>
        </w:rPr>
        <w:t>Head Rural Business, Star Union Daichi Li</w:t>
      </w:r>
      <w:r w:rsidR="005D0A8B">
        <w:rPr>
          <w:b/>
        </w:rPr>
        <w:t>fe, Lucknow. May 2014 to Sep 2015</w:t>
      </w:r>
    </w:p>
    <w:p w:rsidR="00F83C41" w:rsidRPr="00F83C41" w:rsidRDefault="00F83C41" w:rsidP="00971EE2">
      <w:pPr>
        <w:rPr>
          <w:rStyle w:val="Heading1Char"/>
          <w:rFonts w:ascii="Times New Roman" w:hAnsi="Times New Roman"/>
          <w:b w:val="0"/>
          <w:noProof w:val="0"/>
          <w:color w:val="39302B" w:themeColor="accent3" w:themeShade="80"/>
          <w:sz w:val="20"/>
        </w:rPr>
      </w:pPr>
      <w:r>
        <w:t xml:space="preserve">Bancassurance </w:t>
      </w:r>
      <w:r w:rsidR="00490771">
        <w:t>Business,</w:t>
      </w:r>
      <w:r>
        <w:t xml:space="preserve"> Dist</w:t>
      </w:r>
      <w:r w:rsidR="00CE56FF">
        <w:t>ribution through two major RRB’s</w:t>
      </w:r>
      <w:r>
        <w:t xml:space="preserve"> covering almost 1100 br. Supervision &amp; development of </w:t>
      </w:r>
      <w:r w:rsidR="00490771">
        <w:t>rural</w:t>
      </w:r>
      <w:r>
        <w:t xml:space="preserve"> business Unit with a team of 60.</w:t>
      </w:r>
      <w:r w:rsidR="004D50E7">
        <w:t xml:space="preserve"> Complete P&amp;L responsibility of SBU. New Business Premium in last </w:t>
      </w:r>
      <w:r w:rsidR="00772F61">
        <w:t>FY:</w:t>
      </w:r>
      <w:r w:rsidR="004D50E7">
        <w:t xml:space="preserve"> 135 Cr.</w:t>
      </w:r>
    </w:p>
    <w:p w:rsidR="00265187" w:rsidRDefault="00F83C41" w:rsidP="003D5DB6">
      <w:r>
        <w:rPr>
          <w:b/>
        </w:rPr>
        <w:t>Sales Head, Aircel Limited, New Delhi. Sep 2013 to May 2014</w:t>
      </w:r>
    </w:p>
    <w:p w:rsidR="00F83C41" w:rsidRDefault="00F83C41" w:rsidP="003D5DB6">
      <w:r>
        <w:t>Relaunched UP-West operation with complete P&amp;L responsibility</w:t>
      </w:r>
      <w:r w:rsidR="00CE56FF">
        <w:t xml:space="preserve">. Sales &amp; Distribution, New town roll out and co-ordination with </w:t>
      </w:r>
      <w:r w:rsidR="00490771">
        <w:t>Network, Finance</w:t>
      </w:r>
      <w:r w:rsidR="00CE56FF">
        <w:t>, Marketing &amp; Customer Service. Govt. Agencies interface.</w:t>
      </w:r>
      <w:r w:rsidR="004958DC">
        <w:t xml:space="preserve"> Project discontinued due to </w:t>
      </w:r>
      <w:r w:rsidR="00772F61">
        <w:t>non-availability</w:t>
      </w:r>
      <w:r w:rsidR="004958DC">
        <w:t xml:space="preserve"> of required spectrum.</w:t>
      </w:r>
    </w:p>
    <w:p w:rsidR="003C201C" w:rsidRDefault="003C201C" w:rsidP="003D5DB6">
      <w:pPr>
        <w:rPr>
          <w:b/>
        </w:rPr>
      </w:pPr>
      <w:r w:rsidRPr="003C201C">
        <w:rPr>
          <w:b/>
        </w:rPr>
        <w:t>Business Head</w:t>
      </w:r>
      <w:r w:rsidR="00772F61" w:rsidRPr="003C201C">
        <w:rPr>
          <w:b/>
        </w:rPr>
        <w:t>, Nomi</w:t>
      </w:r>
      <w:r w:rsidRPr="003C201C">
        <w:rPr>
          <w:b/>
        </w:rPr>
        <w:t xml:space="preserve"> </w:t>
      </w:r>
      <w:r w:rsidR="00772F61" w:rsidRPr="003C201C">
        <w:rPr>
          <w:b/>
        </w:rPr>
        <w:t>In</w:t>
      </w:r>
      <w:r w:rsidR="00772F61">
        <w:rPr>
          <w:b/>
        </w:rPr>
        <w:t>foTech</w:t>
      </w:r>
      <w:r w:rsidR="004958DC">
        <w:rPr>
          <w:b/>
        </w:rPr>
        <w:t>, Lucknow. Sep 2011 to Aug 2013</w:t>
      </w:r>
      <w:r w:rsidRPr="003C201C">
        <w:rPr>
          <w:b/>
        </w:rPr>
        <w:t>.</w:t>
      </w:r>
    </w:p>
    <w:p w:rsidR="003C201C" w:rsidRDefault="00490771" w:rsidP="003D5DB6">
      <w:r w:rsidRPr="003C201C">
        <w:t xml:space="preserve">Entrepreneurial </w:t>
      </w:r>
      <w:r>
        <w:t>venture</w:t>
      </w:r>
      <w:r w:rsidR="003C201C">
        <w:t xml:space="preserve">. Maintenance of </w:t>
      </w:r>
      <w:r w:rsidR="00CD0CFB">
        <w:t>PC’s</w:t>
      </w:r>
      <w:r w:rsidR="00190BF5">
        <w:t>/Mobile phones</w:t>
      </w:r>
      <w:r w:rsidR="00CD0CFB">
        <w:t xml:space="preserve"> and supply of  </w:t>
      </w:r>
      <w:r>
        <w:t>consumables</w:t>
      </w:r>
      <w:r w:rsidR="00CD0CFB">
        <w:t xml:space="preserve"> to different Govt. and private organizations.  Launched the business in UP, Uttarakhand and Nepal.</w:t>
      </w:r>
      <w:r w:rsidR="00190BF5">
        <w:t xml:space="preserve">  Skill development and franchise operations.</w:t>
      </w:r>
    </w:p>
    <w:p w:rsidR="00887DCC" w:rsidRDefault="00887DCC" w:rsidP="003D5DB6">
      <w:pPr>
        <w:rPr>
          <w:b/>
        </w:rPr>
      </w:pPr>
      <w:r w:rsidRPr="00887DCC">
        <w:rPr>
          <w:b/>
        </w:rPr>
        <w:t>Regional Head  Distribution – Rural &amp; Special Projects</w:t>
      </w:r>
      <w:r w:rsidR="007B0F8B">
        <w:rPr>
          <w:b/>
        </w:rPr>
        <w:t>, Tata Teleservices,</w:t>
      </w:r>
      <w:r w:rsidRPr="00887DCC">
        <w:rPr>
          <w:b/>
        </w:rPr>
        <w:t xml:space="preserve"> Oct 2009 to Sep 2011</w:t>
      </w:r>
    </w:p>
    <w:p w:rsidR="00887DCC" w:rsidRPr="00887DCC" w:rsidRDefault="00887DCC" w:rsidP="003D5DB6">
      <w:r>
        <w:t>Worked out of  Mumbai HQ and worked with 9 circles of  North and East</w:t>
      </w:r>
      <w:r w:rsidR="00641E66">
        <w:t xml:space="preserve">. Worked with McKinsey &amp; Co. on a GSM launch study and M-commerce </w:t>
      </w:r>
      <w:r w:rsidR="00A565E6">
        <w:t xml:space="preserve">distribution </w:t>
      </w:r>
      <w:proofErr w:type="gramStart"/>
      <w:r w:rsidR="00A565E6">
        <w:t xml:space="preserve">module </w:t>
      </w:r>
      <w:r w:rsidR="00641E66">
        <w:t>.</w:t>
      </w:r>
      <w:proofErr w:type="gramEnd"/>
      <w:r w:rsidR="007B0F8B">
        <w:t xml:space="preserve"> Developed alternate distribution m</w:t>
      </w:r>
      <w:r w:rsidR="00772F61">
        <w:t>odels with last mile reach with Pre paid model.</w:t>
      </w:r>
    </w:p>
    <w:p w:rsidR="00190BF5" w:rsidRDefault="00887DCC" w:rsidP="003D5DB6">
      <w:pPr>
        <w:rPr>
          <w:b/>
        </w:rPr>
      </w:pPr>
      <w:r>
        <w:rPr>
          <w:b/>
        </w:rPr>
        <w:t>Circle Post Paid</w:t>
      </w:r>
      <w:r w:rsidR="008B4DE6">
        <w:rPr>
          <w:b/>
        </w:rPr>
        <w:t xml:space="preserve"> </w:t>
      </w:r>
      <w:r w:rsidR="00190BF5" w:rsidRPr="00190BF5">
        <w:rPr>
          <w:b/>
        </w:rPr>
        <w:t>Head, Tata Teleservices</w:t>
      </w:r>
      <w:r>
        <w:rPr>
          <w:b/>
        </w:rPr>
        <w:t xml:space="preserve">, </w:t>
      </w:r>
      <w:proofErr w:type="gramStart"/>
      <w:r>
        <w:rPr>
          <w:b/>
        </w:rPr>
        <w:t>Kolkata</w:t>
      </w:r>
      <w:proofErr w:type="gramEnd"/>
      <w:r>
        <w:rPr>
          <w:b/>
        </w:rPr>
        <w:t>. Jul 2006 to Dec 2008</w:t>
      </w:r>
    </w:p>
    <w:p w:rsidR="008B4DE6" w:rsidRDefault="008B4DE6" w:rsidP="003D5DB6">
      <w:proofErr w:type="gramStart"/>
      <w:r>
        <w:t>Launched operations in multiple circles (Provinces) with cost management, Sales &amp; distribution setup, BTL activities.</w:t>
      </w:r>
      <w:proofErr w:type="gramEnd"/>
      <w:r>
        <w:t xml:space="preserve"> Launched award winning data services (Photon) in several </w:t>
      </w:r>
      <w:r w:rsidR="00A94272">
        <w:t xml:space="preserve">markets and attained leadership. </w:t>
      </w:r>
      <w:proofErr w:type="gramStart"/>
      <w:r w:rsidR="00A94272">
        <w:t>Started retail operations and modern trade for both data and voice services.</w:t>
      </w:r>
      <w:proofErr w:type="gramEnd"/>
      <w:r w:rsidR="007B0F8B">
        <w:t xml:space="preserve"> </w:t>
      </w:r>
      <w:proofErr w:type="gramStart"/>
      <w:r w:rsidR="007B0F8B">
        <w:t>Institutional business.</w:t>
      </w:r>
      <w:proofErr w:type="gramEnd"/>
    </w:p>
    <w:p w:rsidR="00A94272" w:rsidRDefault="00A94272" w:rsidP="00A94272">
      <w:pPr>
        <w:rPr>
          <w:b/>
        </w:rPr>
      </w:pPr>
      <w:proofErr w:type="gramStart"/>
      <w:r w:rsidRPr="00A94272">
        <w:rPr>
          <w:b/>
        </w:rPr>
        <w:lastRenderedPageBreak/>
        <w:t xml:space="preserve">Branch Sales Manager, ICICI Bank, </w:t>
      </w:r>
      <w:proofErr w:type="spellStart"/>
      <w:r w:rsidRPr="00A94272">
        <w:rPr>
          <w:b/>
        </w:rPr>
        <w:t>Bhbaneshwar</w:t>
      </w:r>
      <w:proofErr w:type="spellEnd"/>
      <w:r w:rsidRPr="00A94272">
        <w:rPr>
          <w:b/>
        </w:rPr>
        <w:t>.</w:t>
      </w:r>
      <w:proofErr w:type="gramEnd"/>
      <w:r w:rsidRPr="00A94272">
        <w:rPr>
          <w:b/>
        </w:rPr>
        <w:t xml:space="preserve"> July 2005 to June 2006</w:t>
      </w:r>
    </w:p>
    <w:p w:rsidR="00265187" w:rsidRDefault="00A94272" w:rsidP="00A94272">
      <w:proofErr w:type="gramStart"/>
      <w:r w:rsidRPr="00A94272">
        <w:t>Responsible for Home Financ</w:t>
      </w:r>
      <w:r w:rsidR="00FF1DDA">
        <w:t xml:space="preserve">e and Mortgages business for Kolkata </w:t>
      </w:r>
      <w:r w:rsidRPr="00A94272">
        <w:t>and Orissa.</w:t>
      </w:r>
      <w:proofErr w:type="gramEnd"/>
      <w:r>
        <w:t xml:space="preserve"> </w:t>
      </w:r>
      <w:proofErr w:type="gramStart"/>
      <w:r>
        <w:t xml:space="preserve">Achieved highest disbursement Vs. Login </w:t>
      </w:r>
      <w:r w:rsidR="00A25F01">
        <w:t>with a team of 7 sales and 2 operations resources.</w:t>
      </w:r>
      <w:proofErr w:type="gramEnd"/>
      <w:r w:rsidR="00265187">
        <w:t xml:space="preserve"> </w:t>
      </w:r>
      <w:proofErr w:type="gramStart"/>
      <w:r w:rsidR="00265187">
        <w:t>BTL activities within the bank branches and cross selling.</w:t>
      </w:r>
      <w:proofErr w:type="gramEnd"/>
      <w:r w:rsidR="00265187">
        <w:t xml:space="preserve"> </w:t>
      </w:r>
      <w:proofErr w:type="gramStart"/>
      <w:r w:rsidR="004F7321">
        <w:t xml:space="preserve">Local builder promotion and </w:t>
      </w:r>
      <w:proofErr w:type="spellStart"/>
      <w:r w:rsidR="004F7321">
        <w:t>co branding</w:t>
      </w:r>
      <w:proofErr w:type="spellEnd"/>
      <w:r w:rsidR="004F7321">
        <w:t xml:space="preserve"> activities.</w:t>
      </w:r>
      <w:proofErr w:type="gramEnd"/>
      <w:r w:rsidR="00FF1DDA">
        <w:t xml:space="preserve"> Started working in Kolkata and then transferred to </w:t>
      </w:r>
      <w:proofErr w:type="spellStart"/>
      <w:r w:rsidR="00FF1DDA">
        <w:t>Bhubaneshwar</w:t>
      </w:r>
      <w:proofErr w:type="spellEnd"/>
      <w:r w:rsidR="00FF1DDA">
        <w:t>.</w:t>
      </w:r>
    </w:p>
    <w:p w:rsidR="004F7321" w:rsidRDefault="004F7321" w:rsidP="00A94272">
      <w:pPr>
        <w:rPr>
          <w:b/>
        </w:rPr>
      </w:pPr>
      <w:proofErr w:type="gramStart"/>
      <w:r w:rsidRPr="004F7321">
        <w:rPr>
          <w:b/>
        </w:rPr>
        <w:t xml:space="preserve">District Manager, Fresenius </w:t>
      </w:r>
      <w:proofErr w:type="spellStart"/>
      <w:r w:rsidRPr="004F7321">
        <w:rPr>
          <w:b/>
        </w:rPr>
        <w:t>Kabi</w:t>
      </w:r>
      <w:proofErr w:type="spellEnd"/>
      <w:r w:rsidRPr="004F7321">
        <w:rPr>
          <w:b/>
        </w:rPr>
        <w:t xml:space="preserve"> India Ltd, Lucknow.</w:t>
      </w:r>
      <w:proofErr w:type="gramEnd"/>
      <w:r w:rsidRPr="004F7321">
        <w:rPr>
          <w:b/>
        </w:rPr>
        <w:t xml:space="preserve"> Oct 2001 to Jul 2005</w:t>
      </w:r>
    </w:p>
    <w:p w:rsidR="004F7321" w:rsidRDefault="004F7321" w:rsidP="00A94272">
      <w:r>
        <w:t xml:space="preserve">Set up entire retail distribution and channel management, training and execute frontline sales and distribution strategies. Appointment of distributors </w:t>
      </w:r>
      <w:r w:rsidR="00247D63">
        <w:t xml:space="preserve">and training, monitor availability at retail points and complete stock management and forecasting. Set up entire OTC operations and institution </w:t>
      </w:r>
      <w:r w:rsidR="00490771">
        <w:t>supplies</w:t>
      </w:r>
      <w:r w:rsidR="00247D63">
        <w:t>.</w:t>
      </w:r>
    </w:p>
    <w:p w:rsidR="00247D63" w:rsidRDefault="00247D63" w:rsidP="00A94272">
      <w:pPr>
        <w:rPr>
          <w:b/>
        </w:rPr>
      </w:pPr>
      <w:proofErr w:type="gramStart"/>
      <w:r w:rsidRPr="00247D63">
        <w:rPr>
          <w:b/>
        </w:rPr>
        <w:t xml:space="preserve">Sales Executive, </w:t>
      </w:r>
      <w:proofErr w:type="spellStart"/>
      <w:r w:rsidRPr="00247D63">
        <w:rPr>
          <w:b/>
        </w:rPr>
        <w:t>Gestetner</w:t>
      </w:r>
      <w:proofErr w:type="spellEnd"/>
      <w:r w:rsidRPr="00247D63">
        <w:rPr>
          <w:b/>
        </w:rPr>
        <w:t xml:space="preserve"> India Limited, Kolkata.</w:t>
      </w:r>
      <w:proofErr w:type="gramEnd"/>
      <w:r w:rsidRPr="00247D63">
        <w:rPr>
          <w:b/>
        </w:rPr>
        <w:t xml:space="preserve"> Oct 1998 to Oct 2001</w:t>
      </w:r>
    </w:p>
    <w:p w:rsidR="004C7E57" w:rsidRDefault="004C7E57" w:rsidP="004C7E57">
      <w:pPr>
        <w:contextualSpacing/>
      </w:pPr>
      <w:proofErr w:type="gramStart"/>
      <w:r w:rsidRPr="00CE653F">
        <w:t xml:space="preserve">Joined as Sales Executive for their Copy Writer </w:t>
      </w:r>
      <w:proofErr w:type="spellStart"/>
      <w:r w:rsidRPr="00CE653F">
        <w:t>Divison</w:t>
      </w:r>
      <w:proofErr w:type="spellEnd"/>
      <w:r w:rsidRPr="00CE653F">
        <w:t xml:space="preserve"> at Kolkata</w:t>
      </w:r>
      <w:r>
        <w:t>.</w:t>
      </w:r>
      <w:proofErr w:type="gramEnd"/>
      <w:r>
        <w:t xml:space="preserve"> </w:t>
      </w:r>
      <w:proofErr w:type="gramStart"/>
      <w:r w:rsidRPr="00CE653F">
        <w:t>Responsible for copy writer sales and consumables</w:t>
      </w:r>
      <w:r>
        <w:t>.</w:t>
      </w:r>
      <w:proofErr w:type="gramEnd"/>
      <w:r>
        <w:t xml:space="preserve"> </w:t>
      </w:r>
      <w:proofErr w:type="gramStart"/>
      <w:r w:rsidRPr="00CE653F">
        <w:t>Handled government and private accounts</w:t>
      </w:r>
      <w:r>
        <w:t>.</w:t>
      </w:r>
      <w:proofErr w:type="gramEnd"/>
      <w:r>
        <w:t xml:space="preserve"> Launched and worked in different markets of entire eastern part of India and Nepal.</w:t>
      </w:r>
    </w:p>
    <w:p w:rsidR="004C7E57" w:rsidRDefault="004C7E57" w:rsidP="004C7E57">
      <w:pPr>
        <w:contextualSpacing/>
      </w:pPr>
    </w:p>
    <w:p w:rsidR="00480232" w:rsidRDefault="004C7E57" w:rsidP="004C7E57">
      <w:pPr>
        <w:contextualSpacing/>
        <w:rPr>
          <w:rFonts w:ascii="Rockwell" w:hAnsi="Rockwell"/>
          <w:b/>
          <w:color w:val="002060"/>
          <w:sz w:val="32"/>
          <w:szCs w:val="32"/>
        </w:rPr>
      </w:pPr>
      <w:r w:rsidRPr="004C7E57">
        <w:rPr>
          <w:rFonts w:ascii="Rockwell" w:hAnsi="Rockwell"/>
          <w:b/>
          <w:color w:val="002060"/>
          <w:sz w:val="32"/>
          <w:szCs w:val="32"/>
        </w:rPr>
        <w:t>Outstanding Achievements</w:t>
      </w:r>
    </w:p>
    <w:p w:rsidR="00480232" w:rsidRDefault="00480232" w:rsidP="004C7E57">
      <w:pPr>
        <w:contextualSpacing/>
        <w:rPr>
          <w:rFonts w:cs="Times New Roman"/>
          <w:color w:val="auto"/>
        </w:rPr>
      </w:pPr>
    </w:p>
    <w:p w:rsidR="00480232" w:rsidRPr="00480232" w:rsidRDefault="00480232" w:rsidP="00480232">
      <w:pPr>
        <w:pStyle w:val="ListParagraph"/>
        <w:numPr>
          <w:ilvl w:val="0"/>
          <w:numId w:val="13"/>
        </w:numPr>
        <w:contextualSpacing/>
        <w:rPr>
          <w:rFonts w:cs="Times New Roman"/>
          <w:color w:val="auto"/>
        </w:rPr>
      </w:pPr>
      <w:proofErr w:type="gramStart"/>
      <w:r w:rsidRPr="00480232">
        <w:rPr>
          <w:rFonts w:cs="Times New Roman"/>
          <w:color w:val="auto"/>
        </w:rPr>
        <w:t xml:space="preserve">Launched </w:t>
      </w:r>
      <w:r w:rsidR="00493418">
        <w:rPr>
          <w:rFonts w:cs="Times New Roman"/>
          <w:color w:val="auto"/>
        </w:rPr>
        <w:t xml:space="preserve"> Tata</w:t>
      </w:r>
      <w:proofErr w:type="gramEnd"/>
      <w:r w:rsidR="00493418">
        <w:rPr>
          <w:rFonts w:cs="Times New Roman"/>
          <w:color w:val="auto"/>
        </w:rPr>
        <w:t xml:space="preserve"> DoCoMo</w:t>
      </w:r>
      <w:r w:rsidRPr="00480232">
        <w:rPr>
          <w:rFonts w:cs="Times New Roman"/>
          <w:color w:val="auto"/>
        </w:rPr>
        <w:t xml:space="preserve"> in five business circles.</w:t>
      </w:r>
    </w:p>
    <w:p w:rsidR="00480232" w:rsidRPr="00480232" w:rsidRDefault="00480232" w:rsidP="00480232">
      <w:pPr>
        <w:pStyle w:val="ListParagraph"/>
        <w:numPr>
          <w:ilvl w:val="0"/>
          <w:numId w:val="13"/>
        </w:numPr>
        <w:contextualSpacing/>
        <w:rPr>
          <w:rFonts w:cs="Times New Roman"/>
          <w:color w:val="auto"/>
        </w:rPr>
      </w:pPr>
      <w:r w:rsidRPr="00480232">
        <w:rPr>
          <w:rFonts w:cs="Times New Roman"/>
          <w:color w:val="auto"/>
        </w:rPr>
        <w:t>Modern trade footprint for PHOTON (Data Card)</w:t>
      </w:r>
    </w:p>
    <w:p w:rsidR="00480232" w:rsidRDefault="00480232" w:rsidP="00480232">
      <w:pPr>
        <w:pStyle w:val="ListParagraph"/>
        <w:numPr>
          <w:ilvl w:val="0"/>
          <w:numId w:val="13"/>
        </w:numPr>
        <w:contextualSpacing/>
        <w:rPr>
          <w:rFonts w:cs="Times New Roman"/>
          <w:color w:val="auto"/>
        </w:rPr>
      </w:pPr>
      <w:r w:rsidRPr="00480232">
        <w:rPr>
          <w:rFonts w:cs="Times New Roman"/>
          <w:color w:val="auto"/>
        </w:rPr>
        <w:t>Worked with McKinsey &amp; Company on a project while redesigning the entire sales and distribution process</w:t>
      </w:r>
      <w:r w:rsidR="00493418">
        <w:rPr>
          <w:rFonts w:cs="Times New Roman"/>
          <w:color w:val="auto"/>
        </w:rPr>
        <w:t xml:space="preserve"> in Tata Teleservices</w:t>
      </w:r>
      <w:r w:rsidRPr="00480232">
        <w:rPr>
          <w:rFonts w:cs="Times New Roman"/>
          <w:color w:val="auto"/>
        </w:rPr>
        <w:t>.</w:t>
      </w:r>
    </w:p>
    <w:p w:rsidR="00593BE3" w:rsidRDefault="00593BE3" w:rsidP="00480232">
      <w:pPr>
        <w:pStyle w:val="ListParagraph"/>
        <w:numPr>
          <w:ilvl w:val="0"/>
          <w:numId w:val="13"/>
        </w:numPr>
        <w:contextualSpacing/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Best circle award (Enterprise </w:t>
      </w:r>
      <w:proofErr w:type="spellStart"/>
      <w:r>
        <w:rPr>
          <w:rFonts w:cs="Times New Roman"/>
          <w:color w:val="auto"/>
        </w:rPr>
        <w:t>Buciness</w:t>
      </w:r>
      <w:proofErr w:type="spellEnd"/>
      <w:r>
        <w:rPr>
          <w:rFonts w:cs="Times New Roman"/>
          <w:color w:val="auto"/>
        </w:rPr>
        <w:t>) from Chairman RN Tata.</w:t>
      </w:r>
    </w:p>
    <w:p w:rsidR="00813671" w:rsidRDefault="00813671" w:rsidP="00813671">
      <w:pPr>
        <w:contextualSpacing/>
        <w:rPr>
          <w:rFonts w:cs="Times New Roman"/>
          <w:color w:val="auto"/>
        </w:rPr>
      </w:pPr>
    </w:p>
    <w:p w:rsidR="00813671" w:rsidRDefault="00813671" w:rsidP="00813671">
      <w:pPr>
        <w:contextualSpacing/>
        <w:rPr>
          <w:rFonts w:ascii="Rockwell" w:hAnsi="Rockwell" w:cs="Times New Roman"/>
          <w:b/>
          <w:color w:val="002060"/>
          <w:sz w:val="32"/>
          <w:szCs w:val="32"/>
        </w:rPr>
      </w:pPr>
      <w:r w:rsidRPr="00813671">
        <w:rPr>
          <w:rFonts w:ascii="Rockwell" w:hAnsi="Rockwell" w:cs="Times New Roman"/>
          <w:b/>
          <w:color w:val="002060"/>
          <w:sz w:val="32"/>
          <w:szCs w:val="32"/>
        </w:rPr>
        <w:t xml:space="preserve">Professional Training’s </w:t>
      </w:r>
    </w:p>
    <w:p w:rsidR="00813671" w:rsidRDefault="00813671" w:rsidP="00813671">
      <w:pPr>
        <w:contextualSpacing/>
        <w:rPr>
          <w:rFonts w:cs="Times New Roman"/>
          <w:color w:val="auto"/>
        </w:rPr>
      </w:pPr>
    </w:p>
    <w:p w:rsidR="00813671" w:rsidRPr="00813671" w:rsidRDefault="00813671" w:rsidP="00813671">
      <w:pPr>
        <w:numPr>
          <w:ilvl w:val="0"/>
          <w:numId w:val="13"/>
        </w:numPr>
        <w:shd w:val="clear" w:color="auto" w:fill="FFFFFF"/>
        <w:spacing w:after="0" w:line="255" w:lineRule="atLeast"/>
        <w:textAlignment w:val="baseline"/>
        <w:rPr>
          <w:rFonts w:eastAsia="Times New Roman" w:cs="Times New Roman"/>
          <w:color w:val="333333"/>
          <w:lang w:eastAsia="en-US"/>
        </w:rPr>
      </w:pPr>
      <w:r w:rsidRPr="00813671">
        <w:rPr>
          <w:rFonts w:eastAsia="Times New Roman" w:cs="Times New Roman"/>
          <w:color w:val="333333"/>
          <w:lang w:eastAsia="en-US"/>
        </w:rPr>
        <w:t>Business Leadership Program at Tata Management Training Centre, 2009</w:t>
      </w:r>
    </w:p>
    <w:p w:rsidR="00813671" w:rsidRDefault="00813671" w:rsidP="00813671">
      <w:pPr>
        <w:pStyle w:val="ListParagraph"/>
        <w:numPr>
          <w:ilvl w:val="0"/>
          <w:numId w:val="13"/>
        </w:numPr>
        <w:contextualSpacing/>
      </w:pPr>
      <w:r>
        <w:t xml:space="preserve">Attended a MDP by </w:t>
      </w:r>
      <w:r w:rsidRPr="00BF5734">
        <w:t xml:space="preserve">Prof. Robert </w:t>
      </w:r>
      <w:proofErr w:type="spellStart"/>
      <w:r w:rsidRPr="00BF5734">
        <w:t>Lauterborn</w:t>
      </w:r>
      <w:proofErr w:type="spellEnd"/>
      <w:r w:rsidRPr="00BF5734">
        <w:t xml:space="preserve"> of University of</w:t>
      </w:r>
      <w:r>
        <w:t xml:space="preserve"> North Carolina, USA on strategic management.</w:t>
      </w:r>
    </w:p>
    <w:p w:rsidR="00813671" w:rsidRDefault="00813671" w:rsidP="00813671">
      <w:pPr>
        <w:pStyle w:val="ListParagraph"/>
        <w:numPr>
          <w:ilvl w:val="0"/>
          <w:numId w:val="13"/>
        </w:numPr>
        <w:contextualSpacing/>
      </w:pPr>
      <w:r>
        <w:t>Certified assessor of Tata Business Excellence Model</w:t>
      </w:r>
      <w:r w:rsidR="00493418">
        <w:t xml:space="preserve"> (TBEM)</w:t>
      </w:r>
    </w:p>
    <w:p w:rsidR="001D7A43" w:rsidRDefault="001D7A43" w:rsidP="001D7A43">
      <w:pPr>
        <w:contextualSpacing/>
      </w:pPr>
    </w:p>
    <w:p w:rsidR="00480232" w:rsidRDefault="00480232" w:rsidP="004C7E57">
      <w:pPr>
        <w:contextualSpacing/>
        <w:rPr>
          <w:rFonts w:cs="Times New Roman"/>
          <w:color w:val="002060"/>
        </w:rPr>
      </w:pPr>
    </w:p>
    <w:p w:rsidR="0052446B" w:rsidRPr="00590947" w:rsidRDefault="0052446B" w:rsidP="0052446B">
      <w:pPr>
        <w:contextualSpacing/>
        <w:jc w:val="right"/>
        <w:rPr>
          <w:rFonts w:cs="Times New Roman"/>
          <w:b/>
          <w:color w:val="auto"/>
        </w:rPr>
      </w:pPr>
      <w:r w:rsidRPr="00590947">
        <w:rPr>
          <w:rFonts w:cs="Times New Roman"/>
          <w:b/>
          <w:color w:val="auto"/>
        </w:rPr>
        <w:t xml:space="preserve">Thank </w:t>
      </w:r>
      <w:proofErr w:type="gramStart"/>
      <w:r w:rsidRPr="00590947">
        <w:rPr>
          <w:rFonts w:cs="Times New Roman"/>
          <w:b/>
          <w:color w:val="auto"/>
        </w:rPr>
        <w:t>you !!</w:t>
      </w:r>
      <w:proofErr w:type="gramEnd"/>
    </w:p>
    <w:p w:rsidR="004C7E57" w:rsidRPr="004C7E57" w:rsidRDefault="004C7E57" w:rsidP="00A94272"/>
    <w:p w:rsidR="00265187" w:rsidRDefault="00265187" w:rsidP="00A94272"/>
    <w:p w:rsidR="00265187" w:rsidRDefault="00265187" w:rsidP="00A94272"/>
    <w:p w:rsidR="00265187" w:rsidRDefault="00265187" w:rsidP="00A94272"/>
    <w:p w:rsidR="00265187" w:rsidRDefault="00265187" w:rsidP="00A94272"/>
    <w:p w:rsidR="00265187" w:rsidRDefault="00265187" w:rsidP="00A94272"/>
    <w:p w:rsidR="00265187" w:rsidRDefault="00265187" w:rsidP="00A94272"/>
    <w:p w:rsidR="00265187" w:rsidRDefault="00265187" w:rsidP="00A94272"/>
    <w:p w:rsidR="00265187" w:rsidRDefault="00265187" w:rsidP="00A94272"/>
    <w:p w:rsidR="00265187" w:rsidRDefault="00265187" w:rsidP="00A94272"/>
    <w:p w:rsidR="00265187" w:rsidRDefault="00265187" w:rsidP="00A94272"/>
    <w:p w:rsidR="00265187" w:rsidRDefault="00265187" w:rsidP="00A94272"/>
    <w:p w:rsidR="000B4816" w:rsidRPr="00813671" w:rsidRDefault="000B4816" w:rsidP="000B4816">
      <w:pPr>
        <w:rPr>
          <w:rFonts w:ascii="Calibri" w:eastAsiaTheme="minorEastAsia" w:hAnsi="Calibri" w:cs="Calibri"/>
          <w:color w:val="000000"/>
        </w:rPr>
      </w:pPr>
    </w:p>
    <w:sectPr w:rsidR="000B4816" w:rsidRPr="00813671" w:rsidSect="00D268EA">
      <w:pgSz w:w="12240" w:h="15840" w:code="1"/>
      <w:pgMar w:top="1440" w:right="1440" w:bottom="1440" w:left="4032" w:header="14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876" w:rsidRDefault="007C2876">
      <w:pPr>
        <w:spacing w:after="0" w:line="240" w:lineRule="auto"/>
      </w:pPr>
      <w:r>
        <w:separator/>
      </w:r>
    </w:p>
    <w:p w:rsidR="007C2876" w:rsidRDefault="007C2876"/>
  </w:endnote>
  <w:endnote w:type="continuationSeparator" w:id="0">
    <w:p w:rsidR="007C2876" w:rsidRDefault="007C2876">
      <w:pPr>
        <w:spacing w:after="0" w:line="240" w:lineRule="auto"/>
      </w:pPr>
      <w:r>
        <w:continuationSeparator/>
      </w:r>
    </w:p>
    <w:p w:rsidR="007C2876" w:rsidRDefault="007C28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876" w:rsidRDefault="007C2876">
      <w:pPr>
        <w:spacing w:after="0" w:line="240" w:lineRule="auto"/>
      </w:pPr>
      <w:r>
        <w:separator/>
      </w:r>
    </w:p>
    <w:p w:rsidR="007C2876" w:rsidRDefault="007C2876"/>
  </w:footnote>
  <w:footnote w:type="continuationSeparator" w:id="0">
    <w:p w:rsidR="007C2876" w:rsidRDefault="007C2876">
      <w:pPr>
        <w:spacing w:after="0" w:line="240" w:lineRule="auto"/>
      </w:pPr>
      <w:r>
        <w:continuationSeparator/>
      </w:r>
    </w:p>
    <w:p w:rsidR="007C2876" w:rsidRDefault="007C287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7C29"/>
    <w:multiLevelType w:val="hybridMultilevel"/>
    <w:tmpl w:val="D57ED7DE"/>
    <w:lvl w:ilvl="0" w:tplc="FEE8A97E">
      <w:start w:val="1"/>
      <w:numFmt w:val="bullet"/>
      <w:pStyle w:val="ListParagraph"/>
      <w:lvlText w:val="+"/>
      <w:lvlJc w:val="left"/>
      <w:pPr>
        <w:ind w:left="720" w:hanging="360"/>
      </w:pPr>
      <w:rPr>
        <w:rFonts w:ascii="Calisto MT" w:hAnsi="Calisto MT" w:hint="default"/>
        <w:caps w:val="0"/>
        <w:strike w:val="0"/>
        <w:dstrike w:val="0"/>
        <w:vanish w:val="0"/>
        <w:color w:val="9D172E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B09A0"/>
    <w:multiLevelType w:val="hybridMultilevel"/>
    <w:tmpl w:val="EB32A17C"/>
    <w:lvl w:ilvl="0" w:tplc="FC86375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F09ED"/>
    <w:multiLevelType w:val="multilevel"/>
    <w:tmpl w:val="CD40BF9A"/>
    <w:styleLink w:val="BulletedList"/>
    <w:lvl w:ilvl="0">
      <w:start w:val="1"/>
      <w:numFmt w:val="bullet"/>
      <w:pStyle w:val="Bullet1"/>
      <w:lvlText w:val=""/>
      <w:lvlJc w:val="left"/>
      <w:pPr>
        <w:ind w:left="245" w:hanging="245"/>
      </w:pPr>
      <w:rPr>
        <w:rFonts w:ascii="Wingdings 2" w:hAnsi="Wingdings 2" w:hint="default"/>
        <w:color w:val="93A299" w:themeColor="accent1"/>
        <w:sz w:val="16"/>
      </w:rPr>
    </w:lvl>
    <w:lvl w:ilvl="1">
      <w:start w:val="1"/>
      <w:numFmt w:val="bullet"/>
      <w:pStyle w:val="Bullet2"/>
      <w:lvlText w:val=""/>
      <w:lvlJc w:val="left"/>
      <w:pPr>
        <w:ind w:left="490" w:hanging="245"/>
      </w:pPr>
      <w:rPr>
        <w:rFonts w:ascii="Symbol" w:hAnsi="Symbol" w:hint="default"/>
        <w:color w:val="93A299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93A299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6B7C7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6B7C7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9463D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9463D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9463D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9463D" w:themeColor="accent6"/>
        <w:sz w:val="12"/>
      </w:rPr>
    </w:lvl>
  </w:abstractNum>
  <w:abstractNum w:abstractNumId="3">
    <w:nsid w:val="0FCE0CAF"/>
    <w:multiLevelType w:val="hybridMultilevel"/>
    <w:tmpl w:val="99FCF6F2"/>
    <w:lvl w:ilvl="0" w:tplc="FC86375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303561"/>
    <w:multiLevelType w:val="hybridMultilevel"/>
    <w:tmpl w:val="34DC58C4"/>
    <w:lvl w:ilvl="0" w:tplc="FC86375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D2533C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D2533C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D2533C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D2533C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D2533C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D2533C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D2533C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D2533C" w:themeColor="text2"/>
      </w:rPr>
    </w:lvl>
  </w:abstractNum>
  <w:abstractNum w:abstractNumId="6">
    <w:nsid w:val="29316A7C"/>
    <w:multiLevelType w:val="hybridMultilevel"/>
    <w:tmpl w:val="C3982A60"/>
    <w:lvl w:ilvl="0" w:tplc="1B701B9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D46C7E"/>
    <w:multiLevelType w:val="hybridMultilevel"/>
    <w:tmpl w:val="BCE07334"/>
    <w:lvl w:ilvl="0" w:tplc="FC86375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FC86375E">
      <w:start w:val="5"/>
      <w:numFmt w:val="bullet"/>
      <w:lvlText w:val=""/>
      <w:lvlJc w:val="left"/>
      <w:pPr>
        <w:ind w:left="644" w:hanging="360"/>
      </w:pPr>
      <w:rPr>
        <w:rFonts w:ascii="Symbol" w:eastAsiaTheme="minorHAnsi" w:hAnsi="Symbol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6C22B7"/>
    <w:multiLevelType w:val="hybridMultilevel"/>
    <w:tmpl w:val="FE6AEF6C"/>
    <w:lvl w:ilvl="0" w:tplc="FC86375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301860"/>
    <w:multiLevelType w:val="multilevel"/>
    <w:tmpl w:val="88A8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09072A"/>
    <w:multiLevelType w:val="hybridMultilevel"/>
    <w:tmpl w:val="FE42F3A0"/>
    <w:lvl w:ilvl="0" w:tplc="FC86375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B679D3"/>
    <w:multiLevelType w:val="hybridMultilevel"/>
    <w:tmpl w:val="A34ABDFA"/>
    <w:lvl w:ilvl="0" w:tplc="2B40A3F2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aps w:val="0"/>
        <w:strike w:val="0"/>
        <w:dstrike w:val="0"/>
        <w:vanish w:val="0"/>
        <w:color w:val="B3C197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F5442B"/>
    <w:multiLevelType w:val="hybridMultilevel"/>
    <w:tmpl w:val="ADB44FCE"/>
    <w:lvl w:ilvl="0" w:tplc="FC86375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"/>
  </w:num>
  <w:num w:numId="4">
    <w:abstractNumId w:val="2"/>
  </w:num>
  <w:num w:numId="5">
    <w:abstractNumId w:val="2"/>
  </w:num>
  <w:num w:numId="6">
    <w:abstractNumId w:val="5"/>
  </w:num>
  <w:num w:numId="7">
    <w:abstractNumId w:val="2"/>
  </w:num>
  <w:num w:numId="8">
    <w:abstractNumId w:val="2"/>
  </w:num>
  <w:num w:numId="9">
    <w:abstractNumId w:val="2"/>
  </w:num>
  <w:num w:numId="10">
    <w:abstractNumId w:val="5"/>
  </w:num>
  <w:num w:numId="11">
    <w:abstractNumId w:val="11"/>
  </w:num>
  <w:num w:numId="12">
    <w:abstractNumId w:val="0"/>
  </w:num>
  <w:num w:numId="13">
    <w:abstractNumId w:val="6"/>
  </w:num>
  <w:num w:numId="14">
    <w:abstractNumId w:val="7"/>
  </w:num>
  <w:num w:numId="15">
    <w:abstractNumId w:val="9"/>
  </w:num>
  <w:num w:numId="16">
    <w:abstractNumId w:val="4"/>
  </w:num>
  <w:num w:numId="17">
    <w:abstractNumId w:val="3"/>
  </w:num>
  <w:num w:numId="18">
    <w:abstractNumId w:val="10"/>
  </w:num>
  <w:num w:numId="19">
    <w:abstractNumId w:val="1"/>
  </w:num>
  <w:num w:numId="20">
    <w:abstractNumId w:val="12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 style="mso-height-percent:900" fillcolor="white">
      <v:fill color="white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431"/>
    <w:rsid w:val="00014EAD"/>
    <w:rsid w:val="000B4816"/>
    <w:rsid w:val="000B64D5"/>
    <w:rsid w:val="000D4124"/>
    <w:rsid w:val="00137018"/>
    <w:rsid w:val="00190BF5"/>
    <w:rsid w:val="001A395B"/>
    <w:rsid w:val="001C49D3"/>
    <w:rsid w:val="001D7A43"/>
    <w:rsid w:val="002024D7"/>
    <w:rsid w:val="002145A3"/>
    <w:rsid w:val="002419F9"/>
    <w:rsid w:val="00247D63"/>
    <w:rsid w:val="00265187"/>
    <w:rsid w:val="002A609B"/>
    <w:rsid w:val="002C2844"/>
    <w:rsid w:val="002D5F39"/>
    <w:rsid w:val="002E09EB"/>
    <w:rsid w:val="00347922"/>
    <w:rsid w:val="00371DB9"/>
    <w:rsid w:val="003B7431"/>
    <w:rsid w:val="003C201C"/>
    <w:rsid w:val="003D5DB6"/>
    <w:rsid w:val="00422AA7"/>
    <w:rsid w:val="00423D9C"/>
    <w:rsid w:val="004350E1"/>
    <w:rsid w:val="00446A07"/>
    <w:rsid w:val="00480232"/>
    <w:rsid w:val="00490771"/>
    <w:rsid w:val="0049294B"/>
    <w:rsid w:val="00493418"/>
    <w:rsid w:val="004958DC"/>
    <w:rsid w:val="004A1830"/>
    <w:rsid w:val="004A5BFE"/>
    <w:rsid w:val="004B11D1"/>
    <w:rsid w:val="004C7E57"/>
    <w:rsid w:val="004D50E7"/>
    <w:rsid w:val="004F7321"/>
    <w:rsid w:val="0052446B"/>
    <w:rsid w:val="00525C9B"/>
    <w:rsid w:val="005273E2"/>
    <w:rsid w:val="005506B2"/>
    <w:rsid w:val="005561FA"/>
    <w:rsid w:val="005578F9"/>
    <w:rsid w:val="005836DD"/>
    <w:rsid w:val="00590947"/>
    <w:rsid w:val="00593BE3"/>
    <w:rsid w:val="00597A82"/>
    <w:rsid w:val="005C3033"/>
    <w:rsid w:val="005D0A8B"/>
    <w:rsid w:val="005D3618"/>
    <w:rsid w:val="00630850"/>
    <w:rsid w:val="00641AC6"/>
    <w:rsid w:val="00641E66"/>
    <w:rsid w:val="006529D2"/>
    <w:rsid w:val="00681222"/>
    <w:rsid w:val="00686B4F"/>
    <w:rsid w:val="006A755D"/>
    <w:rsid w:val="006F0D9A"/>
    <w:rsid w:val="00713B78"/>
    <w:rsid w:val="00725690"/>
    <w:rsid w:val="007344C3"/>
    <w:rsid w:val="0075562B"/>
    <w:rsid w:val="00761445"/>
    <w:rsid w:val="007653DC"/>
    <w:rsid w:val="00772F61"/>
    <w:rsid w:val="00785BF4"/>
    <w:rsid w:val="0079713D"/>
    <w:rsid w:val="007A137A"/>
    <w:rsid w:val="007B0F8B"/>
    <w:rsid w:val="007B62AE"/>
    <w:rsid w:val="007C2876"/>
    <w:rsid w:val="007D0113"/>
    <w:rsid w:val="007E617E"/>
    <w:rsid w:val="007F11D2"/>
    <w:rsid w:val="007F2001"/>
    <w:rsid w:val="00813671"/>
    <w:rsid w:val="00887DCC"/>
    <w:rsid w:val="008B4DE6"/>
    <w:rsid w:val="00942365"/>
    <w:rsid w:val="00956E82"/>
    <w:rsid w:val="00971EE2"/>
    <w:rsid w:val="0099667B"/>
    <w:rsid w:val="009F0D09"/>
    <w:rsid w:val="00A25F01"/>
    <w:rsid w:val="00A27CFF"/>
    <w:rsid w:val="00A565E6"/>
    <w:rsid w:val="00A66C83"/>
    <w:rsid w:val="00A85ECD"/>
    <w:rsid w:val="00A9286A"/>
    <w:rsid w:val="00A94272"/>
    <w:rsid w:val="00AD352E"/>
    <w:rsid w:val="00AF52BF"/>
    <w:rsid w:val="00B93E33"/>
    <w:rsid w:val="00BE7954"/>
    <w:rsid w:val="00BF4194"/>
    <w:rsid w:val="00C82B5A"/>
    <w:rsid w:val="00CC1FBF"/>
    <w:rsid w:val="00CD0CFB"/>
    <w:rsid w:val="00CE56FF"/>
    <w:rsid w:val="00D268EA"/>
    <w:rsid w:val="00DB18C1"/>
    <w:rsid w:val="00DB5FD3"/>
    <w:rsid w:val="00E124E2"/>
    <w:rsid w:val="00E27805"/>
    <w:rsid w:val="00E40E95"/>
    <w:rsid w:val="00E7427E"/>
    <w:rsid w:val="00E927AD"/>
    <w:rsid w:val="00EC22E6"/>
    <w:rsid w:val="00EE1C50"/>
    <w:rsid w:val="00F10885"/>
    <w:rsid w:val="00F12377"/>
    <w:rsid w:val="00F13D7B"/>
    <w:rsid w:val="00F51EB0"/>
    <w:rsid w:val="00F66460"/>
    <w:rsid w:val="00F83C41"/>
    <w:rsid w:val="00F9298D"/>
    <w:rsid w:val="00FF1DDA"/>
    <w:rsid w:val="00FF61A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900" fillcolor="white">
      <v:fill color="white"/>
      <o:colormru v:ext="edit" colors="#40a6be,#b4dce6,#98cfdc,#ff7d26,#ff9d5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4" w:unhideWhenUsed="0" w:qFormat="1"/>
    <w:lsdException w:name="Default Paragraph Font" w:uiPriority="1"/>
    <w:lsdException w:name="Subtitle" w:semiHidden="0" w:uiPriority="11" w:unhideWhenUsed="0" w:qFormat="1"/>
    <w:lsdException w:name="Block Text" w:uiPriority="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13D"/>
    <w:rPr>
      <w:rFonts w:ascii="Times New Roman" w:hAnsi="Times New Roman"/>
      <w:color w:val="39302B" w:themeColor="accent3" w:themeShade="80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7F2001"/>
    <w:pPr>
      <w:spacing w:line="240" w:lineRule="auto"/>
      <w:ind w:right="1440"/>
      <w:outlineLvl w:val="0"/>
    </w:pPr>
    <w:rPr>
      <w:rFonts w:ascii="Rockwell" w:hAnsi="Rockwell"/>
      <w:b/>
      <w:noProof/>
      <w:color w:val="9D172E"/>
      <w:sz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6B7C7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6B7C7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6B7C7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6B7C7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866B48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866B48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92934" w:themeColor="text1"/>
        <w:left w:val="single" w:sz="4" w:space="0" w:color="292934" w:themeColor="text1"/>
        <w:bottom w:val="single" w:sz="4" w:space="0" w:color="292934" w:themeColor="text1"/>
        <w:right w:val="single" w:sz="4" w:space="0" w:color="292934" w:themeColor="text1"/>
        <w:insideH w:val="single" w:sz="4" w:space="0" w:color="292934" w:themeColor="text1"/>
        <w:insideV w:val="single" w:sz="4" w:space="0" w:color="292934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semiHidden/>
    <w:pPr>
      <w:spacing w:line="240" w:lineRule="auto"/>
      <w:jc w:val="right"/>
    </w:pPr>
    <w:rPr>
      <w:b/>
      <w:bCs/>
      <w:color w:val="6B7C7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6D2619" w:themeColor="text2" w:themeShade="80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F2001"/>
    <w:rPr>
      <w:rFonts w:ascii="Rockwell" w:hAnsi="Rockwell"/>
      <w:b/>
      <w:noProof/>
      <w:color w:val="9D172E"/>
      <w:sz w:val="3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/>
      <w:color w:val="A43926" w:themeColor="text2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/>
      <w:color w:val="A43926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color w:val="6B7C7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i/>
      <w:color w:val="6B7C7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color w:val="6B7C7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b/>
      <w:i/>
      <w:color w:val="6B7C7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b/>
      <w:color w:val="866B48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b/>
      <w:i/>
      <w:color w:val="866B48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6B7C7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A43926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F7D26"/>
      </w:pBdr>
      <w:spacing w:line="300" w:lineRule="auto"/>
      <w:ind w:left="936" w:right="936"/>
    </w:pPr>
    <w:rPr>
      <w:i w:val="0"/>
      <w:color w:val="6B7C7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6B7C7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866B48" w:themeColor="accent2" w:themeShade="BF"/>
      <w:spacing w:val="5"/>
      <w:sz w:val="18"/>
      <w:szCs w:val="18"/>
    </w:r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link w:val="SubtitleChar"/>
    <w:uiPriority w:val="11"/>
    <w:qFormat/>
    <w:rPr>
      <w:i/>
      <w:color w:val="D2533C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D2533C" w:themeColor="text2"/>
      <w:spacing w:val="5"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i/>
      <w:color w:val="6B7C7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866B48" w:themeColor="accent2" w:themeShade="BF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A43926" w:themeColor="text2" w:themeShade="BF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color w:val="A43926" w:themeColor="text2" w:themeShade="BF"/>
      <w:sz w:val="20"/>
      <w:szCs w:val="20"/>
      <w:lang w:eastAsia="ja-JP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rFonts w:eastAsia="Times New Roman" w:cs="Times New Roman"/>
      <w:color w:val="292934" w:themeColor="text1"/>
    </w:rPr>
    <w:tblPr>
      <w:tblInd w:w="0" w:type="dxa"/>
      <w:tblBorders>
        <w:top w:val="single" w:sz="4" w:space="0" w:color="93A299" w:themeColor="accent1"/>
        <w:left w:val="single" w:sz="4" w:space="0" w:color="93A299" w:themeColor="accent1"/>
        <w:bottom w:val="single" w:sz="4" w:space="0" w:color="93A299" w:themeColor="accent1"/>
        <w:right w:val="single" w:sz="4" w:space="0" w:color="93A29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CEA" w:themeFill="accent1" w:themeFillTint="33"/>
    </w:tcPr>
    <w:tblStylePr w:type="firstRow">
      <w:rPr>
        <w:b/>
        <w:bCs/>
        <w:color w:val="D2533C" w:themeColor="text2"/>
      </w:rPr>
      <w:tblPr/>
      <w:tcPr>
        <w:shd w:val="clear" w:color="auto" w:fill="F4F5F4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93A299" w:themeFill="accent1"/>
      </w:tcPr>
    </w:tblStylePr>
    <w:tblStylePr w:type="firstCol">
      <w:rPr>
        <w:b/>
        <w:bCs/>
        <w:color w:val="D2533C" w:themeColor="text2"/>
      </w:rPr>
    </w:tblStylePr>
    <w:tblStylePr w:type="lastCol">
      <w:rPr>
        <w:color w:val="292934" w:themeColor="text1"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A43926" w:themeColor="text2" w:themeShade="BF"/>
      <w:sz w:val="16"/>
      <w:szCs w:val="16"/>
      <w:lang w:eastAsia="ja-JP"/>
    </w:rPr>
  </w:style>
  <w:style w:type="paragraph" w:customStyle="1" w:styleId="Category">
    <w:name w:val="Category"/>
    <w:basedOn w:val="Normal"/>
    <w:pPr>
      <w:spacing w:after="0" w:line="240" w:lineRule="auto"/>
    </w:pPr>
    <w:rPr>
      <w:caps/>
      <w:color w:val="auto"/>
    </w:rPr>
  </w:style>
  <w:style w:type="paragraph" w:styleId="ListParagraph">
    <w:name w:val="List Paragraph"/>
    <w:basedOn w:val="Normal"/>
    <w:uiPriority w:val="34"/>
    <w:unhideWhenUsed/>
    <w:qFormat/>
    <w:rsid w:val="00971EE2"/>
    <w:pPr>
      <w:numPr>
        <w:numId w:val="12"/>
      </w:numPr>
      <w:spacing w:after="0"/>
    </w:pPr>
  </w:style>
  <w:style w:type="paragraph" w:customStyle="1" w:styleId="Bullet1">
    <w:name w:val="Bullet 1"/>
    <w:basedOn w:val="ListParagraph"/>
    <w:uiPriority w:val="37"/>
    <w:qFormat/>
    <w:pPr>
      <w:numPr>
        <w:numId w:val="9"/>
      </w:numPr>
    </w:pPr>
    <w:rPr>
      <w:color w:val="auto"/>
    </w:rPr>
  </w:style>
  <w:style w:type="paragraph" w:customStyle="1" w:styleId="Bullet2">
    <w:name w:val="Bullet 2"/>
    <w:basedOn w:val="ListParagraph"/>
    <w:uiPriority w:val="37"/>
    <w:qFormat/>
    <w:pPr>
      <w:numPr>
        <w:ilvl w:val="1"/>
        <w:numId w:val="9"/>
      </w:numPr>
    </w:pPr>
    <w:rPr>
      <w:color w:val="auto"/>
    </w:rPr>
  </w:style>
  <w:style w:type="paragraph" w:styleId="NoSpacing">
    <w:name w:val="No Spacing"/>
    <w:basedOn w:val="Normal"/>
    <w:uiPriority w:val="1"/>
    <w:qFormat/>
    <w:rsid w:val="005506B2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014EAD"/>
    <w:rPr>
      <w:color w:val="0000FF" w:themeColor="hyperlink"/>
      <w:u w:val="single"/>
    </w:rPr>
  </w:style>
  <w:style w:type="paragraph" w:customStyle="1" w:styleId="Default">
    <w:name w:val="Default"/>
    <w:rsid w:val="00F10885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Name">
    <w:name w:val="Name"/>
    <w:basedOn w:val="Normal"/>
    <w:qFormat/>
    <w:rsid w:val="006A755D"/>
    <w:pPr>
      <w:spacing w:after="0" w:line="240" w:lineRule="auto"/>
    </w:pPr>
    <w:rPr>
      <w:rFonts w:ascii="Rockwell" w:eastAsiaTheme="majorEastAsia" w:hAnsi="Rockwell" w:cstheme="majorBidi"/>
      <w:caps/>
      <w:color w:val="9D172E"/>
      <w:spacing w:val="20"/>
      <w:sz w:val="72"/>
      <w:szCs w:val="72"/>
    </w:rPr>
  </w:style>
  <w:style w:type="paragraph" w:customStyle="1" w:styleId="JobTitle">
    <w:name w:val="Job Title"/>
    <w:basedOn w:val="Normal"/>
    <w:qFormat/>
    <w:rsid w:val="006A755D"/>
    <w:pPr>
      <w:spacing w:after="0" w:line="192" w:lineRule="auto"/>
    </w:pPr>
    <w:rPr>
      <w:rFonts w:ascii="Rockwell" w:eastAsiaTheme="majorEastAsia" w:hAnsi="Rockwell" w:cstheme="majorBidi"/>
      <w:caps/>
      <w:color w:val="292934" w:themeColor="text1"/>
      <w:spacing w:val="20"/>
      <w:sz w:val="32"/>
      <w:szCs w:val="72"/>
      <w:lang w:val="fr-FR"/>
    </w:rPr>
  </w:style>
  <w:style w:type="paragraph" w:customStyle="1" w:styleId="Custombullets">
    <w:name w:val="Custom bullets"/>
    <w:basedOn w:val="ListParagraph"/>
    <w:qFormat/>
    <w:rsid w:val="005506B2"/>
  </w:style>
  <w:style w:type="paragraph" w:styleId="BodyText">
    <w:name w:val="Body Text"/>
    <w:basedOn w:val="Normal"/>
    <w:link w:val="BodyTextChar"/>
    <w:uiPriority w:val="99"/>
    <w:unhideWhenUsed/>
    <w:rsid w:val="000D4124"/>
    <w:rPr>
      <w:b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0D4124"/>
    <w:rPr>
      <w:rFonts w:ascii="Times New Roman" w:hAnsi="Times New Roman"/>
      <w:b/>
      <w:color w:val="39302B" w:themeColor="accent3" w:themeShade="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4" w:unhideWhenUsed="0" w:qFormat="1"/>
    <w:lsdException w:name="Default Paragraph Font" w:uiPriority="1"/>
    <w:lsdException w:name="Subtitle" w:semiHidden="0" w:uiPriority="11" w:unhideWhenUsed="0" w:qFormat="1"/>
    <w:lsdException w:name="Block Text" w:uiPriority="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13D"/>
    <w:rPr>
      <w:rFonts w:ascii="Times New Roman" w:hAnsi="Times New Roman"/>
      <w:color w:val="39302B" w:themeColor="accent3" w:themeShade="80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7F2001"/>
    <w:pPr>
      <w:spacing w:line="240" w:lineRule="auto"/>
      <w:ind w:right="1440"/>
      <w:outlineLvl w:val="0"/>
    </w:pPr>
    <w:rPr>
      <w:rFonts w:ascii="Rockwell" w:hAnsi="Rockwell"/>
      <w:b/>
      <w:noProof/>
      <w:color w:val="9D172E"/>
      <w:sz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6B7C7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6B7C7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6B7C7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6B7C7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866B48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866B48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92934" w:themeColor="text1"/>
        <w:left w:val="single" w:sz="4" w:space="0" w:color="292934" w:themeColor="text1"/>
        <w:bottom w:val="single" w:sz="4" w:space="0" w:color="292934" w:themeColor="text1"/>
        <w:right w:val="single" w:sz="4" w:space="0" w:color="292934" w:themeColor="text1"/>
        <w:insideH w:val="single" w:sz="4" w:space="0" w:color="292934" w:themeColor="text1"/>
        <w:insideV w:val="single" w:sz="4" w:space="0" w:color="292934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semiHidden/>
    <w:pPr>
      <w:spacing w:line="240" w:lineRule="auto"/>
      <w:jc w:val="right"/>
    </w:pPr>
    <w:rPr>
      <w:b/>
      <w:bCs/>
      <w:color w:val="6B7C7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6D2619" w:themeColor="text2" w:themeShade="80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F2001"/>
    <w:rPr>
      <w:rFonts w:ascii="Rockwell" w:hAnsi="Rockwell"/>
      <w:b/>
      <w:noProof/>
      <w:color w:val="9D172E"/>
      <w:sz w:val="3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/>
      <w:color w:val="A43926" w:themeColor="text2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/>
      <w:color w:val="A43926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color w:val="6B7C7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i/>
      <w:color w:val="6B7C7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color w:val="6B7C7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b/>
      <w:i/>
      <w:color w:val="6B7C7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b/>
      <w:color w:val="866B48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b/>
      <w:i/>
      <w:color w:val="866B48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6B7C7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A43926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F7D26"/>
      </w:pBdr>
      <w:spacing w:line="300" w:lineRule="auto"/>
      <w:ind w:left="936" w:right="936"/>
    </w:pPr>
    <w:rPr>
      <w:i w:val="0"/>
      <w:color w:val="6B7C7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6B7C7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866B48" w:themeColor="accent2" w:themeShade="BF"/>
      <w:spacing w:val="5"/>
      <w:sz w:val="18"/>
      <w:szCs w:val="18"/>
    </w:r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link w:val="SubtitleChar"/>
    <w:uiPriority w:val="11"/>
    <w:qFormat/>
    <w:rPr>
      <w:i/>
      <w:color w:val="D2533C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D2533C" w:themeColor="text2"/>
      <w:spacing w:val="5"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i/>
      <w:color w:val="6B7C7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866B48" w:themeColor="accent2" w:themeShade="BF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A43926" w:themeColor="text2" w:themeShade="BF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color w:val="A43926" w:themeColor="text2" w:themeShade="BF"/>
      <w:sz w:val="20"/>
      <w:szCs w:val="20"/>
      <w:lang w:eastAsia="ja-JP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rFonts w:eastAsia="Times New Roman" w:cs="Times New Roman"/>
      <w:color w:val="292934" w:themeColor="text1"/>
    </w:rPr>
    <w:tblPr>
      <w:tblInd w:w="0" w:type="dxa"/>
      <w:tblBorders>
        <w:top w:val="single" w:sz="4" w:space="0" w:color="93A299" w:themeColor="accent1"/>
        <w:left w:val="single" w:sz="4" w:space="0" w:color="93A299" w:themeColor="accent1"/>
        <w:bottom w:val="single" w:sz="4" w:space="0" w:color="93A299" w:themeColor="accent1"/>
        <w:right w:val="single" w:sz="4" w:space="0" w:color="93A29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CEA" w:themeFill="accent1" w:themeFillTint="33"/>
    </w:tcPr>
    <w:tblStylePr w:type="firstRow">
      <w:rPr>
        <w:b/>
        <w:bCs/>
        <w:color w:val="D2533C" w:themeColor="text2"/>
      </w:rPr>
      <w:tblPr/>
      <w:tcPr>
        <w:shd w:val="clear" w:color="auto" w:fill="F4F5F4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93A299" w:themeFill="accent1"/>
      </w:tcPr>
    </w:tblStylePr>
    <w:tblStylePr w:type="firstCol">
      <w:rPr>
        <w:b/>
        <w:bCs/>
        <w:color w:val="D2533C" w:themeColor="text2"/>
      </w:rPr>
    </w:tblStylePr>
    <w:tblStylePr w:type="lastCol">
      <w:rPr>
        <w:color w:val="292934" w:themeColor="text1"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A43926" w:themeColor="text2" w:themeShade="BF"/>
      <w:sz w:val="16"/>
      <w:szCs w:val="16"/>
      <w:lang w:eastAsia="ja-JP"/>
    </w:rPr>
  </w:style>
  <w:style w:type="paragraph" w:customStyle="1" w:styleId="Category">
    <w:name w:val="Category"/>
    <w:basedOn w:val="Normal"/>
    <w:pPr>
      <w:spacing w:after="0" w:line="240" w:lineRule="auto"/>
    </w:pPr>
    <w:rPr>
      <w:caps/>
      <w:color w:val="auto"/>
    </w:rPr>
  </w:style>
  <w:style w:type="paragraph" w:styleId="ListParagraph">
    <w:name w:val="List Paragraph"/>
    <w:basedOn w:val="Normal"/>
    <w:uiPriority w:val="34"/>
    <w:unhideWhenUsed/>
    <w:qFormat/>
    <w:rsid w:val="00971EE2"/>
    <w:pPr>
      <w:numPr>
        <w:numId w:val="12"/>
      </w:numPr>
      <w:spacing w:after="0"/>
    </w:pPr>
  </w:style>
  <w:style w:type="paragraph" w:customStyle="1" w:styleId="Bullet1">
    <w:name w:val="Bullet 1"/>
    <w:basedOn w:val="ListParagraph"/>
    <w:uiPriority w:val="37"/>
    <w:qFormat/>
    <w:pPr>
      <w:numPr>
        <w:numId w:val="9"/>
      </w:numPr>
    </w:pPr>
    <w:rPr>
      <w:color w:val="auto"/>
    </w:rPr>
  </w:style>
  <w:style w:type="paragraph" w:customStyle="1" w:styleId="Bullet2">
    <w:name w:val="Bullet 2"/>
    <w:basedOn w:val="ListParagraph"/>
    <w:uiPriority w:val="37"/>
    <w:qFormat/>
    <w:pPr>
      <w:numPr>
        <w:ilvl w:val="1"/>
        <w:numId w:val="9"/>
      </w:numPr>
    </w:pPr>
    <w:rPr>
      <w:color w:val="auto"/>
    </w:rPr>
  </w:style>
  <w:style w:type="paragraph" w:styleId="NoSpacing">
    <w:name w:val="No Spacing"/>
    <w:basedOn w:val="Normal"/>
    <w:uiPriority w:val="1"/>
    <w:qFormat/>
    <w:rsid w:val="005506B2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014EAD"/>
    <w:rPr>
      <w:color w:val="0000FF" w:themeColor="hyperlink"/>
      <w:u w:val="single"/>
    </w:rPr>
  </w:style>
  <w:style w:type="paragraph" w:customStyle="1" w:styleId="Default">
    <w:name w:val="Default"/>
    <w:rsid w:val="00F10885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Name">
    <w:name w:val="Name"/>
    <w:basedOn w:val="Normal"/>
    <w:qFormat/>
    <w:rsid w:val="006A755D"/>
    <w:pPr>
      <w:spacing w:after="0" w:line="240" w:lineRule="auto"/>
    </w:pPr>
    <w:rPr>
      <w:rFonts w:ascii="Rockwell" w:eastAsiaTheme="majorEastAsia" w:hAnsi="Rockwell" w:cstheme="majorBidi"/>
      <w:caps/>
      <w:color w:val="9D172E"/>
      <w:spacing w:val="20"/>
      <w:sz w:val="72"/>
      <w:szCs w:val="72"/>
    </w:rPr>
  </w:style>
  <w:style w:type="paragraph" w:customStyle="1" w:styleId="JobTitle">
    <w:name w:val="Job Title"/>
    <w:basedOn w:val="Normal"/>
    <w:qFormat/>
    <w:rsid w:val="006A755D"/>
    <w:pPr>
      <w:spacing w:after="0" w:line="192" w:lineRule="auto"/>
    </w:pPr>
    <w:rPr>
      <w:rFonts w:ascii="Rockwell" w:eastAsiaTheme="majorEastAsia" w:hAnsi="Rockwell" w:cstheme="majorBidi"/>
      <w:caps/>
      <w:color w:val="292934" w:themeColor="text1"/>
      <w:spacing w:val="20"/>
      <w:sz w:val="32"/>
      <w:szCs w:val="72"/>
      <w:lang w:val="fr-FR"/>
    </w:rPr>
  </w:style>
  <w:style w:type="paragraph" w:customStyle="1" w:styleId="Custombullets">
    <w:name w:val="Custom bullets"/>
    <w:basedOn w:val="ListParagraph"/>
    <w:qFormat/>
    <w:rsid w:val="005506B2"/>
  </w:style>
  <w:style w:type="paragraph" w:styleId="BodyText">
    <w:name w:val="Body Text"/>
    <w:basedOn w:val="Normal"/>
    <w:link w:val="BodyTextChar"/>
    <w:uiPriority w:val="99"/>
    <w:unhideWhenUsed/>
    <w:rsid w:val="000D4124"/>
    <w:rPr>
      <w:b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0D4124"/>
    <w:rPr>
      <w:rFonts w:ascii="Times New Roman" w:hAnsi="Times New Roman"/>
      <w:b/>
      <w:color w:val="39302B" w:themeColor="accent3" w:themeShade="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2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Sourabh.Chatterjee@hot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ourabh.Chatterjee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FAX\OrielFax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7518ABA6-A0FA-414A-AC8E-EC97AD4DE7CE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OrielFax</Template>
  <TotalTime>25</TotalTime>
  <Pages>3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Sourabh Chatterjee</cp:lastModifiedBy>
  <cp:revision>14</cp:revision>
  <cp:lastPrinted>2014-03-11T17:09:00Z</cp:lastPrinted>
  <dcterms:created xsi:type="dcterms:W3CDTF">2016-01-23T06:37:00Z</dcterms:created>
  <dcterms:modified xsi:type="dcterms:W3CDTF">2016-04-22T06:05:00Z</dcterms:modified>
</cp:coreProperties>
</file>