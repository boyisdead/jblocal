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CD2A64" w14:textId="77777777" w:rsidR="001A3A62" w:rsidRDefault="00B03327">
      <w:pPr>
        <w:pStyle w:val="ContactInfo"/>
        <w:rPr>
          <w:rStyle w:val="Emphasis"/>
        </w:rPr>
      </w:pPr>
      <w:r>
        <w:rPr>
          <w:rStyle w:val="Emphasis"/>
        </w:rPr>
        <w:t>aimods@me.com</w:t>
      </w:r>
    </w:p>
    <w:p w14:paraId="4AE00908" w14:textId="77777777" w:rsidR="001A3A62" w:rsidRDefault="0087190F">
      <w:pPr>
        <w:pStyle w:val="ContactInfo"/>
      </w:pPr>
      <w:r>
        <w:t>+66851553990</w:t>
      </w:r>
      <w:r w:rsidR="001D61AC">
        <w:t xml:space="preserve"> (TH)</w:t>
      </w:r>
    </w:p>
    <w:p w14:paraId="0FC7556C" w14:textId="77777777" w:rsidR="001D61AC" w:rsidRDefault="001D61AC">
      <w:pPr>
        <w:pStyle w:val="ContactInfo"/>
      </w:pPr>
      <w:r>
        <w:t>+1 (313) 451 5900 (US)</w:t>
      </w:r>
    </w:p>
    <w:p w14:paraId="6D24B7B8" w14:textId="77777777" w:rsidR="001A3A62" w:rsidRPr="00ED4C6B" w:rsidRDefault="00A74232">
      <w:pPr>
        <w:pStyle w:val="Name"/>
        <w:pBdr>
          <w:top w:val="single" w:sz="4" w:space="4" w:color="auto"/>
        </w:pBdr>
        <w:rPr>
          <w:b/>
          <w:bCs/>
        </w:rPr>
      </w:pPr>
      <w:sdt>
        <w:sdtPr>
          <w:rPr>
            <w:b/>
            <w:bCs/>
          </w:rPr>
          <w:alias w:val="Your Name"/>
          <w:tag w:val=""/>
          <w:id w:val="1197042864"/>
          <w:placeholder>
            <w:docPart w:val="1B2946B6F34A48B2B96BE255FFEBD6F6"/>
          </w:placeholder>
          <w:dataBinding w:prefixMappings="xmlns:ns0='http://purl.org/dc/elements/1.1/' xmlns:ns1='http://schemas.openxmlformats.org/package/2006/metadata/core-properties' " w:xpath="/ns1:coreProperties[1]/ns0:creator[1]" w:storeItemID="{6C3C8BC8-F283-45AE-878A-BAB7291924A1}"/>
          <w:text/>
        </w:sdtPr>
        <w:sdtEndPr/>
        <w:sdtContent>
          <w:r w:rsidR="00AC5230">
            <w:rPr>
              <w:b/>
              <w:bCs/>
            </w:rPr>
            <w:t>Sam Koolvisutjit</w:t>
          </w:r>
        </w:sdtContent>
      </w:sdt>
    </w:p>
    <w:tbl>
      <w:tblPr>
        <w:tblStyle w:val="ResumeTable"/>
        <w:tblW w:w="5000" w:type="pct"/>
        <w:tblLayout w:type="fixed"/>
        <w:tblCellMar>
          <w:top w:w="0" w:type="dxa"/>
          <w:bottom w:w="0" w:type="dxa"/>
        </w:tblCellMar>
        <w:tblLook w:val="04A0" w:firstRow="1" w:lastRow="0" w:firstColumn="1" w:lastColumn="0" w:noHBand="0" w:noVBand="1"/>
        <w:tblDescription w:val="Resume"/>
      </w:tblPr>
      <w:tblGrid>
        <w:gridCol w:w="1980"/>
        <w:gridCol w:w="280"/>
        <w:gridCol w:w="7820"/>
      </w:tblGrid>
      <w:tr w:rsidR="00E233A4" w14:paraId="37F859B1" w14:textId="77777777" w:rsidTr="0058536B">
        <w:tc>
          <w:tcPr>
            <w:tcW w:w="1980" w:type="dxa"/>
            <w:tcBorders>
              <w:top w:val="nil"/>
              <w:bottom w:val="nil"/>
            </w:tcBorders>
          </w:tcPr>
          <w:p w14:paraId="34A9037B" w14:textId="77777777" w:rsidR="00E233A4" w:rsidRDefault="00E233A4" w:rsidP="00E233A4">
            <w:pPr>
              <w:pStyle w:val="Heading1"/>
            </w:pPr>
            <w:r>
              <w:t>Professional Experience</w:t>
            </w:r>
          </w:p>
        </w:tc>
        <w:tc>
          <w:tcPr>
            <w:tcW w:w="280" w:type="dxa"/>
            <w:tcBorders>
              <w:top w:val="nil"/>
              <w:bottom w:val="nil"/>
            </w:tcBorders>
          </w:tcPr>
          <w:p w14:paraId="52F7666A" w14:textId="77777777" w:rsidR="00E233A4" w:rsidRDefault="00E233A4" w:rsidP="00E233A4"/>
        </w:tc>
        <w:tc>
          <w:tcPr>
            <w:tcW w:w="7820" w:type="dxa"/>
            <w:tcBorders>
              <w:top w:val="nil"/>
              <w:bottom w:val="nil"/>
            </w:tcBorders>
          </w:tcPr>
          <w:p w14:paraId="7820DD73" w14:textId="7059DBFC" w:rsidR="001B6664" w:rsidRPr="001B6664" w:rsidRDefault="0058536B" w:rsidP="001B6664">
            <w:pPr>
              <w:pStyle w:val="ResumeText"/>
              <w:jc w:val="both"/>
              <w:rPr>
                <w:b/>
                <w:bCs/>
                <w:caps/>
                <w:lang w:bidi="th-TH"/>
              </w:rPr>
            </w:pPr>
            <w:r>
              <w:rPr>
                <w:b/>
                <w:bCs/>
                <w:caps/>
                <w:lang w:bidi="th-TH"/>
              </w:rPr>
              <w:t>Sr. Operation manager, ingram micro, thailand</w:t>
            </w:r>
            <w:r w:rsidR="001B6664" w:rsidRPr="001B6664">
              <w:rPr>
                <w:b/>
                <w:bCs/>
                <w:caps/>
                <w:lang w:bidi="th-TH"/>
              </w:rPr>
              <w:t xml:space="preserve"> </w:t>
            </w:r>
          </w:p>
          <w:p w14:paraId="6A819BF2" w14:textId="16343737" w:rsidR="00B41D03" w:rsidRPr="00FD3AF1" w:rsidRDefault="001B6664" w:rsidP="001B6664">
            <w:pPr>
              <w:pStyle w:val="ResumeText"/>
            </w:pPr>
            <w:r w:rsidRPr="001B6664">
              <w:t>2015-Present</w:t>
            </w:r>
            <w:bookmarkStart w:id="0" w:name="_GoBack"/>
            <w:bookmarkEnd w:id="0"/>
          </w:p>
          <w:p w14:paraId="3F86098C" w14:textId="77777777" w:rsidR="00B41D03" w:rsidRDefault="00B41D03" w:rsidP="0058536B">
            <w:pPr>
              <w:pStyle w:val="ResumeText"/>
              <w:jc w:val="both"/>
              <w:rPr>
                <w:bCs/>
              </w:rPr>
            </w:pPr>
            <w:r>
              <w:rPr>
                <w:b/>
                <w:bCs/>
              </w:rPr>
              <w:t xml:space="preserve"> </w:t>
            </w:r>
            <w:r>
              <w:rPr>
                <w:b/>
                <w:bCs/>
              </w:rPr>
              <w:br/>
            </w:r>
            <w:r w:rsidR="0058536B" w:rsidRPr="0058536B">
              <w:rPr>
                <w:bCs/>
              </w:rPr>
              <w:t xml:space="preserve">Accountable for driving a portfolio of operational and business transformation projects focused on simplifying </w:t>
            </w:r>
            <w:r w:rsidR="0058536B">
              <w:rPr>
                <w:bCs/>
              </w:rPr>
              <w:t>Mobile</w:t>
            </w:r>
            <w:r w:rsidR="0058536B" w:rsidRPr="0058536B">
              <w:rPr>
                <w:bCs/>
              </w:rPr>
              <w:t xml:space="preserve"> and Service sales through Distribution. Drive Business Process Improvement with the primary objective of reducing costs and increasing efficiency.</w:t>
            </w:r>
            <w:r w:rsidR="0058536B">
              <w:rPr>
                <w:bCs/>
              </w:rPr>
              <w:t xml:space="preserve"> </w:t>
            </w:r>
            <w:r w:rsidR="0058536B" w:rsidRPr="0058536B">
              <w:rPr>
                <w:bCs/>
              </w:rPr>
              <w:t>Uses analytic skills to establish metrics measuring the impact of basic process improvements. Support strategic customer and vendor facing projects and programs.</w:t>
            </w:r>
          </w:p>
          <w:p w14:paraId="6AF79ABE" w14:textId="72E01B9C" w:rsidR="0058536B" w:rsidRPr="00B41D03" w:rsidRDefault="0058536B" w:rsidP="0058536B">
            <w:pPr>
              <w:pStyle w:val="ResumeText"/>
              <w:jc w:val="both"/>
              <w:rPr>
                <w:lang w:bidi="th-TH"/>
              </w:rPr>
            </w:pPr>
          </w:p>
        </w:tc>
      </w:tr>
      <w:tr w:rsidR="00E233A4" w14:paraId="7059820D" w14:textId="77777777" w:rsidTr="0058536B">
        <w:tc>
          <w:tcPr>
            <w:tcW w:w="1980" w:type="dxa"/>
            <w:tcBorders>
              <w:top w:val="nil"/>
            </w:tcBorders>
          </w:tcPr>
          <w:p w14:paraId="4D95C014" w14:textId="77777777" w:rsidR="00E233A4" w:rsidRDefault="00E233A4" w:rsidP="00E233A4">
            <w:pPr>
              <w:pStyle w:val="Heading1"/>
            </w:pPr>
          </w:p>
        </w:tc>
        <w:tc>
          <w:tcPr>
            <w:tcW w:w="280" w:type="dxa"/>
            <w:tcBorders>
              <w:top w:val="nil"/>
            </w:tcBorders>
          </w:tcPr>
          <w:p w14:paraId="04F6A4DF" w14:textId="77777777" w:rsidR="00E233A4" w:rsidRDefault="00E233A4" w:rsidP="00E233A4"/>
        </w:tc>
        <w:tc>
          <w:tcPr>
            <w:tcW w:w="7820" w:type="dxa"/>
            <w:tcBorders>
              <w:top w:val="nil"/>
            </w:tcBorders>
          </w:tcPr>
          <w:sdt>
            <w:sdtPr>
              <w:rPr>
                <w:rFonts w:asciiTheme="minorHAnsi" w:eastAsiaTheme="minorEastAsia" w:hAnsiTheme="minorHAnsi" w:cstheme="minorBidi"/>
                <w:b w:val="0"/>
                <w:bCs w:val="0"/>
                <w:caps w:val="0"/>
                <w:color w:val="595959" w:themeColor="text1" w:themeTint="A6"/>
                <w14:ligatures w14:val="none"/>
              </w:rPr>
              <w:id w:val="1883832687"/>
              <w15:repeatingSection/>
            </w:sdtPr>
            <w:sdtEndPr/>
            <w:sdtContent>
              <w:sdt>
                <w:sdtPr>
                  <w:rPr>
                    <w:rFonts w:asciiTheme="minorHAnsi" w:eastAsiaTheme="minorEastAsia" w:hAnsiTheme="minorHAnsi" w:cstheme="minorBidi"/>
                    <w:b w:val="0"/>
                    <w:bCs w:val="0"/>
                    <w:caps w:val="0"/>
                    <w:color w:val="595959" w:themeColor="text1" w:themeTint="A6"/>
                    <w14:ligatures w14:val="none"/>
                  </w:rPr>
                  <w:id w:val="-1020382880"/>
                  <w:placeholder>
                    <w:docPart w:val="DF652A8475E344198C0DFC35CA4C464E"/>
                  </w:placeholder>
                  <w15:repeatingSectionItem/>
                </w:sdtPr>
                <w:sdtEndPr/>
                <w:sdtContent>
                  <w:p w14:paraId="051FBE2E" w14:textId="77777777" w:rsidR="00E233A4" w:rsidRDefault="00E233A4" w:rsidP="00E233A4">
                    <w:pPr>
                      <w:pStyle w:val="Heading2"/>
                    </w:pPr>
                    <w:r w:rsidRPr="004618E5">
                      <w:rPr>
                        <w:rFonts w:asciiTheme="minorHAnsi" w:eastAsiaTheme="minorEastAsia" w:hAnsiTheme="minorHAnsi" w:cstheme="minorBidi"/>
                        <w:caps w:val="0"/>
                        <w:color w:val="auto"/>
                        <w14:ligatures w14:val="none"/>
                      </w:rPr>
                      <w:t>OPERATION &amp;</w:t>
                    </w:r>
                    <w:r w:rsidRPr="004618E5">
                      <w:rPr>
                        <w:rFonts w:asciiTheme="minorHAnsi" w:eastAsiaTheme="minorEastAsia" w:hAnsiTheme="minorHAnsi" w:cstheme="minorBidi"/>
                        <w:b w:val="0"/>
                        <w:bCs w:val="0"/>
                        <w:caps w:val="0"/>
                        <w:color w:val="auto"/>
                        <w14:ligatures w14:val="none"/>
                      </w:rPr>
                      <w:t xml:space="preserve"> </w:t>
                    </w:r>
                    <w:r>
                      <w:t xml:space="preserve">Telecom Manager – ASEAN, General Motors (Thailand) </w:t>
                    </w:r>
                  </w:p>
                  <w:p w14:paraId="2DCFA2E9" w14:textId="77777777" w:rsidR="00E233A4" w:rsidRDefault="00B26782" w:rsidP="00E233A4">
                    <w:pPr>
                      <w:pStyle w:val="ResumeText"/>
                    </w:pPr>
                    <w:r>
                      <w:t>2011-2015</w:t>
                    </w:r>
                  </w:p>
                  <w:p w14:paraId="2EC53FAD" w14:textId="77777777" w:rsidR="00B41D03" w:rsidRDefault="00B41D03" w:rsidP="00E233A4">
                    <w:pPr>
                      <w:pStyle w:val="ResumeText"/>
                    </w:pPr>
                  </w:p>
                  <w:p w14:paraId="60288F4F" w14:textId="77777777" w:rsidR="00E233A4" w:rsidRDefault="00E233A4" w:rsidP="00E233A4">
                    <w:pPr>
                      <w:jc w:val="thaiDistribute"/>
                    </w:pPr>
                    <w:r>
                      <w:t>W</w:t>
                    </w:r>
                    <w:r w:rsidRPr="004618E5">
                      <w:t>ork closely with all members of IT management</w:t>
                    </w:r>
                    <w:r>
                      <w:t xml:space="preserve"> team</w:t>
                    </w:r>
                    <w:r w:rsidRPr="004618E5">
                      <w:t xml:space="preserve"> in developing, integrating and implementing technologies that support operational and strategic goals. The Manager will manage all aspects of the IT day to day operations including Communication Services (WAN, LAN, </w:t>
                    </w:r>
                    <w:proofErr w:type="spellStart"/>
                    <w:r w:rsidRPr="004618E5">
                      <w:t>wLAN</w:t>
                    </w:r>
                    <w:proofErr w:type="spellEnd"/>
                    <w:r w:rsidRPr="004618E5">
                      <w:t xml:space="preserve">, Telecom &amp; Video services), </w:t>
                    </w:r>
                    <w:r>
                      <w:t xml:space="preserve">and </w:t>
                    </w:r>
                    <w:r w:rsidRPr="004618E5">
                      <w:t>Production Services (Server operations, Applications, e-Mail, and associated applications &amp; utilities</w:t>
                    </w:r>
                    <w:r>
                      <w:t>).</w:t>
                    </w:r>
                  </w:p>
                  <w:p w14:paraId="0F0EC423" w14:textId="77777777" w:rsidR="00E233A4" w:rsidRDefault="00E233A4" w:rsidP="00E233A4">
                    <w:pPr>
                      <w:pStyle w:val="ListParagraph"/>
                      <w:numPr>
                        <w:ilvl w:val="0"/>
                        <w:numId w:val="7"/>
                      </w:numPr>
                      <w:jc w:val="thaiDistribute"/>
                    </w:pPr>
                    <w:r>
                      <w:t>Operational support as an operation manager, Perform the task of:</w:t>
                    </w:r>
                  </w:p>
                  <w:p w14:paraId="44871E8C" w14:textId="77777777" w:rsidR="00E233A4" w:rsidRDefault="00E233A4" w:rsidP="00E233A4">
                    <w:pPr>
                      <w:pStyle w:val="ListParagraph"/>
                      <w:numPr>
                        <w:ilvl w:val="1"/>
                        <w:numId w:val="7"/>
                      </w:numPr>
                      <w:jc w:val="thaiDistribute"/>
                    </w:pPr>
                    <w:r>
                      <w:t xml:space="preserve">Day to day issue and incident management for application and infrastructure to ensure the services availability for all non/manufacturing support  </w:t>
                    </w:r>
                  </w:p>
                  <w:p w14:paraId="0EABC4AB" w14:textId="77777777" w:rsidR="00E233A4" w:rsidRDefault="00E233A4" w:rsidP="00E233A4">
                    <w:pPr>
                      <w:pStyle w:val="ListParagraph"/>
                      <w:numPr>
                        <w:ilvl w:val="1"/>
                        <w:numId w:val="7"/>
                      </w:numPr>
                      <w:jc w:val="thaiDistribute"/>
                    </w:pPr>
                    <w:r>
                      <w:t>Change control manager which is main responsibility on approval of authorize any change and ensure no impact from the system/application of the change is impacted to the business.</w:t>
                    </w:r>
                  </w:p>
                  <w:p w14:paraId="6EA4857F" w14:textId="77777777" w:rsidR="00E233A4" w:rsidRDefault="00E233A4" w:rsidP="00E233A4">
                    <w:pPr>
                      <w:pStyle w:val="ListParagraph"/>
                      <w:numPr>
                        <w:ilvl w:val="1"/>
                        <w:numId w:val="7"/>
                      </w:numPr>
                      <w:jc w:val="thaiDistribute"/>
                    </w:pPr>
                    <w:r>
                      <w:t xml:space="preserve"> IT Operation control supervisor, that respond of the controlling of services operation team that monitoring of control center.</w:t>
                    </w:r>
                  </w:p>
                  <w:p w14:paraId="38A24DE0" w14:textId="77777777" w:rsidR="00E233A4" w:rsidRDefault="00E233A4" w:rsidP="00E233A4">
                    <w:pPr>
                      <w:pStyle w:val="ListParagraph"/>
                      <w:numPr>
                        <w:ilvl w:val="0"/>
                        <w:numId w:val="7"/>
                      </w:numPr>
                      <w:jc w:val="thaiDistribute"/>
                    </w:pPr>
                    <w:r>
                      <w:t>Project management which is take part as variant role in the project team that can highlight as below:</w:t>
                    </w:r>
                  </w:p>
                  <w:p w14:paraId="45926437" w14:textId="77777777" w:rsidR="00E233A4" w:rsidRDefault="00E233A4" w:rsidP="00B03327">
                    <w:pPr>
                      <w:pStyle w:val="ListParagraph"/>
                      <w:numPr>
                        <w:ilvl w:val="1"/>
                        <w:numId w:val="7"/>
                      </w:numPr>
                      <w:jc w:val="thaiDistribute"/>
                    </w:pPr>
                    <w:r>
                      <w:t xml:space="preserve">Warehouse management which is implement the SAP SD and MM to manage Pick &amp; Pack and order to delivery for Chevrolet dealer, </w:t>
                    </w:r>
                    <w:r w:rsidR="00B03327">
                      <w:t>in</w:t>
                    </w:r>
                    <w:r>
                      <w:t xml:space="preserve"> this project play a part as the IT Business facing to translate the requirement of business to become IT term and as well as Gatekeeper that control any role out of each release to business user.</w:t>
                    </w:r>
                  </w:p>
                  <w:p w14:paraId="1C1B63A8" w14:textId="77777777" w:rsidR="00E233A4" w:rsidRDefault="00E233A4" w:rsidP="00B03327">
                    <w:pPr>
                      <w:pStyle w:val="ListParagraph"/>
                      <w:numPr>
                        <w:ilvl w:val="1"/>
                        <w:numId w:val="7"/>
                      </w:numPr>
                      <w:jc w:val="thaiDistribute"/>
                    </w:pPr>
                    <w:r>
                      <w:t xml:space="preserve">Dealer Management system is the corporate roll out ERP for all GM dealer that base on Microsoft Dynamics cloud solution. I this project I’m </w:t>
                    </w:r>
                    <w:r>
                      <w:lastRenderedPageBreak/>
                      <w:t xml:space="preserve">working with the developer team as Business analyst to ensures that business requirements </w:t>
                    </w:r>
                    <w:r w:rsidR="00B03327">
                      <w:t>have</w:t>
                    </w:r>
                    <w:r>
                      <w:t xml:space="preserve"> been fulfill in the development phase and Project manager in implementation phase.</w:t>
                    </w:r>
                    <w:r w:rsidR="00B03327">
                      <w:t xml:space="preserve"> </w:t>
                    </w:r>
                  </w:p>
                  <w:p w14:paraId="61CAD70E" w14:textId="77777777" w:rsidR="00E233A4" w:rsidRDefault="00E233A4" w:rsidP="00B03327">
                    <w:pPr>
                      <w:pStyle w:val="ListParagraph"/>
                      <w:numPr>
                        <w:ilvl w:val="1"/>
                        <w:numId w:val="7"/>
                      </w:numPr>
                      <w:jc w:val="thaiDistribute"/>
                    </w:pPr>
                    <w:r>
                      <w:t xml:space="preserve">CRM and call center Implementation which is the migration of the current outsource contact center to become in-house contact center base on Siebel. I’m taking part as a Project manager that control team of telecommunication engineer, application developer and IT business process to deliver world class contact center services for Thailand, Philippines and Indonesia </w:t>
                    </w:r>
                  </w:p>
                  <w:p w14:paraId="3DA928AD" w14:textId="77777777" w:rsidR="00E233A4" w:rsidRDefault="00E233A4" w:rsidP="00B03327">
                    <w:pPr>
                      <w:pStyle w:val="ListParagraph"/>
                      <w:numPr>
                        <w:ilvl w:val="1"/>
                        <w:numId w:val="7"/>
                      </w:numPr>
                      <w:jc w:val="thaiDistribute"/>
                    </w:pPr>
                    <w:r>
                      <w:t>Global Cloud / Datacenter / WAN and internet connection reformations which is will change the way GM connect to each GM’s country. I’m taking roll in this project as ASEAN region’s PM that will have country PM and all the in line resources to delivers the project on time.</w:t>
                    </w:r>
                  </w:p>
                  <w:p w14:paraId="1D8A409A" w14:textId="77777777" w:rsidR="00E233A4" w:rsidRDefault="00E233A4" w:rsidP="00B03327">
                    <w:pPr>
                      <w:pStyle w:val="ListParagraph"/>
                      <w:numPr>
                        <w:ilvl w:val="1"/>
                        <w:numId w:val="7"/>
                      </w:numPr>
                      <w:jc w:val="thaiDistribute"/>
                    </w:pPr>
                    <w:r>
                      <w:t>Implementation of SIP telephony system this project idea is inspire by telephone bill of GM is going higher than the budgeting. I have been taking role in this project as IT initiator and PM that implement new SIP/SIP Range of number. The cost that can reduce is create ROI to the project with in a year.</w:t>
                    </w:r>
                  </w:p>
                  <w:p w14:paraId="5BDD1FEC" w14:textId="77777777" w:rsidR="00E233A4" w:rsidRDefault="00E233A4" w:rsidP="00B03327">
                    <w:pPr>
                      <w:pStyle w:val="ListParagraph"/>
                      <w:numPr>
                        <w:ilvl w:val="1"/>
                        <w:numId w:val="7"/>
                      </w:numPr>
                      <w:jc w:val="thaiDistribute"/>
                    </w:pPr>
                    <w:r>
                      <w:t>Electronic material packaging is a project that create the application to control all the design of the packaging of direct material that will deliver to GM Thailand, I take part as BA to translate the business need to generate the project and as PM when the first implement to GMTH. Currently the project has been promoted to become global solution that GM will use across enterprise</w:t>
                    </w:r>
                  </w:p>
                  <w:p w14:paraId="4D1E819E" w14:textId="77777777" w:rsidR="00E233A4" w:rsidRDefault="00E233A4" w:rsidP="00B03327">
                    <w:pPr>
                      <w:pStyle w:val="ListParagraph"/>
                      <w:numPr>
                        <w:ilvl w:val="1"/>
                        <w:numId w:val="7"/>
                      </w:numPr>
                      <w:jc w:val="thaiDistribute"/>
                    </w:pPr>
                    <w:r>
                      <w:t>SAP Relocation, this project has occurred 2 times during pass 4 year with GM the project content itself is very simple which is relocate content of SAP instant to difference location but challenge of this project is time and interface between SAP and up/down steam system. I take role as PM that need to co-ordinate infrastructure team as well as SAP Team to ensure that we can deliver our services as user expected.</w:t>
                    </w:r>
                  </w:p>
                  <w:p w14:paraId="265F5EEB" w14:textId="77777777" w:rsidR="00B03327" w:rsidRDefault="00B03327" w:rsidP="00B03327">
                    <w:pPr>
                      <w:jc w:val="thaiDistribute"/>
                    </w:pPr>
                  </w:p>
                  <w:p w14:paraId="33C93304" w14:textId="77777777" w:rsidR="00E233A4" w:rsidRDefault="00E233A4" w:rsidP="00E233A4">
                    <w:pPr>
                      <w:pStyle w:val="ListParagraph"/>
                      <w:numPr>
                        <w:ilvl w:val="0"/>
                        <w:numId w:val="7"/>
                      </w:numPr>
                      <w:jc w:val="thaiDistribute"/>
                    </w:pPr>
                    <w:r>
                      <w:t>People/Budget management,</w:t>
                    </w:r>
                  </w:p>
                  <w:p w14:paraId="48B6EB88" w14:textId="77777777" w:rsidR="00E233A4" w:rsidRDefault="00E233A4" w:rsidP="00E233A4">
                    <w:pPr>
                      <w:pStyle w:val="ListParagraph"/>
                      <w:numPr>
                        <w:ilvl w:val="1"/>
                        <w:numId w:val="7"/>
                      </w:numPr>
                      <w:jc w:val="thaiDistribute"/>
                    </w:pPr>
                    <w:r>
                      <w:t>People management of the team of 30 operations / application support that reports to their matrix organization in global function. And indirect report to my operation. The consideration of big success of the people management is the Global insourcing project that all GM IT team participate in order to convert our supplier to become GM badge.</w:t>
                    </w:r>
                  </w:p>
                  <w:p w14:paraId="2C769A66" w14:textId="77777777" w:rsidR="00E233A4" w:rsidRDefault="00E233A4" w:rsidP="00E233A4">
                    <w:pPr>
                      <w:pStyle w:val="ListParagraph"/>
                      <w:numPr>
                        <w:ilvl w:val="1"/>
                        <w:numId w:val="7"/>
                      </w:numPr>
                      <w:jc w:val="thaiDistribute"/>
                    </w:pPr>
                    <w:r>
                      <w:t>Budget management, as an operation manager I have responsibility to control budget of overall country with CAPEX and OPEX spending with in the target and as PM is the same.</w:t>
                    </w:r>
                  </w:p>
                </w:sdtContent>
              </w:sdt>
              <w:p w14:paraId="5D0DF44C" w14:textId="77777777" w:rsidR="00B03327" w:rsidRDefault="00B03327" w:rsidP="00E233A4">
                <w:pPr>
                  <w:pStyle w:val="Heading2"/>
                  <w:rPr>
                    <w:rFonts w:asciiTheme="minorHAnsi" w:eastAsiaTheme="minorEastAsia" w:hAnsiTheme="minorHAnsi" w:cstheme="minorBidi"/>
                    <w:b w:val="0"/>
                    <w:bCs w:val="0"/>
                    <w:caps w:val="0"/>
                    <w:color w:val="595959" w:themeColor="text1" w:themeTint="A6"/>
                    <w14:ligatures w14:val="none"/>
                  </w:rPr>
                </w:pPr>
              </w:p>
              <w:p w14:paraId="7B61FF1E" w14:textId="77777777" w:rsidR="00B03327" w:rsidRDefault="00B03327" w:rsidP="00E233A4">
                <w:pPr>
                  <w:pStyle w:val="Heading2"/>
                  <w:rPr>
                    <w:rFonts w:asciiTheme="minorHAnsi" w:eastAsiaTheme="minorEastAsia" w:hAnsiTheme="minorHAnsi" w:cstheme="minorBidi"/>
                    <w:b w:val="0"/>
                    <w:bCs w:val="0"/>
                    <w:caps w:val="0"/>
                    <w:color w:val="595959" w:themeColor="text1" w:themeTint="A6"/>
                    <w14:ligatures w14:val="none"/>
                  </w:rPr>
                </w:pPr>
              </w:p>
              <w:sdt>
                <w:sdtPr>
                  <w:rPr>
                    <w:rFonts w:asciiTheme="minorHAnsi" w:eastAsiaTheme="minorEastAsia" w:hAnsiTheme="minorHAnsi" w:cstheme="minorBidi"/>
                    <w:b w:val="0"/>
                    <w:bCs w:val="0"/>
                    <w:caps w:val="0"/>
                    <w:color w:val="595959" w:themeColor="text1" w:themeTint="A6"/>
                    <w14:ligatures w14:val="none"/>
                  </w:rPr>
                  <w:id w:val="1773050815"/>
                  <w:placeholder>
                    <w:docPart w:val="DF652A8475E344198C0DFC35CA4C464E"/>
                  </w:placeholder>
                  <w15:repeatingSectionItem/>
                </w:sdtPr>
                <w:sdtEndPr/>
                <w:sdtContent>
                  <w:p w14:paraId="7985173C" w14:textId="77777777" w:rsidR="00E233A4" w:rsidRDefault="00E233A4" w:rsidP="00E233A4">
                    <w:pPr>
                      <w:pStyle w:val="Heading2"/>
                    </w:pPr>
                    <w:r>
                      <w:t xml:space="preserve">Local Delivery manager, Orange business services (Singapore) </w:t>
                    </w:r>
                  </w:p>
                  <w:p w14:paraId="01D94406" w14:textId="77777777" w:rsidR="00E233A4" w:rsidRDefault="00E233A4" w:rsidP="00E233A4">
                    <w:pPr>
                      <w:pStyle w:val="ResumeText"/>
                    </w:pPr>
                    <w:r>
                      <w:t>2008-2011</w:t>
                    </w:r>
                  </w:p>
                  <w:p w14:paraId="07134AF6" w14:textId="77777777" w:rsidR="00B41D03" w:rsidRDefault="00B41D03" w:rsidP="00B41D03">
                    <w:pPr>
                      <w:pStyle w:val="ResumeText"/>
                      <w:rPr>
                        <w:b/>
                        <w:bCs/>
                      </w:rPr>
                    </w:pPr>
                    <w:r>
                      <w:rPr>
                        <w:b/>
                        <w:bCs/>
                      </w:rPr>
                      <w:t xml:space="preserve">Salary: SGD </w:t>
                    </w:r>
                    <w:proofErr w:type="gramStart"/>
                    <w:r>
                      <w:rPr>
                        <w:b/>
                        <w:bCs/>
                      </w:rPr>
                      <w:t>4,300.-</w:t>
                    </w:r>
                    <w:proofErr w:type="gramEnd"/>
                  </w:p>
                  <w:p w14:paraId="0A2F7C5D" w14:textId="77777777" w:rsidR="00B41D03" w:rsidRDefault="00B41D03" w:rsidP="00E233A4">
                    <w:pPr>
                      <w:pStyle w:val="ResumeText"/>
                    </w:pPr>
                  </w:p>
                  <w:p w14:paraId="5AC2C0B5" w14:textId="77777777" w:rsidR="00E233A4" w:rsidRDefault="00E233A4" w:rsidP="00E233A4">
                    <w:pPr>
                      <w:jc w:val="both"/>
                    </w:pPr>
                    <w:r>
                      <w:t>Provide localized ownership for all local components associated with Orange service/solution orders delivered within a country/</w:t>
                    </w:r>
                    <w:proofErr w:type="spellStart"/>
                    <w:r>
                      <w:t>ies</w:t>
                    </w:r>
                    <w:proofErr w:type="spellEnd"/>
                    <w:r>
                      <w:t xml:space="preserve"> of responsibility within committed timeframes to include order validation, order tracking, scheduling, ordering of local loops from the PTT, service and solution coordination and overall service and solution management. Accountable for the on-time delivery of all service orders in the assigned local country/</w:t>
                    </w:r>
                    <w:proofErr w:type="spellStart"/>
                    <w:r>
                      <w:t>ies</w:t>
                    </w:r>
                    <w:proofErr w:type="spellEnd"/>
                    <w:r>
                      <w:t>. Meet or exceed the targets set by the management with regards to: Customer Satisfaction;- TDD/CDD (Target/Committed Delivery Date) and LTC (Lead Time to Connect);- Overdue Orders;- Database(s) accuracy;- Quality of 1st time installation Accountable for order management of all customer solution/service orders from the receipt of valid service requests, to the local handover as per predefined milestones Help define/revise Target Delivery Date (TDD) based on the local customer’s needs/availability Accountable for ordering &amp; management of all local loop requests from the receipt of valid service request, to physical customer delivery in accordance with committed schedules. Accountable for timely receipt of local loops and associated equipment based on a service/solution order received. Proactively coordinate, track and manage service &amp; solution components until full delivery of completed service/solution to the customer. Perform proactive Order Management to ensure the TDD is met on all orders. Ensure sales/provisioning databases are accurately updated at all times Initiate action to escalate or expedite implementation issues, as required, to minimize delays in meeting customer committed delivery dates for service Be the Single Point of Contact for the local customer: provide status and progress reports, manage all related customer relationship management questions with the local customer</w:t>
                    </w:r>
                    <w:r w:rsidR="001D5B13">
                      <w:t>.</w:t>
                    </w:r>
                  </w:p>
                  <w:p w14:paraId="7C67D4E4" w14:textId="77777777" w:rsidR="00B03327" w:rsidRDefault="00B03327" w:rsidP="00E233A4">
                    <w:pPr>
                      <w:jc w:val="both"/>
                    </w:pPr>
                  </w:p>
                  <w:p w14:paraId="365F32C7" w14:textId="77777777" w:rsidR="00B03327" w:rsidRDefault="00B03327" w:rsidP="00E233A4">
                    <w:pPr>
                      <w:jc w:val="both"/>
                    </w:pPr>
                  </w:p>
                  <w:p w14:paraId="7C82A405" w14:textId="77777777" w:rsidR="00FD3AF1" w:rsidRDefault="00FD3AF1" w:rsidP="00E233A4">
                    <w:pPr>
                      <w:jc w:val="both"/>
                    </w:pPr>
                  </w:p>
                  <w:p w14:paraId="0CB84556" w14:textId="77777777" w:rsidR="00FD3AF1" w:rsidRDefault="00FD3AF1" w:rsidP="00E233A4">
                    <w:pPr>
                      <w:jc w:val="both"/>
                    </w:pPr>
                  </w:p>
                  <w:p w14:paraId="7D2BD12F" w14:textId="77777777" w:rsidR="00B03327" w:rsidRDefault="00B03327" w:rsidP="00E233A4">
                    <w:pPr>
                      <w:jc w:val="both"/>
                    </w:pPr>
                  </w:p>
                  <w:p w14:paraId="1504F090" w14:textId="77777777" w:rsidR="00E233A4" w:rsidRDefault="00A74232" w:rsidP="00E233A4">
                    <w:pPr>
                      <w:jc w:val="both"/>
                    </w:pPr>
                  </w:p>
                </w:sdtContent>
              </w:sdt>
              <w:sdt>
                <w:sdtPr>
                  <w:rPr>
                    <w:rFonts w:asciiTheme="minorHAnsi" w:eastAsiaTheme="minorEastAsia" w:hAnsiTheme="minorHAnsi" w:cstheme="minorBidi"/>
                    <w:b w:val="0"/>
                    <w:bCs w:val="0"/>
                    <w:caps w:val="0"/>
                    <w:color w:val="595959" w:themeColor="text1" w:themeTint="A6"/>
                    <w14:ligatures w14:val="none"/>
                  </w:rPr>
                  <w:id w:val="2134835572"/>
                  <w:placeholder>
                    <w:docPart w:val="DF652A8475E344198C0DFC35CA4C464E"/>
                  </w:placeholder>
                  <w15:repeatingSectionItem/>
                </w:sdtPr>
                <w:sdtEndPr/>
                <w:sdtContent>
                  <w:p w14:paraId="798D7AC8" w14:textId="77777777" w:rsidR="001D5B13" w:rsidRPr="001D5B13" w:rsidRDefault="00E233A4" w:rsidP="001D5B13">
                    <w:pPr>
                      <w:pStyle w:val="Heading2"/>
                    </w:pPr>
                    <w:r>
                      <w:t>Order manager, BT (Singapore)</w:t>
                    </w:r>
                  </w:p>
                  <w:p w14:paraId="43AC4CE2" w14:textId="77777777" w:rsidR="00E233A4" w:rsidRDefault="00E233A4" w:rsidP="00E233A4">
                    <w:pPr>
                      <w:pStyle w:val="ResumeText"/>
                    </w:pPr>
                    <w:r>
                      <w:t>2006-2008</w:t>
                    </w:r>
                  </w:p>
                  <w:p w14:paraId="72F6AA65" w14:textId="77777777" w:rsidR="001D5B13" w:rsidRDefault="001D5B13" w:rsidP="00E233A4">
                    <w:pPr>
                      <w:pStyle w:val="ResumeText"/>
                    </w:pPr>
                  </w:p>
                  <w:p w14:paraId="7BF3DB26" w14:textId="77777777" w:rsidR="00E233A4" w:rsidRDefault="00E233A4" w:rsidP="00E233A4">
                    <w:pPr>
                      <w:jc w:val="both"/>
                    </w:pPr>
                    <w:r>
                      <w:t xml:space="preserve">Responsible for end-to-end implementation of managed infrastructure and act as the primary interface for BT </w:t>
                    </w:r>
                    <w:proofErr w:type="spellStart"/>
                    <w:r>
                      <w:t>Radianz</w:t>
                    </w:r>
                    <w:proofErr w:type="spellEnd"/>
                    <w:r>
                      <w:t xml:space="preserve"> clients and business partners for all implementation activities.</w:t>
                    </w:r>
                    <w:r>
                      <w:rPr>
                        <w:rFonts w:hint="cs"/>
                        <w:cs/>
                        <w:lang w:bidi="th-TH"/>
                      </w:rPr>
                      <w:t xml:space="preserve"> </w:t>
                    </w:r>
                    <w:r>
                      <w:rPr>
                        <w:lang w:bidi="th-TH"/>
                      </w:rPr>
                      <w:t>L</w:t>
                    </w:r>
                    <w:r>
                      <w:t xml:space="preserve">iaise between clients to ensure on-time and accurate delivery of project </w:t>
                    </w:r>
                    <w:r>
                      <w:lastRenderedPageBreak/>
                      <w:t xml:space="preserve">specifications and solutions with reference to the Global contract. Co-ordinate activities between Postal, Telephone and Telegraph Authorities (PTT), </w:t>
                    </w:r>
                    <w:proofErr w:type="spellStart"/>
                    <w:r>
                      <w:t>Config</w:t>
                    </w:r>
                    <w:proofErr w:type="spellEnd"/>
                    <w:r>
                      <w:t xml:space="preserve"> Engineers and Third Party Vendors engaged in the delivery of the project. Track the performance of designated Vendor and be the interface between them and the Global Supplier Management Team for Asia Pacific. Provide technical and product support as well as assist bid sign-off, performance monitoring and process management. Ensure the formal acceptance of products and services by customers after implementation and migration have been completed. Report and resolve customer’s implementation problems. Ensure compliance with company standards and organizational policies and procedures. Ensure that the project is to customer’s quality requirement and any potential issues are highlighted and escalated as necessary. Manage client and stakeholder relationships professionally, effectively and proactively throughout the development of the project.</w:t>
                    </w:r>
                  </w:p>
                  <w:p w14:paraId="552B47C0" w14:textId="77777777" w:rsidR="00E233A4" w:rsidRDefault="00A74232" w:rsidP="00E233A4">
                    <w:pPr>
                      <w:jc w:val="both"/>
                    </w:pPr>
                  </w:p>
                </w:sdtContent>
              </w:sdt>
              <w:sdt>
                <w:sdtPr>
                  <w:rPr>
                    <w:rFonts w:asciiTheme="minorHAnsi" w:eastAsiaTheme="minorEastAsia" w:hAnsiTheme="minorHAnsi" w:cstheme="minorBidi"/>
                    <w:b w:val="0"/>
                    <w:bCs w:val="0"/>
                    <w:caps w:val="0"/>
                    <w:color w:val="595959" w:themeColor="text1" w:themeTint="A6"/>
                    <w14:ligatures w14:val="none"/>
                  </w:rPr>
                  <w:id w:val="-126085102"/>
                  <w:placeholder>
                    <w:docPart w:val="AFFF11DF72E547659C61B51C1C609667"/>
                  </w:placeholder>
                  <w15:repeatingSectionItem/>
                </w:sdtPr>
                <w:sdtEndPr/>
                <w:sdtContent>
                  <w:p w14:paraId="786C6FD5" w14:textId="77777777" w:rsidR="00E233A4" w:rsidRDefault="00E233A4" w:rsidP="00E233A4">
                    <w:pPr>
                      <w:pStyle w:val="Heading2"/>
                    </w:pPr>
                    <w:r>
                      <w:t>technical support exeutive, Nokia (Malaysia)</w:t>
                    </w:r>
                  </w:p>
                  <w:p w14:paraId="730B2B79" w14:textId="77777777" w:rsidR="00E233A4" w:rsidRDefault="00E233A4" w:rsidP="00E233A4">
                    <w:pPr>
                      <w:pStyle w:val="ResumeText"/>
                    </w:pPr>
                    <w:r>
                      <w:t>2005-2006</w:t>
                    </w:r>
                  </w:p>
                  <w:p w14:paraId="202FDC69" w14:textId="77777777" w:rsidR="00FD3AF1" w:rsidRDefault="00FD3AF1" w:rsidP="00E233A4">
                    <w:pPr>
                      <w:pStyle w:val="ResumeText"/>
                      <w:ind w:right="0"/>
                      <w:jc w:val="both"/>
                      <w:rPr>
                        <w:b/>
                        <w:bCs/>
                      </w:rPr>
                    </w:pPr>
                  </w:p>
                  <w:p w14:paraId="38E436D2" w14:textId="77777777" w:rsidR="00E233A4" w:rsidRDefault="00E233A4" w:rsidP="00E233A4">
                    <w:pPr>
                      <w:pStyle w:val="ResumeText"/>
                      <w:ind w:right="0"/>
                      <w:jc w:val="both"/>
                    </w:pPr>
                    <w:r>
                      <w:t>Responsible for establishing and maintaining professional business relations with retail store personnel. Duties include creating consumer awareness, product brand preference, and product mind share for Nokia clients at the retail store level through training, assisted sales, and visual presence. Position requires gathering client product competitive intelligence at the store level. Maximize sales in national retail accounts through assisted sales. Effectively collect and communicate product information/data through appropriate channels Visually assess on-site needs i.e., product and promotional/marketing material, stocking. Troubleshoot and resolve challenges within the stores, such as product display issues</w:t>
                    </w:r>
                  </w:p>
                  <w:p w14:paraId="2617D8AD" w14:textId="77777777" w:rsidR="00B03327" w:rsidRDefault="00B03327" w:rsidP="00E233A4">
                    <w:pPr>
                      <w:pStyle w:val="ResumeText"/>
                      <w:ind w:right="0"/>
                      <w:jc w:val="both"/>
                    </w:pPr>
                  </w:p>
                  <w:p w14:paraId="0BF69336" w14:textId="77777777" w:rsidR="009F14A1" w:rsidRDefault="009F14A1" w:rsidP="00E233A4">
                    <w:pPr>
                      <w:pStyle w:val="ResumeText"/>
                      <w:ind w:right="0"/>
                      <w:jc w:val="both"/>
                    </w:pPr>
                  </w:p>
                  <w:p w14:paraId="433BB24D" w14:textId="77777777" w:rsidR="00FD3AF1" w:rsidRDefault="00FD3AF1" w:rsidP="00E233A4">
                    <w:pPr>
                      <w:pStyle w:val="ResumeText"/>
                      <w:ind w:right="0"/>
                      <w:jc w:val="both"/>
                    </w:pPr>
                  </w:p>
                  <w:p w14:paraId="69CADCDB" w14:textId="77777777" w:rsidR="00FD3AF1" w:rsidRDefault="00FD3AF1" w:rsidP="00E233A4">
                    <w:pPr>
                      <w:pStyle w:val="ResumeText"/>
                      <w:ind w:right="0"/>
                      <w:jc w:val="both"/>
                    </w:pPr>
                  </w:p>
                  <w:p w14:paraId="2687A988" w14:textId="77777777" w:rsidR="00FD3AF1" w:rsidRDefault="00FD3AF1" w:rsidP="00E233A4">
                    <w:pPr>
                      <w:pStyle w:val="ResumeText"/>
                      <w:ind w:right="0"/>
                      <w:jc w:val="both"/>
                    </w:pPr>
                  </w:p>
                  <w:p w14:paraId="3D7F966E" w14:textId="77777777" w:rsidR="00FD3AF1" w:rsidRDefault="00FD3AF1" w:rsidP="00E233A4">
                    <w:pPr>
                      <w:pStyle w:val="ResumeText"/>
                      <w:ind w:right="0"/>
                      <w:jc w:val="both"/>
                    </w:pPr>
                  </w:p>
                  <w:p w14:paraId="62BAD380" w14:textId="77777777" w:rsidR="00FD3AF1" w:rsidRDefault="00FD3AF1" w:rsidP="00E233A4">
                    <w:pPr>
                      <w:pStyle w:val="ResumeText"/>
                      <w:ind w:right="0"/>
                      <w:jc w:val="both"/>
                    </w:pPr>
                  </w:p>
                  <w:p w14:paraId="680A5B32" w14:textId="77777777" w:rsidR="00E233A4" w:rsidRDefault="00A74232" w:rsidP="00E233A4">
                    <w:pPr>
                      <w:pStyle w:val="ResumeText"/>
                      <w:ind w:right="0"/>
                      <w:jc w:val="both"/>
                    </w:pPr>
                  </w:p>
                </w:sdtContent>
              </w:sdt>
            </w:sdtContent>
          </w:sdt>
        </w:tc>
      </w:tr>
      <w:tr w:rsidR="00E233A4" w14:paraId="67EF15EE" w14:textId="77777777" w:rsidTr="0058536B">
        <w:tc>
          <w:tcPr>
            <w:tcW w:w="1980" w:type="dxa"/>
          </w:tcPr>
          <w:p w14:paraId="34DF1459" w14:textId="77777777" w:rsidR="00E233A4" w:rsidRDefault="00E233A4" w:rsidP="00DA1F5A">
            <w:pPr>
              <w:pStyle w:val="Heading1"/>
              <w:ind w:left="540"/>
            </w:pPr>
            <w:r>
              <w:lastRenderedPageBreak/>
              <w:t>Education</w:t>
            </w:r>
          </w:p>
        </w:tc>
        <w:tc>
          <w:tcPr>
            <w:tcW w:w="280" w:type="dxa"/>
          </w:tcPr>
          <w:p w14:paraId="6D1C7C43" w14:textId="77777777" w:rsidR="00E233A4" w:rsidRDefault="00E233A4" w:rsidP="00E233A4"/>
        </w:tc>
        <w:tc>
          <w:tcPr>
            <w:tcW w:w="7820" w:type="dxa"/>
          </w:tcPr>
          <w:sdt>
            <w:sdtPr>
              <w:rPr>
                <w:rFonts w:asciiTheme="minorHAnsi" w:eastAsiaTheme="minorEastAsia" w:hAnsiTheme="minorHAnsi" w:cstheme="minorBidi"/>
                <w:b w:val="0"/>
                <w:bCs w:val="0"/>
                <w:caps w:val="0"/>
                <w:color w:val="595959" w:themeColor="text1" w:themeTint="A6"/>
                <w14:ligatures w14:val="none"/>
              </w:rPr>
              <w:id w:val="-1115355473"/>
              <w15:repeatingSection/>
            </w:sdtPr>
            <w:sdtEndPr/>
            <w:sdtContent>
              <w:sdt>
                <w:sdtPr>
                  <w:rPr>
                    <w:rFonts w:asciiTheme="minorHAnsi" w:eastAsiaTheme="minorEastAsia" w:hAnsiTheme="minorHAnsi" w:cstheme="minorBidi"/>
                    <w:b w:val="0"/>
                    <w:bCs w:val="0"/>
                    <w:caps w:val="0"/>
                    <w:color w:val="595959" w:themeColor="text1" w:themeTint="A6"/>
                    <w14:ligatures w14:val="none"/>
                  </w:rPr>
                  <w:id w:val="-2144036089"/>
                  <w:placeholder>
                    <w:docPart w:val="DF652A8475E344198C0DFC35CA4C464E"/>
                  </w:placeholder>
                  <w15:repeatingSectionItem/>
                </w:sdtPr>
                <w:sdtEndPr/>
                <w:sdtContent>
                  <w:p w14:paraId="78D7FFB0" w14:textId="77777777" w:rsidR="00E233A4" w:rsidRDefault="00E233A4" w:rsidP="00E233A4">
                    <w:pPr>
                      <w:pStyle w:val="Heading2"/>
                    </w:pPr>
                    <w:r>
                      <w:t>Graduated school – SPU – M. Mass Com Digital media</w:t>
                    </w:r>
                  </w:p>
                  <w:p w14:paraId="1178EBC4" w14:textId="77777777" w:rsidR="00E233A4" w:rsidRDefault="00DA05FF" w:rsidP="00E233A4">
                    <w:r>
                      <w:t>3.90</w:t>
                    </w:r>
                    <w:r w:rsidR="00E233A4">
                      <w:t xml:space="preserve">/4.00 major on the marketing communication with the digital media </w:t>
                    </w:r>
                  </w:p>
                </w:sdtContent>
              </w:sdt>
              <w:sdt>
                <w:sdtPr>
                  <w:rPr>
                    <w:rFonts w:asciiTheme="minorHAnsi" w:eastAsiaTheme="minorEastAsia" w:hAnsiTheme="minorHAnsi" w:cstheme="minorBidi"/>
                    <w:b w:val="0"/>
                    <w:bCs w:val="0"/>
                    <w:caps w:val="0"/>
                    <w:color w:val="595959" w:themeColor="text1" w:themeTint="A6"/>
                    <w14:ligatures w14:val="none"/>
                  </w:rPr>
                  <w:id w:val="1739672082"/>
                  <w:placeholder>
                    <w:docPart w:val="4B9B1627D83542678697C8FAE37264BA"/>
                  </w:placeholder>
                  <w15:repeatingSectionItem/>
                </w:sdtPr>
                <w:sdtEndPr/>
                <w:sdtContent>
                  <w:p w14:paraId="66F9762C" w14:textId="77777777" w:rsidR="00E233A4" w:rsidRDefault="00E233A4" w:rsidP="00E233A4">
                    <w:pPr>
                      <w:pStyle w:val="Heading2"/>
                    </w:pPr>
                    <w:r>
                      <w:t>inforamation and adv tech school – Rajabjhat phetburi – B.S. Computer</w:t>
                    </w:r>
                  </w:p>
                  <w:p w14:paraId="0B376A20" w14:textId="77777777" w:rsidR="00E233A4" w:rsidRDefault="00DA05FF" w:rsidP="00E233A4">
                    <w:r>
                      <w:t>3.36</w:t>
                    </w:r>
                    <w:r w:rsidR="00E233A4">
                      <w:rPr>
                        <w:lang w:bidi="th-TH"/>
                      </w:rPr>
                      <w:t>/4.00 with the complement on the best graduated project.</w:t>
                    </w:r>
                  </w:p>
                </w:sdtContent>
              </w:sdt>
            </w:sdtContent>
          </w:sdt>
        </w:tc>
      </w:tr>
      <w:tr w:rsidR="0087190F" w14:paraId="5B027417" w14:textId="77777777" w:rsidTr="0058536B">
        <w:tc>
          <w:tcPr>
            <w:tcW w:w="1980" w:type="dxa"/>
          </w:tcPr>
          <w:p w14:paraId="5A29302A" w14:textId="77777777" w:rsidR="0087190F" w:rsidRDefault="0087190F" w:rsidP="0087190F">
            <w:pPr>
              <w:pStyle w:val="Heading1"/>
            </w:pPr>
            <w:r>
              <w:t>Skills &amp; Abilities</w:t>
            </w:r>
          </w:p>
        </w:tc>
        <w:tc>
          <w:tcPr>
            <w:tcW w:w="280" w:type="dxa"/>
          </w:tcPr>
          <w:p w14:paraId="792999E4" w14:textId="77777777" w:rsidR="0087190F" w:rsidRDefault="0087190F" w:rsidP="0087190F"/>
        </w:tc>
        <w:tc>
          <w:tcPr>
            <w:tcW w:w="7820" w:type="dxa"/>
          </w:tcPr>
          <w:sdt>
            <w:sdtPr>
              <w:id w:val="1084486655"/>
              <w15:repeatingSection/>
            </w:sdtPr>
            <w:sdtEndPr/>
            <w:sdtContent>
              <w:sdt>
                <w:sdtPr>
                  <w:id w:val="-417942418"/>
                  <w15:repeatingSectionItem/>
                </w:sdtPr>
                <w:sdtEndPr/>
                <w:sdtContent>
                  <w:p w14:paraId="4C01A97A" w14:textId="77777777" w:rsidR="0087190F" w:rsidRDefault="0087190F" w:rsidP="0087190F">
                    <w:pPr>
                      <w:pStyle w:val="ListBullet"/>
                    </w:pPr>
                    <w:r>
                      <w:t>Project Management professional</w:t>
                    </w:r>
                  </w:p>
                </w:sdtContent>
              </w:sdt>
              <w:sdt>
                <w:sdtPr>
                  <w:id w:val="72244634"/>
                  <w15:repeatingSectionItem/>
                </w:sdtPr>
                <w:sdtEndPr/>
                <w:sdtContent>
                  <w:p w14:paraId="76CF8BA7" w14:textId="77777777" w:rsidR="0087190F" w:rsidRDefault="0087190F" w:rsidP="0087190F">
                    <w:pPr>
                      <w:pStyle w:val="ListBullet"/>
                    </w:pPr>
                    <w:r>
                      <w:t>Six sigma white belt</w:t>
                    </w:r>
                  </w:p>
                </w:sdtContent>
              </w:sdt>
              <w:sdt>
                <w:sdtPr>
                  <w:id w:val="-87467984"/>
                  <w15:repeatingSectionItem/>
                </w:sdtPr>
                <w:sdtEndPr/>
                <w:sdtContent>
                  <w:p w14:paraId="132D79CF" w14:textId="77777777" w:rsidR="0087190F" w:rsidRDefault="0087190F" w:rsidP="0087190F">
                    <w:pPr>
                      <w:pStyle w:val="ListBullet"/>
                    </w:pPr>
                    <w:r>
                      <w:t>ITSM</w:t>
                    </w:r>
                  </w:p>
                </w:sdtContent>
              </w:sdt>
              <w:sdt>
                <w:sdtPr>
                  <w:id w:val="-1079516872"/>
                  <w15:repeatingSectionItem/>
                </w:sdtPr>
                <w:sdtEndPr/>
                <w:sdtContent>
                  <w:p w14:paraId="52A6C2A7" w14:textId="77777777" w:rsidR="0087190F" w:rsidRDefault="0087190F" w:rsidP="0087190F">
                    <w:pPr>
                      <w:pStyle w:val="ListBullet"/>
                    </w:pPr>
                    <w:r>
                      <w:t>ITIL</w:t>
                    </w:r>
                  </w:p>
                </w:sdtContent>
              </w:sdt>
              <w:sdt>
                <w:sdtPr>
                  <w:id w:val="-497267667"/>
                  <w15:repeatingSectionItem/>
                </w:sdtPr>
                <w:sdtEndPr/>
                <w:sdtContent>
                  <w:p w14:paraId="6286734E" w14:textId="77777777" w:rsidR="0087190F" w:rsidRDefault="0087190F" w:rsidP="0087190F">
                    <w:pPr>
                      <w:pStyle w:val="ListBullet"/>
                    </w:pPr>
                    <w:r>
                      <w:t xml:space="preserve">Data mining </w:t>
                    </w:r>
                  </w:p>
                </w:sdtContent>
              </w:sdt>
            </w:sdtContent>
          </w:sdt>
        </w:tc>
      </w:tr>
      <w:tr w:rsidR="00BD2237" w14:paraId="78B61D55" w14:textId="77777777" w:rsidTr="009F14A1">
        <w:tc>
          <w:tcPr>
            <w:tcW w:w="10080" w:type="dxa"/>
            <w:gridSpan w:val="3"/>
          </w:tcPr>
          <w:p w14:paraId="6D54BB78" w14:textId="77777777" w:rsidR="00BD2237" w:rsidRPr="009F14A1" w:rsidRDefault="00BD2237"/>
          <w:tbl>
            <w:tblPr>
              <w:tblW w:w="9978" w:type="dxa"/>
              <w:tblLayout w:type="fixed"/>
              <w:tblLook w:val="04A0" w:firstRow="1" w:lastRow="0" w:firstColumn="1" w:lastColumn="0" w:noHBand="0" w:noVBand="1"/>
            </w:tblPr>
            <w:tblGrid>
              <w:gridCol w:w="4553"/>
              <w:gridCol w:w="2105"/>
              <w:gridCol w:w="1559"/>
              <w:gridCol w:w="1761"/>
            </w:tblGrid>
            <w:tr w:rsidR="009F14A1" w:rsidRPr="009F14A1" w14:paraId="10B5CA72" w14:textId="77777777" w:rsidTr="009F14A1">
              <w:trPr>
                <w:trHeight w:val="322"/>
              </w:trPr>
              <w:tc>
                <w:tcPr>
                  <w:tcW w:w="4553" w:type="dxa"/>
                  <w:tcBorders>
                    <w:top w:val="single" w:sz="4" w:space="0" w:color="8EA9DB"/>
                    <w:left w:val="single" w:sz="4" w:space="0" w:color="8EA9DB"/>
                    <w:bottom w:val="single" w:sz="4" w:space="0" w:color="8EA9DB"/>
                    <w:right w:val="nil"/>
                  </w:tcBorders>
                  <w:shd w:val="clear" w:color="4472C4" w:fill="4472C4"/>
                  <w:noWrap/>
                  <w:vAlign w:val="bottom"/>
                  <w:hideMark/>
                </w:tcPr>
                <w:p w14:paraId="57CF5436" w14:textId="77777777" w:rsidR="00BD2237" w:rsidRPr="00BD2237" w:rsidRDefault="00BD2237" w:rsidP="00BD2237">
                  <w:pPr>
                    <w:spacing w:before="0" w:after="0" w:line="240" w:lineRule="auto"/>
                    <w:rPr>
                      <w:rFonts w:eastAsia="Times New Roman" w:cs="Times New Roman"/>
                      <w:bCs/>
                      <w:color w:val="FFFFFF"/>
                      <w:kern w:val="0"/>
                      <w:lang w:eastAsia="en-US"/>
                    </w:rPr>
                  </w:pPr>
                  <w:r w:rsidRPr="00BD2237">
                    <w:rPr>
                      <w:rFonts w:eastAsia="Times New Roman" w:cs="Times New Roman"/>
                      <w:bCs/>
                      <w:color w:val="FFFFFF"/>
                      <w:kern w:val="0"/>
                      <w:lang w:eastAsia="en-US"/>
                    </w:rPr>
                    <w:t xml:space="preserve">  Skill</w:t>
                  </w:r>
                </w:p>
              </w:tc>
              <w:tc>
                <w:tcPr>
                  <w:tcW w:w="2105" w:type="dxa"/>
                  <w:tcBorders>
                    <w:top w:val="single" w:sz="4" w:space="0" w:color="8EA9DB"/>
                    <w:left w:val="nil"/>
                    <w:bottom w:val="single" w:sz="4" w:space="0" w:color="8EA9DB"/>
                    <w:right w:val="nil"/>
                  </w:tcBorders>
                  <w:shd w:val="clear" w:color="4472C4" w:fill="4472C4"/>
                  <w:noWrap/>
                  <w:vAlign w:val="bottom"/>
                  <w:hideMark/>
                </w:tcPr>
                <w:p w14:paraId="47DE79BA" w14:textId="77777777" w:rsidR="00BD2237" w:rsidRPr="00BD2237" w:rsidRDefault="00BD2237" w:rsidP="00BD2237">
                  <w:pPr>
                    <w:spacing w:before="0" w:after="0" w:line="240" w:lineRule="auto"/>
                    <w:rPr>
                      <w:rFonts w:eastAsia="Times New Roman" w:cs="Times New Roman"/>
                      <w:bCs/>
                      <w:color w:val="FFFFFF"/>
                      <w:kern w:val="0"/>
                      <w:lang w:eastAsia="en-US"/>
                    </w:rPr>
                  </w:pPr>
                  <w:r w:rsidRPr="00BD2237">
                    <w:rPr>
                      <w:rFonts w:eastAsia="Times New Roman" w:cs="Times New Roman"/>
                      <w:bCs/>
                      <w:color w:val="FFFFFF"/>
                      <w:kern w:val="0"/>
                      <w:lang w:eastAsia="en-US"/>
                    </w:rPr>
                    <w:t xml:space="preserve">  Proficiency</w:t>
                  </w:r>
                </w:p>
              </w:tc>
              <w:tc>
                <w:tcPr>
                  <w:tcW w:w="1559" w:type="dxa"/>
                  <w:tcBorders>
                    <w:top w:val="single" w:sz="4" w:space="0" w:color="8EA9DB"/>
                    <w:left w:val="nil"/>
                    <w:bottom w:val="single" w:sz="4" w:space="0" w:color="8EA9DB"/>
                    <w:right w:val="nil"/>
                  </w:tcBorders>
                  <w:shd w:val="clear" w:color="4472C4" w:fill="4472C4"/>
                  <w:noWrap/>
                  <w:vAlign w:val="bottom"/>
                  <w:hideMark/>
                </w:tcPr>
                <w:p w14:paraId="3CF0B3CE" w14:textId="77777777" w:rsidR="00BD2237" w:rsidRPr="00BD2237" w:rsidRDefault="00BD2237" w:rsidP="00BD2237">
                  <w:pPr>
                    <w:spacing w:before="0" w:after="0" w:line="240" w:lineRule="auto"/>
                    <w:rPr>
                      <w:rFonts w:eastAsia="Times New Roman" w:cs="Times New Roman"/>
                      <w:bCs/>
                      <w:color w:val="FFFFFF"/>
                      <w:kern w:val="0"/>
                      <w:lang w:eastAsia="en-US"/>
                    </w:rPr>
                  </w:pPr>
                  <w:r w:rsidRPr="00BD2237">
                    <w:rPr>
                      <w:rFonts w:eastAsia="Times New Roman" w:cs="Times New Roman"/>
                      <w:bCs/>
                      <w:color w:val="FFFFFF"/>
                      <w:kern w:val="0"/>
                      <w:lang w:eastAsia="en-US"/>
                    </w:rPr>
                    <w:t xml:space="preserve">  </w:t>
                  </w:r>
                  <w:proofErr w:type="spellStart"/>
                  <w:r w:rsidRPr="00BD2237">
                    <w:rPr>
                      <w:rFonts w:eastAsia="Times New Roman" w:cs="Times New Roman"/>
                      <w:bCs/>
                      <w:color w:val="FFFFFF"/>
                      <w:kern w:val="0"/>
                      <w:lang w:eastAsia="en-US"/>
                    </w:rPr>
                    <w:t>Yrs</w:t>
                  </w:r>
                  <w:proofErr w:type="spellEnd"/>
                  <w:r w:rsidRPr="00BD2237">
                    <w:rPr>
                      <w:rFonts w:eastAsia="Times New Roman" w:cs="Times New Roman"/>
                      <w:bCs/>
                      <w:color w:val="FFFFFF"/>
                      <w:kern w:val="0"/>
                      <w:lang w:eastAsia="en-US"/>
                    </w:rPr>
                    <w:t xml:space="preserve"> of </w:t>
                  </w:r>
                  <w:proofErr w:type="spellStart"/>
                  <w:r w:rsidRPr="00BD2237">
                    <w:rPr>
                      <w:rFonts w:eastAsia="Times New Roman" w:cs="Times New Roman"/>
                      <w:bCs/>
                      <w:color w:val="FFFFFF"/>
                      <w:kern w:val="0"/>
                      <w:lang w:eastAsia="en-US"/>
                    </w:rPr>
                    <w:t>Exp</w:t>
                  </w:r>
                  <w:proofErr w:type="spellEnd"/>
                </w:p>
              </w:tc>
              <w:tc>
                <w:tcPr>
                  <w:tcW w:w="1761" w:type="dxa"/>
                  <w:tcBorders>
                    <w:top w:val="single" w:sz="4" w:space="0" w:color="8EA9DB"/>
                    <w:left w:val="nil"/>
                    <w:bottom w:val="single" w:sz="4" w:space="0" w:color="8EA9DB"/>
                    <w:right w:val="single" w:sz="4" w:space="0" w:color="8EA9DB"/>
                  </w:tcBorders>
                  <w:shd w:val="clear" w:color="4472C4" w:fill="4472C4"/>
                  <w:noWrap/>
                  <w:vAlign w:val="bottom"/>
                  <w:hideMark/>
                </w:tcPr>
                <w:p w14:paraId="792EBA80" w14:textId="64B83D6A" w:rsidR="00BD2237" w:rsidRPr="00BD2237" w:rsidRDefault="009F14A1" w:rsidP="00BD2237">
                  <w:pPr>
                    <w:spacing w:before="0" w:after="0" w:line="240" w:lineRule="auto"/>
                    <w:rPr>
                      <w:rFonts w:eastAsia="Times New Roman" w:cs="Times New Roman"/>
                      <w:bCs/>
                      <w:color w:val="FFFFFF"/>
                      <w:kern w:val="0"/>
                      <w:lang w:eastAsia="en-US"/>
                    </w:rPr>
                  </w:pPr>
                  <w:r w:rsidRPr="009F14A1">
                    <w:rPr>
                      <w:rFonts w:eastAsia="Times New Roman" w:cs="Times New Roman"/>
                      <w:bCs/>
                      <w:color w:val="FFFFFF"/>
                      <w:kern w:val="0"/>
                      <w:lang w:eastAsia="en-US"/>
                    </w:rPr>
                    <w:t xml:space="preserve">  Last </w:t>
                  </w:r>
                  <w:r w:rsidR="00BD2237" w:rsidRPr="00BD2237">
                    <w:rPr>
                      <w:rFonts w:eastAsia="Times New Roman" w:cs="Times New Roman"/>
                      <w:bCs/>
                      <w:color w:val="FFFFFF"/>
                      <w:kern w:val="0"/>
                      <w:lang w:eastAsia="en-US"/>
                    </w:rPr>
                    <w:t>Used</w:t>
                  </w:r>
                  <w:r w:rsidRPr="009F14A1">
                    <w:rPr>
                      <w:rFonts w:eastAsia="Times New Roman" w:cs="Times New Roman"/>
                      <w:bCs/>
                      <w:color w:val="FFFFFF"/>
                      <w:kern w:val="0"/>
                      <w:lang w:eastAsia="en-US"/>
                    </w:rPr>
                    <w:t xml:space="preserve"> </w:t>
                  </w:r>
                </w:p>
              </w:tc>
            </w:tr>
            <w:tr w:rsidR="009F14A1" w:rsidRPr="009F14A1" w14:paraId="480D3CB9" w14:textId="77777777" w:rsidTr="009F14A1">
              <w:trPr>
                <w:trHeight w:val="322"/>
              </w:trPr>
              <w:tc>
                <w:tcPr>
                  <w:tcW w:w="4553" w:type="dxa"/>
                  <w:tcBorders>
                    <w:top w:val="single" w:sz="4" w:space="0" w:color="8EA9DB"/>
                    <w:left w:val="single" w:sz="4" w:space="0" w:color="8EA9DB"/>
                    <w:bottom w:val="single" w:sz="4" w:space="0" w:color="8EA9DB"/>
                    <w:right w:val="nil"/>
                  </w:tcBorders>
                  <w:shd w:val="clear" w:color="D9E1F2" w:fill="D9E1F2"/>
                  <w:noWrap/>
                  <w:vAlign w:val="bottom"/>
                  <w:hideMark/>
                </w:tcPr>
                <w:p w14:paraId="29243A54" w14:textId="77777777" w:rsidR="00BD2237" w:rsidRPr="00BD2237" w:rsidRDefault="00BD2237" w:rsidP="00BD2237">
                  <w:pPr>
                    <w:spacing w:before="0" w:after="0" w:line="240" w:lineRule="auto"/>
                    <w:rPr>
                      <w:rFonts w:eastAsia="Times New Roman" w:cs="Times New Roman"/>
                      <w:color w:val="808080" w:themeColor="background1" w:themeShade="80"/>
                      <w:kern w:val="0"/>
                      <w:lang w:eastAsia="en-US"/>
                    </w:rPr>
                  </w:pPr>
                  <w:r w:rsidRPr="00BD2237">
                    <w:rPr>
                      <w:rFonts w:eastAsia="Times New Roman" w:cs="Times New Roman"/>
                      <w:color w:val="808080" w:themeColor="background1" w:themeShade="80"/>
                      <w:kern w:val="0"/>
                      <w:lang w:eastAsia="en-US"/>
                    </w:rPr>
                    <w:t xml:space="preserve">   Telecom Expense Management (TEM)</w:t>
                  </w:r>
                </w:p>
              </w:tc>
              <w:tc>
                <w:tcPr>
                  <w:tcW w:w="2105" w:type="dxa"/>
                  <w:tcBorders>
                    <w:top w:val="single" w:sz="4" w:space="0" w:color="8EA9DB"/>
                    <w:left w:val="nil"/>
                    <w:bottom w:val="single" w:sz="4" w:space="0" w:color="8EA9DB"/>
                    <w:right w:val="nil"/>
                  </w:tcBorders>
                  <w:shd w:val="clear" w:color="D9E1F2" w:fill="D9E1F2"/>
                  <w:noWrap/>
                  <w:vAlign w:val="bottom"/>
                  <w:hideMark/>
                </w:tcPr>
                <w:p w14:paraId="6DDE63DB" w14:textId="77777777" w:rsidR="00BD2237" w:rsidRPr="00BD2237" w:rsidRDefault="00BD2237" w:rsidP="00BD2237">
                  <w:pPr>
                    <w:spacing w:before="0" w:after="0" w:line="240" w:lineRule="auto"/>
                    <w:rPr>
                      <w:rFonts w:eastAsia="Times New Roman" w:cs="Times New Roman"/>
                      <w:color w:val="808080" w:themeColor="background1" w:themeShade="80"/>
                      <w:kern w:val="0"/>
                      <w:lang w:eastAsia="en-US"/>
                    </w:rPr>
                  </w:pPr>
                  <w:r w:rsidRPr="00BD2237">
                    <w:rPr>
                      <w:rFonts w:eastAsia="Times New Roman" w:cs="Times New Roman"/>
                      <w:color w:val="808080" w:themeColor="background1" w:themeShade="80"/>
                      <w:kern w:val="0"/>
                      <w:lang w:eastAsia="en-US"/>
                    </w:rPr>
                    <w:t xml:space="preserve">   P4 – Expert</w:t>
                  </w:r>
                </w:p>
              </w:tc>
              <w:tc>
                <w:tcPr>
                  <w:tcW w:w="1559" w:type="dxa"/>
                  <w:tcBorders>
                    <w:top w:val="single" w:sz="4" w:space="0" w:color="8EA9DB"/>
                    <w:left w:val="nil"/>
                    <w:bottom w:val="single" w:sz="4" w:space="0" w:color="8EA9DB"/>
                    <w:right w:val="nil"/>
                  </w:tcBorders>
                  <w:shd w:val="clear" w:color="D9E1F2" w:fill="D9E1F2"/>
                  <w:noWrap/>
                  <w:vAlign w:val="bottom"/>
                  <w:hideMark/>
                </w:tcPr>
                <w:p w14:paraId="07A9C35F" w14:textId="77777777" w:rsidR="00BD2237" w:rsidRPr="00BD2237" w:rsidRDefault="00BD2237" w:rsidP="00BD2237">
                  <w:pPr>
                    <w:spacing w:before="0" w:after="0" w:line="240" w:lineRule="auto"/>
                    <w:rPr>
                      <w:rFonts w:eastAsia="Times New Roman" w:cs="Times New Roman"/>
                      <w:color w:val="808080" w:themeColor="background1" w:themeShade="80"/>
                      <w:kern w:val="0"/>
                      <w:lang w:eastAsia="en-US"/>
                    </w:rPr>
                  </w:pPr>
                  <w:r w:rsidRPr="00BD2237">
                    <w:rPr>
                      <w:rFonts w:eastAsia="Times New Roman" w:cs="Times New Roman"/>
                      <w:color w:val="808080" w:themeColor="background1" w:themeShade="80"/>
                      <w:kern w:val="0"/>
                      <w:lang w:eastAsia="en-US"/>
                    </w:rPr>
                    <w:t xml:space="preserve">   13 Years</w:t>
                  </w:r>
                </w:p>
              </w:tc>
              <w:tc>
                <w:tcPr>
                  <w:tcW w:w="1761" w:type="dxa"/>
                  <w:tcBorders>
                    <w:top w:val="single" w:sz="4" w:space="0" w:color="8EA9DB"/>
                    <w:left w:val="nil"/>
                    <w:bottom w:val="single" w:sz="4" w:space="0" w:color="8EA9DB"/>
                    <w:right w:val="single" w:sz="4" w:space="0" w:color="8EA9DB"/>
                  </w:tcBorders>
                  <w:shd w:val="clear" w:color="D9E1F2" w:fill="D9E1F2"/>
                  <w:noWrap/>
                  <w:vAlign w:val="bottom"/>
                  <w:hideMark/>
                </w:tcPr>
                <w:p w14:paraId="16B8BBE7" w14:textId="77777777" w:rsidR="00BD2237" w:rsidRPr="00BD2237" w:rsidRDefault="00BD2237" w:rsidP="00BD2237">
                  <w:pPr>
                    <w:spacing w:before="0" w:after="0" w:line="240" w:lineRule="auto"/>
                    <w:jc w:val="right"/>
                    <w:rPr>
                      <w:rFonts w:eastAsia="Times New Roman" w:cs="Times New Roman"/>
                      <w:color w:val="808080" w:themeColor="background1" w:themeShade="80"/>
                      <w:kern w:val="0"/>
                      <w:lang w:eastAsia="en-US"/>
                    </w:rPr>
                  </w:pPr>
                  <w:r w:rsidRPr="00BD2237">
                    <w:rPr>
                      <w:rFonts w:eastAsia="Times New Roman" w:cs="Times New Roman"/>
                      <w:color w:val="808080" w:themeColor="background1" w:themeShade="80"/>
                      <w:kern w:val="0"/>
                      <w:lang w:eastAsia="en-US"/>
                    </w:rPr>
                    <w:t>2015</w:t>
                  </w:r>
                </w:p>
              </w:tc>
            </w:tr>
            <w:tr w:rsidR="009F14A1" w:rsidRPr="009F14A1" w14:paraId="5AFDF017" w14:textId="77777777" w:rsidTr="009F14A1">
              <w:trPr>
                <w:trHeight w:val="322"/>
              </w:trPr>
              <w:tc>
                <w:tcPr>
                  <w:tcW w:w="4553" w:type="dxa"/>
                  <w:tcBorders>
                    <w:top w:val="single" w:sz="4" w:space="0" w:color="8EA9DB"/>
                    <w:left w:val="single" w:sz="4" w:space="0" w:color="8EA9DB"/>
                    <w:bottom w:val="single" w:sz="4" w:space="0" w:color="8EA9DB"/>
                    <w:right w:val="nil"/>
                  </w:tcBorders>
                  <w:shd w:val="clear" w:color="auto" w:fill="auto"/>
                  <w:noWrap/>
                  <w:vAlign w:val="bottom"/>
                  <w:hideMark/>
                </w:tcPr>
                <w:p w14:paraId="3EDF5AB3" w14:textId="77777777" w:rsidR="00BD2237" w:rsidRPr="00BD2237" w:rsidRDefault="00BD2237" w:rsidP="00BD2237">
                  <w:pPr>
                    <w:spacing w:before="0" w:after="0" w:line="240" w:lineRule="auto"/>
                    <w:rPr>
                      <w:rFonts w:eastAsia="Times New Roman" w:cs="Times New Roman"/>
                      <w:color w:val="808080" w:themeColor="background1" w:themeShade="80"/>
                      <w:kern w:val="0"/>
                      <w:lang w:eastAsia="en-US"/>
                    </w:rPr>
                  </w:pPr>
                  <w:r w:rsidRPr="00BD2237">
                    <w:rPr>
                      <w:rFonts w:eastAsia="Times New Roman" w:cs="Times New Roman"/>
                      <w:color w:val="808080" w:themeColor="background1" w:themeShade="80"/>
                      <w:kern w:val="0"/>
                      <w:lang w:eastAsia="en-US"/>
                    </w:rPr>
                    <w:t xml:space="preserve">   Carrier Telecom Expense </w:t>
                  </w:r>
                  <w:proofErr w:type="spellStart"/>
                  <w:r w:rsidRPr="00BD2237">
                    <w:rPr>
                      <w:rFonts w:eastAsia="Times New Roman" w:cs="Times New Roman"/>
                      <w:color w:val="808080" w:themeColor="background1" w:themeShade="80"/>
                      <w:kern w:val="0"/>
                      <w:lang w:eastAsia="en-US"/>
                    </w:rPr>
                    <w:t>Mgmt</w:t>
                  </w:r>
                  <w:proofErr w:type="spellEnd"/>
                </w:p>
              </w:tc>
              <w:tc>
                <w:tcPr>
                  <w:tcW w:w="2105" w:type="dxa"/>
                  <w:tcBorders>
                    <w:top w:val="single" w:sz="4" w:space="0" w:color="8EA9DB"/>
                    <w:left w:val="nil"/>
                    <w:bottom w:val="single" w:sz="4" w:space="0" w:color="8EA9DB"/>
                    <w:right w:val="nil"/>
                  </w:tcBorders>
                  <w:shd w:val="clear" w:color="auto" w:fill="auto"/>
                  <w:noWrap/>
                  <w:vAlign w:val="bottom"/>
                  <w:hideMark/>
                </w:tcPr>
                <w:p w14:paraId="19A76889" w14:textId="77777777" w:rsidR="00BD2237" w:rsidRPr="00BD2237" w:rsidRDefault="00BD2237" w:rsidP="00BD2237">
                  <w:pPr>
                    <w:spacing w:before="0" w:after="0" w:line="240" w:lineRule="auto"/>
                    <w:rPr>
                      <w:rFonts w:eastAsia="Times New Roman" w:cs="Times New Roman"/>
                      <w:color w:val="808080" w:themeColor="background1" w:themeShade="80"/>
                      <w:kern w:val="0"/>
                      <w:lang w:eastAsia="en-US"/>
                    </w:rPr>
                  </w:pPr>
                  <w:r w:rsidRPr="00BD2237">
                    <w:rPr>
                      <w:rFonts w:eastAsia="Times New Roman" w:cs="Times New Roman"/>
                      <w:color w:val="808080" w:themeColor="background1" w:themeShade="80"/>
                      <w:kern w:val="0"/>
                      <w:lang w:eastAsia="en-US"/>
                    </w:rPr>
                    <w:t xml:space="preserve">   P4 – Expert</w:t>
                  </w:r>
                </w:p>
              </w:tc>
              <w:tc>
                <w:tcPr>
                  <w:tcW w:w="1559" w:type="dxa"/>
                  <w:tcBorders>
                    <w:top w:val="single" w:sz="4" w:space="0" w:color="8EA9DB"/>
                    <w:left w:val="nil"/>
                    <w:bottom w:val="single" w:sz="4" w:space="0" w:color="8EA9DB"/>
                    <w:right w:val="nil"/>
                  </w:tcBorders>
                  <w:shd w:val="clear" w:color="auto" w:fill="auto"/>
                  <w:noWrap/>
                  <w:vAlign w:val="bottom"/>
                  <w:hideMark/>
                </w:tcPr>
                <w:p w14:paraId="46620BA3" w14:textId="77777777" w:rsidR="00BD2237" w:rsidRPr="00BD2237" w:rsidRDefault="00BD2237" w:rsidP="00BD2237">
                  <w:pPr>
                    <w:spacing w:before="0" w:after="0" w:line="240" w:lineRule="auto"/>
                    <w:rPr>
                      <w:rFonts w:eastAsia="Times New Roman" w:cs="Times New Roman"/>
                      <w:color w:val="808080" w:themeColor="background1" w:themeShade="80"/>
                      <w:kern w:val="0"/>
                      <w:lang w:eastAsia="en-US"/>
                    </w:rPr>
                  </w:pPr>
                  <w:r w:rsidRPr="00BD2237">
                    <w:rPr>
                      <w:rFonts w:eastAsia="Times New Roman" w:cs="Times New Roman"/>
                      <w:color w:val="808080" w:themeColor="background1" w:themeShade="80"/>
                      <w:kern w:val="0"/>
                      <w:lang w:eastAsia="en-US"/>
                    </w:rPr>
                    <w:t xml:space="preserve">   13 Years</w:t>
                  </w:r>
                </w:p>
              </w:tc>
              <w:tc>
                <w:tcPr>
                  <w:tcW w:w="1761" w:type="dxa"/>
                  <w:tcBorders>
                    <w:top w:val="single" w:sz="4" w:space="0" w:color="8EA9DB"/>
                    <w:left w:val="nil"/>
                    <w:bottom w:val="single" w:sz="4" w:space="0" w:color="8EA9DB"/>
                    <w:right w:val="single" w:sz="4" w:space="0" w:color="8EA9DB"/>
                  </w:tcBorders>
                  <w:shd w:val="clear" w:color="auto" w:fill="auto"/>
                  <w:noWrap/>
                  <w:vAlign w:val="bottom"/>
                  <w:hideMark/>
                </w:tcPr>
                <w:p w14:paraId="3A654B13" w14:textId="77777777" w:rsidR="00BD2237" w:rsidRPr="00BD2237" w:rsidRDefault="00BD2237" w:rsidP="00BD2237">
                  <w:pPr>
                    <w:spacing w:before="0" w:after="0" w:line="240" w:lineRule="auto"/>
                    <w:jc w:val="right"/>
                    <w:rPr>
                      <w:rFonts w:eastAsia="Times New Roman" w:cs="Times New Roman"/>
                      <w:color w:val="808080" w:themeColor="background1" w:themeShade="80"/>
                      <w:kern w:val="0"/>
                      <w:lang w:eastAsia="en-US"/>
                    </w:rPr>
                  </w:pPr>
                  <w:r w:rsidRPr="00BD2237">
                    <w:rPr>
                      <w:rFonts w:eastAsia="Times New Roman" w:cs="Times New Roman"/>
                      <w:color w:val="808080" w:themeColor="background1" w:themeShade="80"/>
                      <w:kern w:val="0"/>
                      <w:lang w:eastAsia="en-US"/>
                    </w:rPr>
                    <w:t>2015</w:t>
                  </w:r>
                </w:p>
              </w:tc>
            </w:tr>
            <w:tr w:rsidR="009F14A1" w:rsidRPr="009F14A1" w14:paraId="6C5689F6" w14:textId="77777777" w:rsidTr="009F14A1">
              <w:trPr>
                <w:trHeight w:val="322"/>
              </w:trPr>
              <w:tc>
                <w:tcPr>
                  <w:tcW w:w="4553" w:type="dxa"/>
                  <w:tcBorders>
                    <w:top w:val="single" w:sz="4" w:space="0" w:color="8EA9DB"/>
                    <w:left w:val="single" w:sz="4" w:space="0" w:color="8EA9DB"/>
                    <w:bottom w:val="single" w:sz="4" w:space="0" w:color="8EA9DB"/>
                    <w:right w:val="nil"/>
                  </w:tcBorders>
                  <w:shd w:val="clear" w:color="D9E1F2" w:fill="D9E1F2"/>
                  <w:noWrap/>
                  <w:vAlign w:val="bottom"/>
                  <w:hideMark/>
                </w:tcPr>
                <w:p w14:paraId="5AF09A8A" w14:textId="77777777" w:rsidR="00BD2237" w:rsidRPr="00BD2237" w:rsidRDefault="00BD2237" w:rsidP="00BD2237">
                  <w:pPr>
                    <w:spacing w:before="0" w:after="0" w:line="240" w:lineRule="auto"/>
                    <w:rPr>
                      <w:rFonts w:eastAsia="Times New Roman" w:cs="Times New Roman"/>
                      <w:color w:val="808080" w:themeColor="background1" w:themeShade="80"/>
                      <w:kern w:val="0"/>
                      <w:lang w:eastAsia="en-US"/>
                    </w:rPr>
                  </w:pPr>
                  <w:r w:rsidRPr="00BD2237">
                    <w:rPr>
                      <w:rFonts w:eastAsia="Times New Roman" w:cs="Times New Roman"/>
                      <w:color w:val="808080" w:themeColor="background1" w:themeShade="80"/>
                      <w:kern w:val="0"/>
                      <w:lang w:eastAsia="en-US"/>
                    </w:rPr>
                    <w:t xml:space="preserve">   International Telecom Expense </w:t>
                  </w:r>
                  <w:proofErr w:type="spellStart"/>
                  <w:r w:rsidRPr="00BD2237">
                    <w:rPr>
                      <w:rFonts w:eastAsia="Times New Roman" w:cs="Times New Roman"/>
                      <w:color w:val="808080" w:themeColor="background1" w:themeShade="80"/>
                      <w:kern w:val="0"/>
                      <w:lang w:eastAsia="en-US"/>
                    </w:rPr>
                    <w:t>Mgmt</w:t>
                  </w:r>
                  <w:proofErr w:type="spellEnd"/>
                </w:p>
              </w:tc>
              <w:tc>
                <w:tcPr>
                  <w:tcW w:w="2105" w:type="dxa"/>
                  <w:tcBorders>
                    <w:top w:val="single" w:sz="4" w:space="0" w:color="8EA9DB"/>
                    <w:left w:val="nil"/>
                    <w:bottom w:val="single" w:sz="4" w:space="0" w:color="8EA9DB"/>
                    <w:right w:val="nil"/>
                  </w:tcBorders>
                  <w:shd w:val="clear" w:color="D9E1F2" w:fill="D9E1F2"/>
                  <w:noWrap/>
                  <w:vAlign w:val="bottom"/>
                  <w:hideMark/>
                </w:tcPr>
                <w:p w14:paraId="5B658775" w14:textId="77777777" w:rsidR="00BD2237" w:rsidRPr="00BD2237" w:rsidRDefault="00BD2237" w:rsidP="00BD2237">
                  <w:pPr>
                    <w:spacing w:before="0" w:after="0" w:line="240" w:lineRule="auto"/>
                    <w:rPr>
                      <w:rFonts w:eastAsia="Times New Roman" w:cs="Times New Roman"/>
                      <w:color w:val="808080" w:themeColor="background1" w:themeShade="80"/>
                      <w:kern w:val="0"/>
                      <w:lang w:eastAsia="en-US"/>
                    </w:rPr>
                  </w:pPr>
                  <w:r w:rsidRPr="00BD2237">
                    <w:rPr>
                      <w:rFonts w:eastAsia="Times New Roman" w:cs="Times New Roman"/>
                      <w:color w:val="808080" w:themeColor="background1" w:themeShade="80"/>
                      <w:kern w:val="0"/>
                      <w:lang w:eastAsia="en-US"/>
                    </w:rPr>
                    <w:t xml:space="preserve">   P4 – Expert</w:t>
                  </w:r>
                </w:p>
              </w:tc>
              <w:tc>
                <w:tcPr>
                  <w:tcW w:w="1559" w:type="dxa"/>
                  <w:tcBorders>
                    <w:top w:val="single" w:sz="4" w:space="0" w:color="8EA9DB"/>
                    <w:left w:val="nil"/>
                    <w:bottom w:val="single" w:sz="4" w:space="0" w:color="8EA9DB"/>
                    <w:right w:val="nil"/>
                  </w:tcBorders>
                  <w:shd w:val="clear" w:color="D9E1F2" w:fill="D9E1F2"/>
                  <w:noWrap/>
                  <w:vAlign w:val="bottom"/>
                  <w:hideMark/>
                </w:tcPr>
                <w:p w14:paraId="610A7FD9" w14:textId="77777777" w:rsidR="00BD2237" w:rsidRPr="00BD2237" w:rsidRDefault="00BD2237" w:rsidP="00BD2237">
                  <w:pPr>
                    <w:spacing w:before="0" w:after="0" w:line="240" w:lineRule="auto"/>
                    <w:rPr>
                      <w:rFonts w:eastAsia="Times New Roman" w:cs="Times New Roman"/>
                      <w:color w:val="808080" w:themeColor="background1" w:themeShade="80"/>
                      <w:kern w:val="0"/>
                      <w:lang w:eastAsia="en-US"/>
                    </w:rPr>
                  </w:pPr>
                  <w:r w:rsidRPr="00BD2237">
                    <w:rPr>
                      <w:rFonts w:eastAsia="Times New Roman" w:cs="Times New Roman"/>
                      <w:color w:val="808080" w:themeColor="background1" w:themeShade="80"/>
                      <w:kern w:val="0"/>
                      <w:lang w:eastAsia="en-US"/>
                    </w:rPr>
                    <w:t xml:space="preserve">   13 Years</w:t>
                  </w:r>
                </w:p>
              </w:tc>
              <w:tc>
                <w:tcPr>
                  <w:tcW w:w="1761" w:type="dxa"/>
                  <w:tcBorders>
                    <w:top w:val="single" w:sz="4" w:space="0" w:color="8EA9DB"/>
                    <w:left w:val="nil"/>
                    <w:bottom w:val="single" w:sz="4" w:space="0" w:color="8EA9DB"/>
                    <w:right w:val="single" w:sz="4" w:space="0" w:color="8EA9DB"/>
                  </w:tcBorders>
                  <w:shd w:val="clear" w:color="D9E1F2" w:fill="D9E1F2"/>
                  <w:noWrap/>
                  <w:vAlign w:val="bottom"/>
                  <w:hideMark/>
                </w:tcPr>
                <w:p w14:paraId="6AD79AB2" w14:textId="77777777" w:rsidR="00BD2237" w:rsidRPr="00BD2237" w:rsidRDefault="00BD2237" w:rsidP="00BD2237">
                  <w:pPr>
                    <w:spacing w:before="0" w:after="0" w:line="240" w:lineRule="auto"/>
                    <w:jc w:val="right"/>
                    <w:rPr>
                      <w:rFonts w:eastAsia="Times New Roman" w:cs="Times New Roman"/>
                      <w:color w:val="808080" w:themeColor="background1" w:themeShade="80"/>
                      <w:kern w:val="0"/>
                      <w:lang w:eastAsia="en-US"/>
                    </w:rPr>
                  </w:pPr>
                  <w:r w:rsidRPr="00BD2237">
                    <w:rPr>
                      <w:rFonts w:eastAsia="Times New Roman" w:cs="Times New Roman"/>
                      <w:color w:val="808080" w:themeColor="background1" w:themeShade="80"/>
                      <w:kern w:val="0"/>
                      <w:lang w:eastAsia="en-US"/>
                    </w:rPr>
                    <w:t>2015</w:t>
                  </w:r>
                </w:p>
              </w:tc>
            </w:tr>
            <w:tr w:rsidR="009F14A1" w:rsidRPr="009F14A1" w14:paraId="3AF575D6" w14:textId="77777777" w:rsidTr="009F14A1">
              <w:trPr>
                <w:trHeight w:val="322"/>
              </w:trPr>
              <w:tc>
                <w:tcPr>
                  <w:tcW w:w="4553" w:type="dxa"/>
                  <w:tcBorders>
                    <w:top w:val="single" w:sz="4" w:space="0" w:color="8EA9DB"/>
                    <w:left w:val="single" w:sz="4" w:space="0" w:color="8EA9DB"/>
                    <w:bottom w:val="single" w:sz="4" w:space="0" w:color="8EA9DB"/>
                    <w:right w:val="nil"/>
                  </w:tcBorders>
                  <w:shd w:val="clear" w:color="auto" w:fill="auto"/>
                  <w:noWrap/>
                  <w:vAlign w:val="bottom"/>
                  <w:hideMark/>
                </w:tcPr>
                <w:p w14:paraId="4EF78067" w14:textId="77777777" w:rsidR="00BD2237" w:rsidRPr="00BD2237" w:rsidRDefault="00BD2237" w:rsidP="00BD2237">
                  <w:pPr>
                    <w:spacing w:before="0" w:after="0" w:line="240" w:lineRule="auto"/>
                    <w:rPr>
                      <w:rFonts w:eastAsia="Times New Roman" w:cs="Times New Roman"/>
                      <w:color w:val="808080" w:themeColor="background1" w:themeShade="80"/>
                      <w:kern w:val="0"/>
                      <w:lang w:eastAsia="en-US"/>
                    </w:rPr>
                  </w:pPr>
                  <w:r w:rsidRPr="00BD2237">
                    <w:rPr>
                      <w:rFonts w:eastAsia="Times New Roman" w:cs="Times New Roman"/>
                      <w:color w:val="808080" w:themeColor="background1" w:themeShade="80"/>
                      <w:kern w:val="0"/>
                      <w:lang w:eastAsia="en-US"/>
                    </w:rPr>
                    <w:t xml:space="preserve">   Telecom Order Management</w:t>
                  </w:r>
                </w:p>
              </w:tc>
              <w:tc>
                <w:tcPr>
                  <w:tcW w:w="2105" w:type="dxa"/>
                  <w:tcBorders>
                    <w:top w:val="single" w:sz="4" w:space="0" w:color="8EA9DB"/>
                    <w:left w:val="nil"/>
                    <w:bottom w:val="single" w:sz="4" w:space="0" w:color="8EA9DB"/>
                    <w:right w:val="nil"/>
                  </w:tcBorders>
                  <w:shd w:val="clear" w:color="auto" w:fill="auto"/>
                  <w:noWrap/>
                  <w:vAlign w:val="bottom"/>
                  <w:hideMark/>
                </w:tcPr>
                <w:p w14:paraId="0805C7C3" w14:textId="77777777" w:rsidR="00BD2237" w:rsidRPr="00BD2237" w:rsidRDefault="00BD2237" w:rsidP="00BD2237">
                  <w:pPr>
                    <w:spacing w:before="0" w:after="0" w:line="240" w:lineRule="auto"/>
                    <w:rPr>
                      <w:rFonts w:eastAsia="Times New Roman" w:cs="Times New Roman"/>
                      <w:color w:val="808080" w:themeColor="background1" w:themeShade="80"/>
                      <w:kern w:val="0"/>
                      <w:lang w:eastAsia="en-US"/>
                    </w:rPr>
                  </w:pPr>
                  <w:r w:rsidRPr="00BD2237">
                    <w:rPr>
                      <w:rFonts w:eastAsia="Times New Roman" w:cs="Times New Roman"/>
                      <w:color w:val="808080" w:themeColor="background1" w:themeShade="80"/>
                      <w:kern w:val="0"/>
                      <w:lang w:eastAsia="en-US"/>
                    </w:rPr>
                    <w:t xml:space="preserve">   P4 – Expert</w:t>
                  </w:r>
                </w:p>
              </w:tc>
              <w:tc>
                <w:tcPr>
                  <w:tcW w:w="1559" w:type="dxa"/>
                  <w:tcBorders>
                    <w:top w:val="single" w:sz="4" w:space="0" w:color="8EA9DB"/>
                    <w:left w:val="nil"/>
                    <w:bottom w:val="single" w:sz="4" w:space="0" w:color="8EA9DB"/>
                    <w:right w:val="nil"/>
                  </w:tcBorders>
                  <w:shd w:val="clear" w:color="auto" w:fill="auto"/>
                  <w:noWrap/>
                  <w:vAlign w:val="bottom"/>
                  <w:hideMark/>
                </w:tcPr>
                <w:p w14:paraId="60CD3D3C" w14:textId="77777777" w:rsidR="00BD2237" w:rsidRPr="00BD2237" w:rsidRDefault="00BD2237" w:rsidP="00BD2237">
                  <w:pPr>
                    <w:spacing w:before="0" w:after="0" w:line="240" w:lineRule="auto"/>
                    <w:rPr>
                      <w:rFonts w:eastAsia="Times New Roman" w:cs="Times New Roman"/>
                      <w:color w:val="808080" w:themeColor="background1" w:themeShade="80"/>
                      <w:kern w:val="0"/>
                      <w:lang w:eastAsia="en-US"/>
                    </w:rPr>
                  </w:pPr>
                  <w:r w:rsidRPr="00BD2237">
                    <w:rPr>
                      <w:rFonts w:eastAsia="Times New Roman" w:cs="Times New Roman"/>
                      <w:color w:val="808080" w:themeColor="background1" w:themeShade="80"/>
                      <w:kern w:val="0"/>
                      <w:lang w:eastAsia="en-US"/>
                    </w:rPr>
                    <w:t xml:space="preserve">   13 Years</w:t>
                  </w:r>
                </w:p>
              </w:tc>
              <w:tc>
                <w:tcPr>
                  <w:tcW w:w="1761" w:type="dxa"/>
                  <w:tcBorders>
                    <w:top w:val="single" w:sz="4" w:space="0" w:color="8EA9DB"/>
                    <w:left w:val="nil"/>
                    <w:bottom w:val="single" w:sz="4" w:space="0" w:color="8EA9DB"/>
                    <w:right w:val="single" w:sz="4" w:space="0" w:color="8EA9DB"/>
                  </w:tcBorders>
                  <w:shd w:val="clear" w:color="auto" w:fill="auto"/>
                  <w:noWrap/>
                  <w:vAlign w:val="bottom"/>
                  <w:hideMark/>
                </w:tcPr>
                <w:p w14:paraId="3CB305E2" w14:textId="77777777" w:rsidR="00BD2237" w:rsidRPr="00BD2237" w:rsidRDefault="00BD2237" w:rsidP="00BD2237">
                  <w:pPr>
                    <w:spacing w:before="0" w:after="0" w:line="240" w:lineRule="auto"/>
                    <w:jc w:val="right"/>
                    <w:rPr>
                      <w:rFonts w:eastAsia="Times New Roman" w:cs="Times New Roman"/>
                      <w:color w:val="808080" w:themeColor="background1" w:themeShade="80"/>
                      <w:kern w:val="0"/>
                      <w:lang w:eastAsia="en-US"/>
                    </w:rPr>
                  </w:pPr>
                  <w:r w:rsidRPr="00BD2237">
                    <w:rPr>
                      <w:rFonts w:eastAsia="Times New Roman" w:cs="Times New Roman"/>
                      <w:color w:val="808080" w:themeColor="background1" w:themeShade="80"/>
                      <w:kern w:val="0"/>
                      <w:lang w:eastAsia="en-US"/>
                    </w:rPr>
                    <w:t>2015</w:t>
                  </w:r>
                </w:p>
              </w:tc>
            </w:tr>
            <w:tr w:rsidR="009F14A1" w:rsidRPr="009F14A1" w14:paraId="46BDC6A1" w14:textId="77777777" w:rsidTr="009F14A1">
              <w:trPr>
                <w:trHeight w:val="322"/>
              </w:trPr>
              <w:tc>
                <w:tcPr>
                  <w:tcW w:w="4553" w:type="dxa"/>
                  <w:tcBorders>
                    <w:top w:val="single" w:sz="4" w:space="0" w:color="8EA9DB"/>
                    <w:left w:val="single" w:sz="4" w:space="0" w:color="8EA9DB"/>
                    <w:bottom w:val="single" w:sz="4" w:space="0" w:color="8EA9DB"/>
                    <w:right w:val="nil"/>
                  </w:tcBorders>
                  <w:shd w:val="clear" w:color="D9E1F2" w:fill="D9E1F2"/>
                  <w:noWrap/>
                  <w:vAlign w:val="bottom"/>
                  <w:hideMark/>
                </w:tcPr>
                <w:p w14:paraId="75B65833" w14:textId="77777777" w:rsidR="00BD2237" w:rsidRPr="00BD2237" w:rsidRDefault="00BD2237" w:rsidP="00BD2237">
                  <w:pPr>
                    <w:spacing w:before="0" w:after="0" w:line="240" w:lineRule="auto"/>
                    <w:rPr>
                      <w:rFonts w:eastAsia="Times New Roman" w:cs="Times New Roman"/>
                      <w:color w:val="808080" w:themeColor="background1" w:themeShade="80"/>
                      <w:kern w:val="0"/>
                      <w:lang w:eastAsia="en-US"/>
                    </w:rPr>
                  </w:pPr>
                  <w:r w:rsidRPr="00BD2237">
                    <w:rPr>
                      <w:rFonts w:eastAsia="Times New Roman" w:cs="Times New Roman"/>
                      <w:color w:val="808080" w:themeColor="background1" w:themeShade="80"/>
                      <w:kern w:val="0"/>
                      <w:lang w:eastAsia="en-US"/>
                    </w:rPr>
                    <w:t xml:space="preserve">   3rd Party Vendor/Partner Management</w:t>
                  </w:r>
                </w:p>
              </w:tc>
              <w:tc>
                <w:tcPr>
                  <w:tcW w:w="2105" w:type="dxa"/>
                  <w:tcBorders>
                    <w:top w:val="single" w:sz="4" w:space="0" w:color="8EA9DB"/>
                    <w:left w:val="nil"/>
                    <w:bottom w:val="single" w:sz="4" w:space="0" w:color="8EA9DB"/>
                    <w:right w:val="nil"/>
                  </w:tcBorders>
                  <w:shd w:val="clear" w:color="D9E1F2" w:fill="D9E1F2"/>
                  <w:noWrap/>
                  <w:vAlign w:val="bottom"/>
                  <w:hideMark/>
                </w:tcPr>
                <w:p w14:paraId="6F6284FA" w14:textId="77777777" w:rsidR="00BD2237" w:rsidRPr="00BD2237" w:rsidRDefault="00BD2237" w:rsidP="00BD2237">
                  <w:pPr>
                    <w:spacing w:before="0" w:after="0" w:line="240" w:lineRule="auto"/>
                    <w:rPr>
                      <w:rFonts w:eastAsia="Times New Roman" w:cs="Times New Roman"/>
                      <w:color w:val="808080" w:themeColor="background1" w:themeShade="80"/>
                      <w:kern w:val="0"/>
                      <w:lang w:eastAsia="en-US"/>
                    </w:rPr>
                  </w:pPr>
                  <w:r w:rsidRPr="00BD2237">
                    <w:rPr>
                      <w:rFonts w:eastAsia="Times New Roman" w:cs="Times New Roman"/>
                      <w:color w:val="808080" w:themeColor="background1" w:themeShade="80"/>
                      <w:kern w:val="0"/>
                      <w:lang w:eastAsia="en-US"/>
                    </w:rPr>
                    <w:t xml:space="preserve">   P3 – Advanced</w:t>
                  </w:r>
                </w:p>
              </w:tc>
              <w:tc>
                <w:tcPr>
                  <w:tcW w:w="1559" w:type="dxa"/>
                  <w:tcBorders>
                    <w:top w:val="single" w:sz="4" w:space="0" w:color="8EA9DB"/>
                    <w:left w:val="nil"/>
                    <w:bottom w:val="single" w:sz="4" w:space="0" w:color="8EA9DB"/>
                    <w:right w:val="nil"/>
                  </w:tcBorders>
                  <w:shd w:val="clear" w:color="D9E1F2" w:fill="D9E1F2"/>
                  <w:noWrap/>
                  <w:vAlign w:val="bottom"/>
                  <w:hideMark/>
                </w:tcPr>
                <w:p w14:paraId="31944CC1" w14:textId="77777777" w:rsidR="00BD2237" w:rsidRPr="00BD2237" w:rsidRDefault="00BD2237" w:rsidP="00BD2237">
                  <w:pPr>
                    <w:spacing w:before="0" w:after="0" w:line="240" w:lineRule="auto"/>
                    <w:rPr>
                      <w:rFonts w:eastAsia="Times New Roman" w:cs="Times New Roman"/>
                      <w:color w:val="808080" w:themeColor="background1" w:themeShade="80"/>
                      <w:kern w:val="0"/>
                      <w:lang w:eastAsia="en-US"/>
                    </w:rPr>
                  </w:pPr>
                  <w:r w:rsidRPr="00BD2237">
                    <w:rPr>
                      <w:rFonts w:eastAsia="Times New Roman" w:cs="Times New Roman"/>
                      <w:color w:val="808080" w:themeColor="background1" w:themeShade="80"/>
                      <w:kern w:val="0"/>
                      <w:lang w:eastAsia="en-US"/>
                    </w:rPr>
                    <w:t xml:space="preserve">   11 Years</w:t>
                  </w:r>
                </w:p>
              </w:tc>
              <w:tc>
                <w:tcPr>
                  <w:tcW w:w="1761" w:type="dxa"/>
                  <w:tcBorders>
                    <w:top w:val="single" w:sz="4" w:space="0" w:color="8EA9DB"/>
                    <w:left w:val="nil"/>
                    <w:bottom w:val="single" w:sz="4" w:space="0" w:color="8EA9DB"/>
                    <w:right w:val="single" w:sz="4" w:space="0" w:color="8EA9DB"/>
                  </w:tcBorders>
                  <w:shd w:val="clear" w:color="D9E1F2" w:fill="D9E1F2"/>
                  <w:noWrap/>
                  <w:vAlign w:val="bottom"/>
                  <w:hideMark/>
                </w:tcPr>
                <w:p w14:paraId="21514B2D" w14:textId="77777777" w:rsidR="00BD2237" w:rsidRPr="00BD2237" w:rsidRDefault="00BD2237" w:rsidP="00BD2237">
                  <w:pPr>
                    <w:spacing w:before="0" w:after="0" w:line="240" w:lineRule="auto"/>
                    <w:jc w:val="right"/>
                    <w:rPr>
                      <w:rFonts w:eastAsia="Times New Roman" w:cs="Times New Roman"/>
                      <w:color w:val="808080" w:themeColor="background1" w:themeShade="80"/>
                      <w:kern w:val="0"/>
                      <w:lang w:eastAsia="en-US"/>
                    </w:rPr>
                  </w:pPr>
                  <w:r w:rsidRPr="00BD2237">
                    <w:rPr>
                      <w:rFonts w:eastAsia="Times New Roman" w:cs="Times New Roman"/>
                      <w:color w:val="808080" w:themeColor="background1" w:themeShade="80"/>
                      <w:kern w:val="0"/>
                      <w:lang w:eastAsia="en-US"/>
                    </w:rPr>
                    <w:t>2016</w:t>
                  </w:r>
                </w:p>
              </w:tc>
            </w:tr>
            <w:tr w:rsidR="009F14A1" w:rsidRPr="009F14A1" w14:paraId="377BAA1F" w14:textId="77777777" w:rsidTr="009F14A1">
              <w:trPr>
                <w:trHeight w:val="322"/>
              </w:trPr>
              <w:tc>
                <w:tcPr>
                  <w:tcW w:w="4553" w:type="dxa"/>
                  <w:tcBorders>
                    <w:top w:val="single" w:sz="4" w:space="0" w:color="8EA9DB"/>
                    <w:left w:val="single" w:sz="4" w:space="0" w:color="8EA9DB"/>
                    <w:bottom w:val="single" w:sz="4" w:space="0" w:color="8EA9DB"/>
                    <w:right w:val="nil"/>
                  </w:tcBorders>
                  <w:shd w:val="clear" w:color="auto" w:fill="auto"/>
                  <w:noWrap/>
                  <w:vAlign w:val="bottom"/>
                  <w:hideMark/>
                </w:tcPr>
                <w:p w14:paraId="7979DAB0" w14:textId="77777777" w:rsidR="00BD2237" w:rsidRPr="00BD2237" w:rsidRDefault="00BD2237" w:rsidP="00BD2237">
                  <w:pPr>
                    <w:spacing w:before="0" w:after="0" w:line="240" w:lineRule="auto"/>
                    <w:rPr>
                      <w:rFonts w:eastAsia="Times New Roman" w:cs="Times New Roman"/>
                      <w:color w:val="808080" w:themeColor="background1" w:themeShade="80"/>
                      <w:kern w:val="0"/>
                      <w:lang w:eastAsia="en-US"/>
                    </w:rPr>
                  </w:pPr>
                  <w:r w:rsidRPr="00BD2237">
                    <w:rPr>
                      <w:rFonts w:eastAsia="Times New Roman" w:cs="Times New Roman"/>
                      <w:color w:val="808080" w:themeColor="background1" w:themeShade="80"/>
                      <w:kern w:val="0"/>
                      <w:lang w:eastAsia="en-US"/>
                    </w:rPr>
                    <w:t xml:space="preserve">   ITIL version 3</w:t>
                  </w:r>
                </w:p>
              </w:tc>
              <w:tc>
                <w:tcPr>
                  <w:tcW w:w="2105" w:type="dxa"/>
                  <w:tcBorders>
                    <w:top w:val="single" w:sz="4" w:space="0" w:color="8EA9DB"/>
                    <w:left w:val="nil"/>
                    <w:bottom w:val="single" w:sz="4" w:space="0" w:color="8EA9DB"/>
                    <w:right w:val="nil"/>
                  </w:tcBorders>
                  <w:shd w:val="clear" w:color="auto" w:fill="auto"/>
                  <w:noWrap/>
                  <w:vAlign w:val="bottom"/>
                  <w:hideMark/>
                </w:tcPr>
                <w:p w14:paraId="52C787B9" w14:textId="77777777" w:rsidR="00BD2237" w:rsidRPr="00BD2237" w:rsidRDefault="00BD2237" w:rsidP="00BD2237">
                  <w:pPr>
                    <w:spacing w:before="0" w:after="0" w:line="240" w:lineRule="auto"/>
                    <w:rPr>
                      <w:rFonts w:eastAsia="Times New Roman" w:cs="Times New Roman"/>
                      <w:color w:val="808080" w:themeColor="background1" w:themeShade="80"/>
                      <w:kern w:val="0"/>
                      <w:lang w:eastAsia="en-US"/>
                    </w:rPr>
                  </w:pPr>
                  <w:r w:rsidRPr="00BD2237">
                    <w:rPr>
                      <w:rFonts w:eastAsia="Times New Roman" w:cs="Times New Roman"/>
                      <w:color w:val="808080" w:themeColor="background1" w:themeShade="80"/>
                      <w:kern w:val="0"/>
                      <w:lang w:eastAsia="en-US"/>
                    </w:rPr>
                    <w:t xml:space="preserve">   P3 – Advanced</w:t>
                  </w:r>
                </w:p>
              </w:tc>
              <w:tc>
                <w:tcPr>
                  <w:tcW w:w="1559" w:type="dxa"/>
                  <w:tcBorders>
                    <w:top w:val="single" w:sz="4" w:space="0" w:color="8EA9DB"/>
                    <w:left w:val="nil"/>
                    <w:bottom w:val="single" w:sz="4" w:space="0" w:color="8EA9DB"/>
                    <w:right w:val="nil"/>
                  </w:tcBorders>
                  <w:shd w:val="clear" w:color="auto" w:fill="auto"/>
                  <w:noWrap/>
                  <w:vAlign w:val="bottom"/>
                  <w:hideMark/>
                </w:tcPr>
                <w:p w14:paraId="4BAEB2BA" w14:textId="77777777" w:rsidR="00BD2237" w:rsidRPr="00BD2237" w:rsidRDefault="00BD2237" w:rsidP="00BD2237">
                  <w:pPr>
                    <w:spacing w:before="0" w:after="0" w:line="240" w:lineRule="auto"/>
                    <w:rPr>
                      <w:rFonts w:eastAsia="Times New Roman" w:cs="Times New Roman"/>
                      <w:color w:val="808080" w:themeColor="background1" w:themeShade="80"/>
                      <w:kern w:val="0"/>
                      <w:lang w:eastAsia="en-US"/>
                    </w:rPr>
                  </w:pPr>
                  <w:r w:rsidRPr="00BD2237">
                    <w:rPr>
                      <w:rFonts w:eastAsia="Times New Roman" w:cs="Times New Roman"/>
                      <w:color w:val="808080" w:themeColor="background1" w:themeShade="80"/>
                      <w:kern w:val="0"/>
                      <w:lang w:eastAsia="en-US"/>
                    </w:rPr>
                    <w:t xml:space="preserve">   11 Years</w:t>
                  </w:r>
                </w:p>
              </w:tc>
              <w:tc>
                <w:tcPr>
                  <w:tcW w:w="1761" w:type="dxa"/>
                  <w:tcBorders>
                    <w:top w:val="single" w:sz="4" w:space="0" w:color="8EA9DB"/>
                    <w:left w:val="nil"/>
                    <w:bottom w:val="single" w:sz="4" w:space="0" w:color="8EA9DB"/>
                    <w:right w:val="single" w:sz="4" w:space="0" w:color="8EA9DB"/>
                  </w:tcBorders>
                  <w:shd w:val="clear" w:color="auto" w:fill="auto"/>
                  <w:noWrap/>
                  <w:vAlign w:val="bottom"/>
                  <w:hideMark/>
                </w:tcPr>
                <w:p w14:paraId="080B6057" w14:textId="77777777" w:rsidR="00BD2237" w:rsidRPr="00BD2237" w:rsidRDefault="00BD2237" w:rsidP="00BD2237">
                  <w:pPr>
                    <w:spacing w:before="0" w:after="0" w:line="240" w:lineRule="auto"/>
                    <w:jc w:val="right"/>
                    <w:rPr>
                      <w:rFonts w:eastAsia="Times New Roman" w:cs="Times New Roman"/>
                      <w:color w:val="808080" w:themeColor="background1" w:themeShade="80"/>
                      <w:kern w:val="0"/>
                      <w:lang w:eastAsia="en-US"/>
                    </w:rPr>
                  </w:pPr>
                  <w:r w:rsidRPr="00BD2237">
                    <w:rPr>
                      <w:rFonts w:eastAsia="Times New Roman" w:cs="Times New Roman"/>
                      <w:color w:val="808080" w:themeColor="background1" w:themeShade="80"/>
                      <w:kern w:val="0"/>
                      <w:lang w:eastAsia="en-US"/>
                    </w:rPr>
                    <w:t>2016</w:t>
                  </w:r>
                </w:p>
              </w:tc>
            </w:tr>
            <w:tr w:rsidR="009F14A1" w:rsidRPr="009F14A1" w14:paraId="50EF472B" w14:textId="77777777" w:rsidTr="009F14A1">
              <w:trPr>
                <w:trHeight w:val="322"/>
              </w:trPr>
              <w:tc>
                <w:tcPr>
                  <w:tcW w:w="4553" w:type="dxa"/>
                  <w:tcBorders>
                    <w:top w:val="single" w:sz="4" w:space="0" w:color="8EA9DB"/>
                    <w:left w:val="single" w:sz="4" w:space="0" w:color="8EA9DB"/>
                    <w:bottom w:val="single" w:sz="4" w:space="0" w:color="8EA9DB"/>
                    <w:right w:val="nil"/>
                  </w:tcBorders>
                  <w:shd w:val="clear" w:color="D9E1F2" w:fill="D9E1F2"/>
                  <w:noWrap/>
                  <w:vAlign w:val="bottom"/>
                  <w:hideMark/>
                </w:tcPr>
                <w:p w14:paraId="1E3A29CD" w14:textId="77777777" w:rsidR="00BD2237" w:rsidRPr="00BD2237" w:rsidRDefault="00BD2237" w:rsidP="00BD2237">
                  <w:pPr>
                    <w:spacing w:before="0" w:after="0" w:line="240" w:lineRule="auto"/>
                    <w:rPr>
                      <w:rFonts w:eastAsia="Times New Roman" w:cs="Times New Roman"/>
                      <w:color w:val="808080" w:themeColor="background1" w:themeShade="80"/>
                      <w:kern w:val="0"/>
                      <w:lang w:eastAsia="en-US"/>
                    </w:rPr>
                  </w:pPr>
                  <w:r w:rsidRPr="00BD2237">
                    <w:rPr>
                      <w:rFonts w:eastAsia="Times New Roman" w:cs="Times New Roman"/>
                      <w:color w:val="808080" w:themeColor="background1" w:themeShade="80"/>
                      <w:kern w:val="0"/>
                      <w:lang w:eastAsia="en-US"/>
                    </w:rPr>
                    <w:t xml:space="preserve">   Project Management</w:t>
                  </w:r>
                </w:p>
              </w:tc>
              <w:tc>
                <w:tcPr>
                  <w:tcW w:w="2105" w:type="dxa"/>
                  <w:tcBorders>
                    <w:top w:val="single" w:sz="4" w:space="0" w:color="8EA9DB"/>
                    <w:left w:val="nil"/>
                    <w:bottom w:val="single" w:sz="4" w:space="0" w:color="8EA9DB"/>
                    <w:right w:val="nil"/>
                  </w:tcBorders>
                  <w:shd w:val="clear" w:color="D9E1F2" w:fill="D9E1F2"/>
                  <w:noWrap/>
                  <w:vAlign w:val="bottom"/>
                  <w:hideMark/>
                </w:tcPr>
                <w:p w14:paraId="38625C57" w14:textId="77777777" w:rsidR="00BD2237" w:rsidRPr="00BD2237" w:rsidRDefault="00BD2237" w:rsidP="00BD2237">
                  <w:pPr>
                    <w:spacing w:before="0" w:after="0" w:line="240" w:lineRule="auto"/>
                    <w:rPr>
                      <w:rFonts w:eastAsia="Times New Roman" w:cs="Times New Roman"/>
                      <w:color w:val="808080" w:themeColor="background1" w:themeShade="80"/>
                      <w:kern w:val="0"/>
                      <w:lang w:eastAsia="en-US"/>
                    </w:rPr>
                  </w:pPr>
                  <w:r w:rsidRPr="00BD2237">
                    <w:rPr>
                      <w:rFonts w:eastAsia="Times New Roman" w:cs="Times New Roman"/>
                      <w:color w:val="808080" w:themeColor="background1" w:themeShade="80"/>
                      <w:kern w:val="0"/>
                      <w:lang w:eastAsia="en-US"/>
                    </w:rPr>
                    <w:t xml:space="preserve">   P3 – Advanced</w:t>
                  </w:r>
                </w:p>
              </w:tc>
              <w:tc>
                <w:tcPr>
                  <w:tcW w:w="1559" w:type="dxa"/>
                  <w:tcBorders>
                    <w:top w:val="single" w:sz="4" w:space="0" w:color="8EA9DB"/>
                    <w:left w:val="nil"/>
                    <w:bottom w:val="single" w:sz="4" w:space="0" w:color="8EA9DB"/>
                    <w:right w:val="nil"/>
                  </w:tcBorders>
                  <w:shd w:val="clear" w:color="D9E1F2" w:fill="D9E1F2"/>
                  <w:noWrap/>
                  <w:vAlign w:val="bottom"/>
                  <w:hideMark/>
                </w:tcPr>
                <w:p w14:paraId="307D384B" w14:textId="77777777" w:rsidR="00BD2237" w:rsidRPr="00BD2237" w:rsidRDefault="00BD2237" w:rsidP="00BD2237">
                  <w:pPr>
                    <w:spacing w:before="0" w:after="0" w:line="240" w:lineRule="auto"/>
                    <w:rPr>
                      <w:rFonts w:eastAsia="Times New Roman" w:cs="Times New Roman"/>
                      <w:color w:val="808080" w:themeColor="background1" w:themeShade="80"/>
                      <w:kern w:val="0"/>
                      <w:lang w:eastAsia="en-US"/>
                    </w:rPr>
                  </w:pPr>
                  <w:r w:rsidRPr="00BD2237">
                    <w:rPr>
                      <w:rFonts w:eastAsia="Times New Roman" w:cs="Times New Roman"/>
                      <w:color w:val="808080" w:themeColor="background1" w:themeShade="80"/>
                      <w:kern w:val="0"/>
                      <w:lang w:eastAsia="en-US"/>
                    </w:rPr>
                    <w:t xml:space="preserve">   9 Years</w:t>
                  </w:r>
                </w:p>
              </w:tc>
              <w:tc>
                <w:tcPr>
                  <w:tcW w:w="1761" w:type="dxa"/>
                  <w:tcBorders>
                    <w:top w:val="single" w:sz="4" w:space="0" w:color="8EA9DB"/>
                    <w:left w:val="nil"/>
                    <w:bottom w:val="single" w:sz="4" w:space="0" w:color="8EA9DB"/>
                    <w:right w:val="single" w:sz="4" w:space="0" w:color="8EA9DB"/>
                  </w:tcBorders>
                  <w:shd w:val="clear" w:color="D9E1F2" w:fill="D9E1F2"/>
                  <w:noWrap/>
                  <w:vAlign w:val="bottom"/>
                  <w:hideMark/>
                </w:tcPr>
                <w:p w14:paraId="4EE5620C" w14:textId="77777777" w:rsidR="00BD2237" w:rsidRPr="00BD2237" w:rsidRDefault="00BD2237" w:rsidP="00BD2237">
                  <w:pPr>
                    <w:spacing w:before="0" w:after="0" w:line="240" w:lineRule="auto"/>
                    <w:jc w:val="right"/>
                    <w:rPr>
                      <w:rFonts w:eastAsia="Times New Roman" w:cs="Times New Roman"/>
                      <w:color w:val="808080" w:themeColor="background1" w:themeShade="80"/>
                      <w:kern w:val="0"/>
                      <w:lang w:eastAsia="en-US"/>
                    </w:rPr>
                  </w:pPr>
                  <w:r w:rsidRPr="00BD2237">
                    <w:rPr>
                      <w:rFonts w:eastAsia="Times New Roman" w:cs="Times New Roman"/>
                      <w:color w:val="808080" w:themeColor="background1" w:themeShade="80"/>
                      <w:kern w:val="0"/>
                      <w:lang w:eastAsia="en-US"/>
                    </w:rPr>
                    <w:t>2016</w:t>
                  </w:r>
                </w:p>
              </w:tc>
            </w:tr>
            <w:tr w:rsidR="009F14A1" w:rsidRPr="009F14A1" w14:paraId="60D30663" w14:textId="77777777" w:rsidTr="009F14A1">
              <w:trPr>
                <w:trHeight w:val="322"/>
              </w:trPr>
              <w:tc>
                <w:tcPr>
                  <w:tcW w:w="4553" w:type="dxa"/>
                  <w:tcBorders>
                    <w:top w:val="single" w:sz="4" w:space="0" w:color="8EA9DB"/>
                    <w:left w:val="single" w:sz="4" w:space="0" w:color="8EA9DB"/>
                    <w:bottom w:val="single" w:sz="4" w:space="0" w:color="8EA9DB"/>
                    <w:right w:val="nil"/>
                  </w:tcBorders>
                  <w:shd w:val="clear" w:color="auto" w:fill="auto"/>
                  <w:noWrap/>
                  <w:vAlign w:val="bottom"/>
                  <w:hideMark/>
                </w:tcPr>
                <w:p w14:paraId="068A0A2D" w14:textId="77777777" w:rsidR="00BD2237" w:rsidRPr="00BD2237" w:rsidRDefault="00BD2237" w:rsidP="00BD2237">
                  <w:pPr>
                    <w:spacing w:before="0" w:after="0" w:line="240" w:lineRule="auto"/>
                    <w:rPr>
                      <w:rFonts w:eastAsia="Times New Roman" w:cs="Times New Roman"/>
                      <w:color w:val="808080" w:themeColor="background1" w:themeShade="80"/>
                      <w:kern w:val="0"/>
                      <w:lang w:eastAsia="en-US"/>
                    </w:rPr>
                  </w:pPr>
                  <w:r w:rsidRPr="00BD2237">
                    <w:rPr>
                      <w:rFonts w:eastAsia="Times New Roman" w:cs="Times New Roman"/>
                      <w:color w:val="808080" w:themeColor="background1" w:themeShade="80"/>
                      <w:kern w:val="0"/>
                      <w:lang w:eastAsia="en-US"/>
                    </w:rPr>
                    <w:t xml:space="preserve">   Network and Telecom Troubleshooting</w:t>
                  </w:r>
                </w:p>
              </w:tc>
              <w:tc>
                <w:tcPr>
                  <w:tcW w:w="2105" w:type="dxa"/>
                  <w:tcBorders>
                    <w:top w:val="single" w:sz="4" w:space="0" w:color="8EA9DB"/>
                    <w:left w:val="nil"/>
                    <w:bottom w:val="single" w:sz="4" w:space="0" w:color="8EA9DB"/>
                    <w:right w:val="nil"/>
                  </w:tcBorders>
                  <w:shd w:val="clear" w:color="auto" w:fill="auto"/>
                  <w:noWrap/>
                  <w:vAlign w:val="bottom"/>
                  <w:hideMark/>
                </w:tcPr>
                <w:p w14:paraId="78B513BF" w14:textId="77777777" w:rsidR="00BD2237" w:rsidRPr="00BD2237" w:rsidRDefault="00BD2237" w:rsidP="00BD2237">
                  <w:pPr>
                    <w:spacing w:before="0" w:after="0" w:line="240" w:lineRule="auto"/>
                    <w:rPr>
                      <w:rFonts w:eastAsia="Times New Roman" w:cs="Times New Roman"/>
                      <w:color w:val="808080" w:themeColor="background1" w:themeShade="80"/>
                      <w:kern w:val="0"/>
                      <w:lang w:eastAsia="en-US"/>
                    </w:rPr>
                  </w:pPr>
                  <w:r w:rsidRPr="00BD2237">
                    <w:rPr>
                      <w:rFonts w:eastAsia="Times New Roman" w:cs="Times New Roman"/>
                      <w:color w:val="808080" w:themeColor="background1" w:themeShade="80"/>
                      <w:kern w:val="0"/>
                      <w:lang w:eastAsia="en-US"/>
                    </w:rPr>
                    <w:t xml:space="preserve">   P2 – Proficient</w:t>
                  </w:r>
                </w:p>
              </w:tc>
              <w:tc>
                <w:tcPr>
                  <w:tcW w:w="1559" w:type="dxa"/>
                  <w:tcBorders>
                    <w:top w:val="single" w:sz="4" w:space="0" w:color="8EA9DB"/>
                    <w:left w:val="nil"/>
                    <w:bottom w:val="single" w:sz="4" w:space="0" w:color="8EA9DB"/>
                    <w:right w:val="nil"/>
                  </w:tcBorders>
                  <w:shd w:val="clear" w:color="auto" w:fill="auto"/>
                  <w:noWrap/>
                  <w:vAlign w:val="bottom"/>
                  <w:hideMark/>
                </w:tcPr>
                <w:p w14:paraId="55C37774" w14:textId="77777777" w:rsidR="00BD2237" w:rsidRPr="00BD2237" w:rsidRDefault="00BD2237" w:rsidP="00BD2237">
                  <w:pPr>
                    <w:spacing w:before="0" w:after="0" w:line="240" w:lineRule="auto"/>
                    <w:rPr>
                      <w:rFonts w:eastAsia="Times New Roman" w:cs="Times New Roman"/>
                      <w:color w:val="808080" w:themeColor="background1" w:themeShade="80"/>
                      <w:kern w:val="0"/>
                      <w:lang w:eastAsia="en-US"/>
                    </w:rPr>
                  </w:pPr>
                  <w:r w:rsidRPr="00BD2237">
                    <w:rPr>
                      <w:rFonts w:eastAsia="Times New Roman" w:cs="Times New Roman"/>
                      <w:color w:val="808080" w:themeColor="background1" w:themeShade="80"/>
                      <w:kern w:val="0"/>
                      <w:lang w:eastAsia="en-US"/>
                    </w:rPr>
                    <w:t xml:space="preserve">   13 Years</w:t>
                  </w:r>
                </w:p>
              </w:tc>
              <w:tc>
                <w:tcPr>
                  <w:tcW w:w="1761" w:type="dxa"/>
                  <w:tcBorders>
                    <w:top w:val="single" w:sz="4" w:space="0" w:color="8EA9DB"/>
                    <w:left w:val="nil"/>
                    <w:bottom w:val="single" w:sz="4" w:space="0" w:color="8EA9DB"/>
                    <w:right w:val="single" w:sz="4" w:space="0" w:color="8EA9DB"/>
                  </w:tcBorders>
                  <w:shd w:val="clear" w:color="auto" w:fill="auto"/>
                  <w:noWrap/>
                  <w:vAlign w:val="bottom"/>
                  <w:hideMark/>
                </w:tcPr>
                <w:p w14:paraId="46CA7ABA" w14:textId="77777777" w:rsidR="00BD2237" w:rsidRPr="00BD2237" w:rsidRDefault="00BD2237" w:rsidP="00BD2237">
                  <w:pPr>
                    <w:spacing w:before="0" w:after="0" w:line="240" w:lineRule="auto"/>
                    <w:jc w:val="right"/>
                    <w:rPr>
                      <w:rFonts w:eastAsia="Times New Roman" w:cs="Times New Roman"/>
                      <w:color w:val="808080" w:themeColor="background1" w:themeShade="80"/>
                      <w:kern w:val="0"/>
                      <w:lang w:eastAsia="en-US"/>
                    </w:rPr>
                  </w:pPr>
                  <w:r w:rsidRPr="00BD2237">
                    <w:rPr>
                      <w:rFonts w:eastAsia="Times New Roman" w:cs="Times New Roman"/>
                      <w:color w:val="808080" w:themeColor="background1" w:themeShade="80"/>
                      <w:kern w:val="0"/>
                      <w:lang w:eastAsia="en-US"/>
                    </w:rPr>
                    <w:t>2015</w:t>
                  </w:r>
                </w:p>
              </w:tc>
            </w:tr>
            <w:tr w:rsidR="009F14A1" w:rsidRPr="009F14A1" w14:paraId="74B91E7A" w14:textId="77777777" w:rsidTr="009F14A1">
              <w:trPr>
                <w:trHeight w:val="322"/>
              </w:trPr>
              <w:tc>
                <w:tcPr>
                  <w:tcW w:w="4553" w:type="dxa"/>
                  <w:tcBorders>
                    <w:top w:val="single" w:sz="4" w:space="0" w:color="8EA9DB"/>
                    <w:left w:val="single" w:sz="4" w:space="0" w:color="8EA9DB"/>
                    <w:bottom w:val="single" w:sz="4" w:space="0" w:color="8EA9DB"/>
                    <w:right w:val="nil"/>
                  </w:tcBorders>
                  <w:shd w:val="clear" w:color="D9E1F2" w:fill="D9E1F2"/>
                  <w:noWrap/>
                  <w:vAlign w:val="bottom"/>
                  <w:hideMark/>
                </w:tcPr>
                <w:p w14:paraId="1AA8F57C" w14:textId="77777777" w:rsidR="00BD2237" w:rsidRPr="00BD2237" w:rsidRDefault="00BD2237" w:rsidP="00BD2237">
                  <w:pPr>
                    <w:spacing w:before="0" w:after="0" w:line="240" w:lineRule="auto"/>
                    <w:rPr>
                      <w:rFonts w:eastAsia="Times New Roman" w:cs="Times New Roman"/>
                      <w:color w:val="808080" w:themeColor="background1" w:themeShade="80"/>
                      <w:kern w:val="0"/>
                      <w:lang w:eastAsia="en-US"/>
                    </w:rPr>
                  </w:pPr>
                  <w:r w:rsidRPr="00BD2237">
                    <w:rPr>
                      <w:rFonts w:eastAsia="Times New Roman" w:cs="Times New Roman"/>
                      <w:color w:val="808080" w:themeColor="background1" w:themeShade="80"/>
                      <w:kern w:val="0"/>
                      <w:lang w:eastAsia="en-US"/>
                    </w:rPr>
                    <w:t xml:space="preserve">   Agile Project Management</w:t>
                  </w:r>
                </w:p>
              </w:tc>
              <w:tc>
                <w:tcPr>
                  <w:tcW w:w="2105" w:type="dxa"/>
                  <w:tcBorders>
                    <w:top w:val="single" w:sz="4" w:space="0" w:color="8EA9DB"/>
                    <w:left w:val="nil"/>
                    <w:bottom w:val="single" w:sz="4" w:space="0" w:color="8EA9DB"/>
                    <w:right w:val="nil"/>
                  </w:tcBorders>
                  <w:shd w:val="clear" w:color="D9E1F2" w:fill="D9E1F2"/>
                  <w:noWrap/>
                  <w:vAlign w:val="bottom"/>
                  <w:hideMark/>
                </w:tcPr>
                <w:p w14:paraId="5EDE50A4" w14:textId="77777777" w:rsidR="00BD2237" w:rsidRPr="00BD2237" w:rsidRDefault="00BD2237" w:rsidP="00BD2237">
                  <w:pPr>
                    <w:spacing w:before="0" w:after="0" w:line="240" w:lineRule="auto"/>
                    <w:rPr>
                      <w:rFonts w:eastAsia="Times New Roman" w:cs="Times New Roman"/>
                      <w:color w:val="808080" w:themeColor="background1" w:themeShade="80"/>
                      <w:kern w:val="0"/>
                      <w:lang w:eastAsia="en-US"/>
                    </w:rPr>
                  </w:pPr>
                  <w:r w:rsidRPr="00BD2237">
                    <w:rPr>
                      <w:rFonts w:eastAsia="Times New Roman" w:cs="Times New Roman"/>
                      <w:color w:val="808080" w:themeColor="background1" w:themeShade="80"/>
                      <w:kern w:val="0"/>
                      <w:lang w:eastAsia="en-US"/>
                    </w:rPr>
                    <w:t xml:space="preserve">   P2 – Proficient</w:t>
                  </w:r>
                </w:p>
              </w:tc>
              <w:tc>
                <w:tcPr>
                  <w:tcW w:w="1559" w:type="dxa"/>
                  <w:tcBorders>
                    <w:top w:val="single" w:sz="4" w:space="0" w:color="8EA9DB"/>
                    <w:left w:val="nil"/>
                    <w:bottom w:val="single" w:sz="4" w:space="0" w:color="8EA9DB"/>
                    <w:right w:val="nil"/>
                  </w:tcBorders>
                  <w:shd w:val="clear" w:color="D9E1F2" w:fill="D9E1F2"/>
                  <w:noWrap/>
                  <w:vAlign w:val="bottom"/>
                  <w:hideMark/>
                </w:tcPr>
                <w:p w14:paraId="11C87F12" w14:textId="77777777" w:rsidR="00BD2237" w:rsidRPr="00BD2237" w:rsidRDefault="00BD2237" w:rsidP="00BD2237">
                  <w:pPr>
                    <w:spacing w:before="0" w:after="0" w:line="240" w:lineRule="auto"/>
                    <w:rPr>
                      <w:rFonts w:eastAsia="Times New Roman" w:cs="Times New Roman"/>
                      <w:color w:val="808080" w:themeColor="background1" w:themeShade="80"/>
                      <w:kern w:val="0"/>
                      <w:lang w:eastAsia="en-US"/>
                    </w:rPr>
                  </w:pPr>
                  <w:r w:rsidRPr="00BD2237">
                    <w:rPr>
                      <w:rFonts w:eastAsia="Times New Roman" w:cs="Times New Roman"/>
                      <w:color w:val="808080" w:themeColor="background1" w:themeShade="80"/>
                      <w:kern w:val="0"/>
                      <w:lang w:eastAsia="en-US"/>
                    </w:rPr>
                    <w:t xml:space="preserve">   6 Years</w:t>
                  </w:r>
                </w:p>
              </w:tc>
              <w:tc>
                <w:tcPr>
                  <w:tcW w:w="1761" w:type="dxa"/>
                  <w:tcBorders>
                    <w:top w:val="single" w:sz="4" w:space="0" w:color="8EA9DB"/>
                    <w:left w:val="nil"/>
                    <w:bottom w:val="single" w:sz="4" w:space="0" w:color="8EA9DB"/>
                    <w:right w:val="single" w:sz="4" w:space="0" w:color="8EA9DB"/>
                  </w:tcBorders>
                  <w:shd w:val="clear" w:color="D9E1F2" w:fill="D9E1F2"/>
                  <w:noWrap/>
                  <w:vAlign w:val="bottom"/>
                  <w:hideMark/>
                </w:tcPr>
                <w:p w14:paraId="53BF80B2" w14:textId="77777777" w:rsidR="00BD2237" w:rsidRPr="00BD2237" w:rsidRDefault="00BD2237" w:rsidP="00BD2237">
                  <w:pPr>
                    <w:spacing w:before="0" w:after="0" w:line="240" w:lineRule="auto"/>
                    <w:jc w:val="right"/>
                    <w:rPr>
                      <w:rFonts w:eastAsia="Times New Roman" w:cs="Times New Roman"/>
                      <w:color w:val="808080" w:themeColor="background1" w:themeShade="80"/>
                      <w:kern w:val="0"/>
                      <w:lang w:eastAsia="en-US"/>
                    </w:rPr>
                  </w:pPr>
                  <w:r w:rsidRPr="00BD2237">
                    <w:rPr>
                      <w:rFonts w:eastAsia="Times New Roman" w:cs="Times New Roman"/>
                      <w:color w:val="808080" w:themeColor="background1" w:themeShade="80"/>
                      <w:kern w:val="0"/>
                      <w:lang w:eastAsia="en-US"/>
                    </w:rPr>
                    <w:t>2016</w:t>
                  </w:r>
                </w:p>
              </w:tc>
            </w:tr>
            <w:tr w:rsidR="009F14A1" w:rsidRPr="009F14A1" w14:paraId="6ECE62C9" w14:textId="77777777" w:rsidTr="009F14A1">
              <w:trPr>
                <w:trHeight w:val="322"/>
              </w:trPr>
              <w:tc>
                <w:tcPr>
                  <w:tcW w:w="4553" w:type="dxa"/>
                  <w:tcBorders>
                    <w:top w:val="single" w:sz="4" w:space="0" w:color="8EA9DB"/>
                    <w:left w:val="single" w:sz="4" w:space="0" w:color="8EA9DB"/>
                    <w:bottom w:val="single" w:sz="4" w:space="0" w:color="8EA9DB"/>
                    <w:right w:val="nil"/>
                  </w:tcBorders>
                  <w:shd w:val="clear" w:color="auto" w:fill="auto"/>
                  <w:noWrap/>
                  <w:vAlign w:val="bottom"/>
                  <w:hideMark/>
                </w:tcPr>
                <w:p w14:paraId="7CD32B26" w14:textId="77777777" w:rsidR="00BD2237" w:rsidRPr="00BD2237" w:rsidRDefault="00BD2237" w:rsidP="00BD2237">
                  <w:pPr>
                    <w:spacing w:before="0" w:after="0" w:line="240" w:lineRule="auto"/>
                    <w:rPr>
                      <w:rFonts w:eastAsia="Times New Roman" w:cs="Times New Roman"/>
                      <w:color w:val="808080" w:themeColor="background1" w:themeShade="80"/>
                      <w:kern w:val="0"/>
                      <w:lang w:eastAsia="en-US"/>
                    </w:rPr>
                  </w:pPr>
                  <w:r w:rsidRPr="00BD2237">
                    <w:rPr>
                      <w:rFonts w:eastAsia="Times New Roman" w:cs="Times New Roman"/>
                      <w:color w:val="808080" w:themeColor="background1" w:themeShade="80"/>
                      <w:kern w:val="0"/>
                      <w:lang w:eastAsia="en-US"/>
                    </w:rPr>
                    <w:t xml:space="preserve">   Six Sigma</w:t>
                  </w:r>
                </w:p>
              </w:tc>
              <w:tc>
                <w:tcPr>
                  <w:tcW w:w="2105" w:type="dxa"/>
                  <w:tcBorders>
                    <w:top w:val="single" w:sz="4" w:space="0" w:color="8EA9DB"/>
                    <w:left w:val="nil"/>
                    <w:bottom w:val="single" w:sz="4" w:space="0" w:color="8EA9DB"/>
                    <w:right w:val="nil"/>
                  </w:tcBorders>
                  <w:shd w:val="clear" w:color="auto" w:fill="auto"/>
                  <w:noWrap/>
                  <w:vAlign w:val="bottom"/>
                  <w:hideMark/>
                </w:tcPr>
                <w:p w14:paraId="4C2B4252" w14:textId="77777777" w:rsidR="00BD2237" w:rsidRPr="00BD2237" w:rsidRDefault="00BD2237" w:rsidP="00BD2237">
                  <w:pPr>
                    <w:spacing w:before="0" w:after="0" w:line="240" w:lineRule="auto"/>
                    <w:rPr>
                      <w:rFonts w:eastAsia="Times New Roman" w:cs="Times New Roman"/>
                      <w:color w:val="808080" w:themeColor="background1" w:themeShade="80"/>
                      <w:kern w:val="0"/>
                      <w:lang w:eastAsia="en-US"/>
                    </w:rPr>
                  </w:pPr>
                  <w:r w:rsidRPr="00BD2237">
                    <w:rPr>
                      <w:rFonts w:eastAsia="Times New Roman" w:cs="Times New Roman"/>
                      <w:color w:val="808080" w:themeColor="background1" w:themeShade="80"/>
                      <w:kern w:val="0"/>
                      <w:lang w:eastAsia="en-US"/>
                    </w:rPr>
                    <w:t xml:space="preserve">   P1 – Novice</w:t>
                  </w:r>
                </w:p>
              </w:tc>
              <w:tc>
                <w:tcPr>
                  <w:tcW w:w="1559" w:type="dxa"/>
                  <w:tcBorders>
                    <w:top w:val="single" w:sz="4" w:space="0" w:color="8EA9DB"/>
                    <w:left w:val="nil"/>
                    <w:bottom w:val="single" w:sz="4" w:space="0" w:color="8EA9DB"/>
                    <w:right w:val="nil"/>
                  </w:tcBorders>
                  <w:shd w:val="clear" w:color="auto" w:fill="auto"/>
                  <w:noWrap/>
                  <w:vAlign w:val="bottom"/>
                  <w:hideMark/>
                </w:tcPr>
                <w:p w14:paraId="329C24D3" w14:textId="77777777" w:rsidR="00BD2237" w:rsidRPr="00BD2237" w:rsidRDefault="00BD2237" w:rsidP="00BD2237">
                  <w:pPr>
                    <w:spacing w:before="0" w:after="0" w:line="240" w:lineRule="auto"/>
                    <w:rPr>
                      <w:rFonts w:eastAsia="Times New Roman" w:cs="Times New Roman"/>
                      <w:color w:val="808080" w:themeColor="background1" w:themeShade="80"/>
                      <w:kern w:val="0"/>
                      <w:lang w:eastAsia="en-US"/>
                    </w:rPr>
                  </w:pPr>
                  <w:r w:rsidRPr="00BD2237">
                    <w:rPr>
                      <w:rFonts w:eastAsia="Times New Roman" w:cs="Times New Roman"/>
                      <w:color w:val="808080" w:themeColor="background1" w:themeShade="80"/>
                      <w:kern w:val="0"/>
                      <w:lang w:eastAsia="en-US"/>
                    </w:rPr>
                    <w:t xml:space="preserve">   3 Years</w:t>
                  </w:r>
                </w:p>
              </w:tc>
              <w:tc>
                <w:tcPr>
                  <w:tcW w:w="1761" w:type="dxa"/>
                  <w:tcBorders>
                    <w:top w:val="single" w:sz="4" w:space="0" w:color="8EA9DB"/>
                    <w:left w:val="nil"/>
                    <w:bottom w:val="single" w:sz="4" w:space="0" w:color="8EA9DB"/>
                    <w:right w:val="single" w:sz="4" w:space="0" w:color="8EA9DB"/>
                  </w:tcBorders>
                  <w:shd w:val="clear" w:color="auto" w:fill="auto"/>
                  <w:noWrap/>
                  <w:vAlign w:val="bottom"/>
                  <w:hideMark/>
                </w:tcPr>
                <w:p w14:paraId="2B3D6EBF" w14:textId="77777777" w:rsidR="00BD2237" w:rsidRPr="00BD2237" w:rsidRDefault="00BD2237" w:rsidP="00BD2237">
                  <w:pPr>
                    <w:spacing w:before="0" w:after="0" w:line="240" w:lineRule="auto"/>
                    <w:jc w:val="right"/>
                    <w:rPr>
                      <w:rFonts w:eastAsia="Times New Roman" w:cs="Times New Roman"/>
                      <w:color w:val="808080" w:themeColor="background1" w:themeShade="80"/>
                      <w:kern w:val="0"/>
                      <w:lang w:eastAsia="en-US"/>
                    </w:rPr>
                  </w:pPr>
                  <w:r w:rsidRPr="00BD2237">
                    <w:rPr>
                      <w:rFonts w:eastAsia="Times New Roman" w:cs="Times New Roman"/>
                      <w:color w:val="808080" w:themeColor="background1" w:themeShade="80"/>
                      <w:kern w:val="0"/>
                      <w:lang w:eastAsia="en-US"/>
                    </w:rPr>
                    <w:t>2016</w:t>
                  </w:r>
                </w:p>
              </w:tc>
            </w:tr>
            <w:tr w:rsidR="009F14A1" w:rsidRPr="009F14A1" w14:paraId="5B8A8D1F" w14:textId="77777777" w:rsidTr="009F14A1">
              <w:trPr>
                <w:trHeight w:val="322"/>
              </w:trPr>
              <w:tc>
                <w:tcPr>
                  <w:tcW w:w="4553" w:type="dxa"/>
                  <w:tcBorders>
                    <w:top w:val="single" w:sz="4" w:space="0" w:color="8EA9DB"/>
                    <w:left w:val="single" w:sz="4" w:space="0" w:color="8EA9DB"/>
                    <w:bottom w:val="single" w:sz="4" w:space="0" w:color="8EA9DB"/>
                    <w:right w:val="nil"/>
                  </w:tcBorders>
                  <w:shd w:val="clear" w:color="D9E1F2" w:fill="D9E1F2"/>
                  <w:noWrap/>
                  <w:vAlign w:val="bottom"/>
                  <w:hideMark/>
                </w:tcPr>
                <w:p w14:paraId="7EB0AB35" w14:textId="77777777" w:rsidR="00BD2237" w:rsidRPr="00BD2237" w:rsidRDefault="00BD2237" w:rsidP="00BD2237">
                  <w:pPr>
                    <w:spacing w:before="0" w:after="0" w:line="240" w:lineRule="auto"/>
                    <w:rPr>
                      <w:rFonts w:eastAsia="Times New Roman" w:cs="Times New Roman"/>
                      <w:color w:val="808080" w:themeColor="background1" w:themeShade="80"/>
                      <w:kern w:val="0"/>
                      <w:lang w:eastAsia="en-US"/>
                    </w:rPr>
                  </w:pPr>
                  <w:r w:rsidRPr="00BD2237">
                    <w:rPr>
                      <w:rFonts w:eastAsia="Times New Roman" w:cs="Times New Roman"/>
                      <w:color w:val="808080" w:themeColor="background1" w:themeShade="80"/>
                      <w:kern w:val="0"/>
                      <w:lang w:eastAsia="en-US"/>
                    </w:rPr>
                    <w:t xml:space="preserve">   PCI DSS</w:t>
                  </w:r>
                </w:p>
              </w:tc>
              <w:tc>
                <w:tcPr>
                  <w:tcW w:w="2105" w:type="dxa"/>
                  <w:tcBorders>
                    <w:top w:val="single" w:sz="4" w:space="0" w:color="8EA9DB"/>
                    <w:left w:val="nil"/>
                    <w:bottom w:val="single" w:sz="4" w:space="0" w:color="8EA9DB"/>
                    <w:right w:val="nil"/>
                  </w:tcBorders>
                  <w:shd w:val="clear" w:color="D9E1F2" w:fill="D9E1F2"/>
                  <w:noWrap/>
                  <w:vAlign w:val="bottom"/>
                  <w:hideMark/>
                </w:tcPr>
                <w:p w14:paraId="5AA50990" w14:textId="77777777" w:rsidR="00BD2237" w:rsidRPr="00BD2237" w:rsidRDefault="00BD2237" w:rsidP="00BD2237">
                  <w:pPr>
                    <w:spacing w:before="0" w:after="0" w:line="240" w:lineRule="auto"/>
                    <w:rPr>
                      <w:rFonts w:eastAsia="Times New Roman" w:cs="Times New Roman"/>
                      <w:color w:val="808080" w:themeColor="background1" w:themeShade="80"/>
                      <w:kern w:val="0"/>
                      <w:lang w:eastAsia="en-US"/>
                    </w:rPr>
                  </w:pPr>
                  <w:r w:rsidRPr="00BD2237">
                    <w:rPr>
                      <w:rFonts w:eastAsia="Times New Roman" w:cs="Times New Roman"/>
                      <w:color w:val="808080" w:themeColor="background1" w:themeShade="80"/>
                      <w:kern w:val="0"/>
                      <w:lang w:eastAsia="en-US"/>
                    </w:rPr>
                    <w:t xml:space="preserve">   P1 – Novice</w:t>
                  </w:r>
                </w:p>
              </w:tc>
              <w:tc>
                <w:tcPr>
                  <w:tcW w:w="1559" w:type="dxa"/>
                  <w:tcBorders>
                    <w:top w:val="single" w:sz="4" w:space="0" w:color="8EA9DB"/>
                    <w:left w:val="nil"/>
                    <w:bottom w:val="single" w:sz="4" w:space="0" w:color="8EA9DB"/>
                    <w:right w:val="nil"/>
                  </w:tcBorders>
                  <w:shd w:val="clear" w:color="D9E1F2" w:fill="D9E1F2"/>
                  <w:noWrap/>
                  <w:vAlign w:val="bottom"/>
                  <w:hideMark/>
                </w:tcPr>
                <w:p w14:paraId="086CB627" w14:textId="77777777" w:rsidR="00BD2237" w:rsidRPr="00BD2237" w:rsidRDefault="00BD2237" w:rsidP="00BD2237">
                  <w:pPr>
                    <w:spacing w:before="0" w:after="0" w:line="240" w:lineRule="auto"/>
                    <w:rPr>
                      <w:rFonts w:eastAsia="Times New Roman" w:cs="Times New Roman"/>
                      <w:color w:val="808080" w:themeColor="background1" w:themeShade="80"/>
                      <w:kern w:val="0"/>
                      <w:lang w:eastAsia="en-US"/>
                    </w:rPr>
                  </w:pPr>
                  <w:r w:rsidRPr="00BD2237">
                    <w:rPr>
                      <w:rFonts w:eastAsia="Times New Roman" w:cs="Times New Roman"/>
                      <w:color w:val="808080" w:themeColor="background1" w:themeShade="80"/>
                      <w:kern w:val="0"/>
                      <w:lang w:eastAsia="en-US"/>
                    </w:rPr>
                    <w:t xml:space="preserve">   1 Year</w:t>
                  </w:r>
                </w:p>
              </w:tc>
              <w:tc>
                <w:tcPr>
                  <w:tcW w:w="1761" w:type="dxa"/>
                  <w:tcBorders>
                    <w:top w:val="single" w:sz="4" w:space="0" w:color="8EA9DB"/>
                    <w:left w:val="nil"/>
                    <w:bottom w:val="single" w:sz="4" w:space="0" w:color="8EA9DB"/>
                    <w:right w:val="single" w:sz="4" w:space="0" w:color="8EA9DB"/>
                  </w:tcBorders>
                  <w:shd w:val="clear" w:color="D9E1F2" w:fill="D9E1F2"/>
                  <w:noWrap/>
                  <w:vAlign w:val="bottom"/>
                  <w:hideMark/>
                </w:tcPr>
                <w:p w14:paraId="4D94ABAB" w14:textId="77777777" w:rsidR="00BD2237" w:rsidRPr="00BD2237" w:rsidRDefault="00BD2237" w:rsidP="00BD2237">
                  <w:pPr>
                    <w:spacing w:before="0" w:after="0" w:line="240" w:lineRule="auto"/>
                    <w:jc w:val="right"/>
                    <w:rPr>
                      <w:rFonts w:eastAsia="Times New Roman" w:cs="Times New Roman"/>
                      <w:color w:val="808080" w:themeColor="background1" w:themeShade="80"/>
                      <w:kern w:val="0"/>
                      <w:lang w:eastAsia="en-US"/>
                    </w:rPr>
                  </w:pPr>
                  <w:r w:rsidRPr="00BD2237">
                    <w:rPr>
                      <w:rFonts w:eastAsia="Times New Roman" w:cs="Times New Roman"/>
                      <w:color w:val="808080" w:themeColor="background1" w:themeShade="80"/>
                      <w:kern w:val="0"/>
                      <w:lang w:eastAsia="en-US"/>
                    </w:rPr>
                    <w:t>2016</w:t>
                  </w:r>
                </w:p>
              </w:tc>
            </w:tr>
          </w:tbl>
          <w:p w14:paraId="711AF117" w14:textId="77777777" w:rsidR="00BD2237" w:rsidRPr="009F14A1" w:rsidRDefault="00BD2237" w:rsidP="00BD2237">
            <w:pPr>
              <w:pStyle w:val="ListBullet"/>
              <w:numPr>
                <w:ilvl w:val="0"/>
                <w:numId w:val="0"/>
              </w:numPr>
            </w:pPr>
          </w:p>
          <w:p w14:paraId="71E1A64F" w14:textId="77777777" w:rsidR="00BD2237" w:rsidRDefault="00BD2237" w:rsidP="00BD2237">
            <w:pPr>
              <w:pStyle w:val="ListBullet"/>
              <w:numPr>
                <w:ilvl w:val="0"/>
                <w:numId w:val="0"/>
              </w:numPr>
            </w:pPr>
          </w:p>
        </w:tc>
      </w:tr>
      <w:tr w:rsidR="00DA1F5A" w14:paraId="35D9F224" w14:textId="77777777" w:rsidTr="0058536B">
        <w:tc>
          <w:tcPr>
            <w:tcW w:w="1980" w:type="dxa"/>
          </w:tcPr>
          <w:p w14:paraId="082C80C2" w14:textId="77777777" w:rsidR="00DA1F5A" w:rsidRDefault="00DA1F5A" w:rsidP="00DA1F5A">
            <w:pPr>
              <w:pStyle w:val="Heading1"/>
              <w:ind w:left="270"/>
              <w:rPr>
                <w:lang w:bidi="th-TH"/>
              </w:rPr>
            </w:pPr>
            <w:r>
              <w:rPr>
                <w:lang w:bidi="th-TH"/>
              </w:rPr>
              <w:t xml:space="preserve">Personal Info </w:t>
            </w:r>
          </w:p>
        </w:tc>
        <w:tc>
          <w:tcPr>
            <w:tcW w:w="280" w:type="dxa"/>
          </w:tcPr>
          <w:p w14:paraId="2E544342" w14:textId="77777777" w:rsidR="00DA1F5A" w:rsidRDefault="00DA1F5A" w:rsidP="00E233A4"/>
        </w:tc>
        <w:tc>
          <w:tcPr>
            <w:tcW w:w="7820" w:type="dxa"/>
          </w:tcPr>
          <w:p w14:paraId="71A4F7F7" w14:textId="63CBB279" w:rsidR="00DA1F5A" w:rsidRDefault="00DA05FF" w:rsidP="00E233A4">
            <w:pPr>
              <w:pStyle w:val="Heading2"/>
              <w:rPr>
                <w:lang w:bidi="th-TH"/>
              </w:rPr>
            </w:pPr>
            <w:r>
              <w:rPr>
                <w:noProof/>
                <w:lang w:eastAsia="en-US"/>
              </w:rPr>
              <w:drawing>
                <wp:anchor distT="0" distB="0" distL="114300" distR="114300" simplePos="0" relativeHeight="251658240" behindDoc="0" locked="0" layoutInCell="1" allowOverlap="1" wp14:anchorId="23BFD3D0" wp14:editId="112D8764">
                  <wp:simplePos x="0" y="0"/>
                  <wp:positionH relativeFrom="margin">
                    <wp:posOffset>3954145</wp:posOffset>
                  </wp:positionH>
                  <wp:positionV relativeFrom="margin">
                    <wp:posOffset>106680</wp:posOffset>
                  </wp:positionV>
                  <wp:extent cx="956310" cy="1188085"/>
                  <wp:effectExtent l="0" t="0" r="889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op_DSCF745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56310" cy="1188085"/>
                          </a:xfrm>
                          <a:prstGeom prst="rect">
                            <a:avLst/>
                          </a:prstGeom>
                        </pic:spPr>
                      </pic:pic>
                    </a:graphicData>
                  </a:graphic>
                </wp:anchor>
              </w:drawing>
            </w:r>
            <w:r w:rsidR="00DA1F5A">
              <w:rPr>
                <w:lang w:bidi="th-TH"/>
              </w:rPr>
              <w:t xml:space="preserve">Sampasana Koolvisutjit </w:t>
            </w:r>
            <w:r w:rsidR="0087190F">
              <w:rPr>
                <w:lang w:bidi="th-TH"/>
              </w:rPr>
              <w:br/>
            </w:r>
            <w:r w:rsidR="0087190F" w:rsidRPr="0087190F">
              <w:rPr>
                <w:rFonts w:ascii="DilleniaUPC" w:hAnsi="DilleniaUPC" w:cs="DilleniaUPC"/>
                <w:b w:val="0"/>
                <w:bCs w:val="0"/>
                <w:sz w:val="32"/>
                <w:szCs w:val="32"/>
                <w:cs/>
                <w:lang w:bidi="th-TH"/>
              </w:rPr>
              <w:t>นายสัมภาษณ์ กูลวิสุตป์จิต</w:t>
            </w:r>
            <w:r w:rsidR="00BD2237">
              <w:rPr>
                <w:lang w:bidi="th-TH"/>
              </w:rPr>
              <w:br/>
            </w:r>
            <w:r w:rsidR="00DA1F5A">
              <w:rPr>
                <w:lang w:bidi="th-TH"/>
              </w:rPr>
              <w:t>Thai</w:t>
            </w:r>
            <w:r w:rsidR="00BD2237">
              <w:rPr>
                <w:lang w:bidi="th-TH"/>
              </w:rPr>
              <w:t xml:space="preserve"> </w:t>
            </w:r>
            <w:r w:rsidR="00DA1F5A">
              <w:rPr>
                <w:lang w:bidi="th-TH"/>
              </w:rPr>
              <w:t>/</w:t>
            </w:r>
            <w:r w:rsidR="00BD2237">
              <w:rPr>
                <w:lang w:bidi="th-TH"/>
              </w:rPr>
              <w:t xml:space="preserve"> </w:t>
            </w:r>
            <w:r w:rsidR="00DA1F5A">
              <w:rPr>
                <w:lang w:bidi="th-TH"/>
              </w:rPr>
              <w:t>Singapore PR</w:t>
            </w:r>
            <w:r w:rsidR="00DA1F5A">
              <w:rPr>
                <w:lang w:bidi="th-TH"/>
              </w:rPr>
              <w:br/>
              <w:t>5 7099 90004 522 / S7864235M</w:t>
            </w:r>
          </w:p>
          <w:p w14:paraId="60C9B963" w14:textId="77777777" w:rsidR="00DA1F5A" w:rsidRPr="00DA1F5A" w:rsidRDefault="00AC5230" w:rsidP="00B03327">
            <w:pPr>
              <w:rPr>
                <w:lang w:bidi="th-TH"/>
              </w:rPr>
            </w:pPr>
            <w:r>
              <w:rPr>
                <w:lang w:bidi="th-TH"/>
              </w:rPr>
              <w:t>DOB: 07-DEC-1978</w:t>
            </w:r>
            <w:r>
              <w:rPr>
                <w:lang w:bidi="th-TH"/>
              </w:rPr>
              <w:br/>
              <w:t xml:space="preserve">Married </w:t>
            </w:r>
          </w:p>
        </w:tc>
      </w:tr>
    </w:tbl>
    <w:p w14:paraId="052B2D7E" w14:textId="77777777" w:rsidR="001A3A62" w:rsidRDefault="001A3A62" w:rsidP="007D249A">
      <w:pPr>
        <w:spacing w:before="0" w:line="240" w:lineRule="auto"/>
      </w:pPr>
    </w:p>
    <w:sectPr w:rsidR="001A3A62">
      <w:headerReference w:type="default" r:id="rId11"/>
      <w:footerReference w:type="default" r:id="rId12"/>
      <w:headerReference w:type="first" r:id="rId13"/>
      <w:pgSz w:w="12240" w:h="15840" w:code="1"/>
      <w:pgMar w:top="1080" w:right="1080" w:bottom="1080" w:left="108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EA65DC" w14:textId="77777777" w:rsidR="00A74232" w:rsidRDefault="00A74232">
      <w:pPr>
        <w:spacing w:before="0" w:after="0" w:line="240" w:lineRule="auto"/>
      </w:pPr>
      <w:r>
        <w:separator/>
      </w:r>
    </w:p>
    <w:p w14:paraId="6B52A261" w14:textId="77777777" w:rsidR="00A74232" w:rsidRDefault="00A74232"/>
    <w:p w14:paraId="5C2C4E02" w14:textId="77777777" w:rsidR="00A74232" w:rsidRDefault="00A74232"/>
  </w:endnote>
  <w:endnote w:type="continuationSeparator" w:id="0">
    <w:p w14:paraId="2DC0A0BD" w14:textId="77777777" w:rsidR="00A74232" w:rsidRDefault="00A74232">
      <w:pPr>
        <w:spacing w:before="0" w:after="0" w:line="240" w:lineRule="auto"/>
      </w:pPr>
      <w:r>
        <w:continuationSeparator/>
      </w:r>
    </w:p>
    <w:p w14:paraId="51E344B5" w14:textId="77777777" w:rsidR="00A74232" w:rsidRDefault="00A74232"/>
    <w:p w14:paraId="16CFA9A0" w14:textId="77777777" w:rsidR="00A74232" w:rsidRDefault="00A742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Angsana New">
    <w:panose1 w:val="02020603050405020304"/>
    <w:charset w:val="00"/>
    <w:family w:val="auto"/>
    <w:pitch w:val="variable"/>
    <w:sig w:usb0="81000003" w:usb1="00000000" w:usb2="00000000" w:usb3="00000000" w:csb0="00010001" w:csb1="00000000"/>
  </w:font>
  <w:font w:name="DilleniaUPC">
    <w:altName w:val="Angsana New"/>
    <w:charset w:val="00"/>
    <w:family w:val="roman"/>
    <w:pitch w:val="variable"/>
    <w:sig w:usb0="81000003" w:usb1="00000000" w:usb2="00000000" w:usb3="00000000" w:csb0="0001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01E4B6" w14:textId="3D47FDFD" w:rsidR="001A3A62" w:rsidRDefault="00BB37F8">
    <w:pPr>
      <w:pStyle w:val="Footer"/>
      <w:pBdr>
        <w:left w:val="single" w:sz="2" w:space="0" w:color="FFFFFF" w:themeColor="background1"/>
      </w:pBdr>
      <w:ind w:left="0" w:right="0"/>
    </w:pPr>
    <w:r>
      <w:t xml:space="preserve">Page </w:t>
    </w:r>
    <w:r>
      <w:fldChar w:fldCharType="begin"/>
    </w:r>
    <w:r>
      <w:instrText xml:space="preserve"> PAGE </w:instrText>
    </w:r>
    <w:r>
      <w:fldChar w:fldCharType="separate"/>
    </w:r>
    <w:r w:rsidR="0058536B">
      <w:rPr>
        <w:noProof/>
      </w:rPr>
      <w:t>5</w:t>
    </w:r>
    <w:r>
      <w:fldChar w:fldCharType="end"/>
    </w:r>
    <w:r>
      <w:ptab w:relativeTo="margin" w:alignment="right" w:leader="none"/>
    </w:r>
    <w:r w:rsidR="009F14A1">
      <w:t>Online version: https://www.mods.in.th/resume/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E07FA0" w14:textId="77777777" w:rsidR="00A74232" w:rsidRDefault="00A74232">
      <w:pPr>
        <w:spacing w:before="0" w:after="0" w:line="240" w:lineRule="auto"/>
      </w:pPr>
      <w:r>
        <w:separator/>
      </w:r>
    </w:p>
    <w:p w14:paraId="2F8CE522" w14:textId="77777777" w:rsidR="00A74232" w:rsidRDefault="00A74232"/>
    <w:p w14:paraId="4B3F122E" w14:textId="77777777" w:rsidR="00A74232" w:rsidRDefault="00A74232"/>
  </w:footnote>
  <w:footnote w:type="continuationSeparator" w:id="0">
    <w:p w14:paraId="7581762A" w14:textId="77777777" w:rsidR="00A74232" w:rsidRDefault="00A74232">
      <w:pPr>
        <w:spacing w:before="0" w:after="0" w:line="240" w:lineRule="auto"/>
      </w:pPr>
      <w:r>
        <w:continuationSeparator/>
      </w:r>
    </w:p>
    <w:p w14:paraId="029F1589" w14:textId="77777777" w:rsidR="00A74232" w:rsidRDefault="00A74232"/>
    <w:p w14:paraId="2C09C804" w14:textId="77777777" w:rsidR="00A74232" w:rsidRDefault="00A74232"/>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FF7B1" w14:textId="65DC636C" w:rsidR="00ED4C6B" w:rsidRPr="00ED4C6B" w:rsidRDefault="00ED4C6B" w:rsidP="009F14A1">
    <w:pPr>
      <w:pStyle w:val="Header"/>
      <w:rPr>
        <w:b/>
        <w:bCs/>
        <w:color w:val="BFBFBF" w:themeColor="background1" w:themeShade="BF"/>
      </w:rPr>
    </w:pPr>
    <w:r w:rsidRPr="00ED4C6B">
      <w:rPr>
        <w:b/>
        <w:bCs/>
        <w:color w:val="BFBFBF" w:themeColor="background1" w:themeShade="BF"/>
      </w:rPr>
      <w:t>Private and Confidential</w:t>
    </w:r>
    <w:r w:rsidR="009F14A1">
      <w:rPr>
        <w:b/>
        <w:bCs/>
        <w:color w:val="BFBFBF" w:themeColor="background1" w:themeShade="BF"/>
      </w:rPr>
      <w:tab/>
    </w:r>
    <w:r w:rsidR="009F14A1">
      <w:rPr>
        <w:b/>
        <w:bCs/>
        <w:color w:val="BFBFBF" w:themeColor="background1" w:themeShade="BF"/>
      </w:rPr>
      <w:tab/>
    </w:r>
    <w:sdt>
      <w:sdtPr>
        <w:alias w:val="Your Name"/>
        <w:tag w:val=""/>
        <w:id w:val="913902847"/>
        <w:dataBinding w:prefixMappings="xmlns:ns0='http://purl.org/dc/elements/1.1/' xmlns:ns1='http://schemas.openxmlformats.org/package/2006/metadata/core-properties' " w:xpath="/ns1:coreProperties[1]/ns0:creator[1]" w:storeItemID="{6C3C8BC8-F283-45AE-878A-BAB7291924A1}"/>
        <w:text/>
      </w:sdtPr>
      <w:sdtEndPr/>
      <w:sdtContent>
        <w:r w:rsidR="009F14A1">
          <w:t>Sam Koolvisutjit</w:t>
        </w:r>
      </w:sdtContent>
    </w:sdt>
  </w:p>
  <w:p w14:paraId="6EDE0961" w14:textId="77777777" w:rsidR="00ED4C6B" w:rsidRPr="00ED4C6B" w:rsidRDefault="00ED4C6B" w:rsidP="00ED4C6B">
    <w:pPr>
      <w:pStyle w:val="Header"/>
      <w:jc w:val="center"/>
      <w:rPr>
        <w:b/>
        <w:bCs/>
      </w:rPr>
    </w:pPr>
  </w:p>
  <w:p w14:paraId="571AC466" w14:textId="77777777" w:rsidR="00ED4C6B" w:rsidRDefault="00ED4C6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6BAF7E" w14:textId="77777777" w:rsidR="00ED4C6B" w:rsidRPr="00ED4C6B" w:rsidRDefault="00ED4C6B" w:rsidP="00ED4C6B">
    <w:pPr>
      <w:pStyle w:val="Header"/>
      <w:jc w:val="center"/>
      <w:rPr>
        <w:b/>
        <w:bCs/>
        <w:color w:val="BFBFBF" w:themeColor="background1" w:themeShade="BF"/>
      </w:rPr>
    </w:pPr>
    <w:r w:rsidRPr="00ED4C6B">
      <w:rPr>
        <w:b/>
        <w:bCs/>
        <w:color w:val="BFBFBF" w:themeColor="background1" w:themeShade="BF"/>
      </w:rPr>
      <w:t>Private and Confidential</w:t>
    </w:r>
  </w:p>
  <w:p w14:paraId="47383822" w14:textId="77777777" w:rsidR="00ED4C6B" w:rsidRDefault="00ED4C6B" w:rsidP="00ED4C6B">
    <w:pPr>
      <w:pStyle w:val="Header"/>
      <w:jc w:val="center"/>
      <w:rPr>
        <w:b/>
        <w:bCs/>
      </w:rPr>
    </w:pPr>
  </w:p>
  <w:p w14:paraId="52CE5581" w14:textId="77777777" w:rsidR="00ED4C6B" w:rsidRPr="00ED4C6B" w:rsidRDefault="00ED4C6B" w:rsidP="00ED4C6B">
    <w:pPr>
      <w:pStyle w:val="Header"/>
      <w:jc w:val="center"/>
      <w:rPr>
        <w:b/>
        <w:bC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D55E1796"/>
    <w:lvl w:ilvl="0">
      <w:start w:val="1"/>
      <w:numFmt w:val="bullet"/>
      <w:lvlText w:val=""/>
      <w:lvlJc w:val="left"/>
      <w:pPr>
        <w:tabs>
          <w:tab w:val="num" w:pos="1800"/>
        </w:tabs>
        <w:ind w:left="1800" w:hanging="360"/>
      </w:pPr>
      <w:rPr>
        <w:rFonts w:ascii="Symbol" w:hAnsi="Symbol" w:hint="default"/>
      </w:rPr>
    </w:lvl>
  </w:abstractNum>
  <w:abstractNum w:abstractNumId="1">
    <w:nsid w:val="FFFFFF81"/>
    <w:multiLevelType w:val="singleLevel"/>
    <w:tmpl w:val="63FC2814"/>
    <w:lvl w:ilvl="0">
      <w:start w:val="1"/>
      <w:numFmt w:val="bullet"/>
      <w:lvlText w:val=""/>
      <w:lvlJc w:val="left"/>
      <w:pPr>
        <w:tabs>
          <w:tab w:val="num" w:pos="1440"/>
        </w:tabs>
        <w:ind w:left="1440" w:hanging="360"/>
      </w:pPr>
      <w:rPr>
        <w:rFonts w:ascii="Symbol" w:hAnsi="Symbol" w:hint="default"/>
      </w:rPr>
    </w:lvl>
  </w:abstractNum>
  <w:abstractNum w:abstractNumId="2">
    <w:nsid w:val="FFFFFF82"/>
    <w:multiLevelType w:val="singleLevel"/>
    <w:tmpl w:val="42202080"/>
    <w:lvl w:ilvl="0">
      <w:start w:val="1"/>
      <w:numFmt w:val="bullet"/>
      <w:lvlText w:val=""/>
      <w:lvlJc w:val="left"/>
      <w:pPr>
        <w:tabs>
          <w:tab w:val="num" w:pos="1080"/>
        </w:tabs>
        <w:ind w:left="1080" w:hanging="360"/>
      </w:pPr>
      <w:rPr>
        <w:rFonts w:ascii="Symbol" w:hAnsi="Symbol" w:hint="default"/>
      </w:rPr>
    </w:lvl>
  </w:abstractNum>
  <w:abstractNum w:abstractNumId="3">
    <w:nsid w:val="FFFFFF83"/>
    <w:multiLevelType w:val="singleLevel"/>
    <w:tmpl w:val="B272317E"/>
    <w:lvl w:ilvl="0">
      <w:start w:val="1"/>
      <w:numFmt w:val="bullet"/>
      <w:lvlText w:val=""/>
      <w:lvlJc w:val="left"/>
      <w:pPr>
        <w:tabs>
          <w:tab w:val="num" w:pos="720"/>
        </w:tabs>
        <w:ind w:left="720" w:hanging="360"/>
      </w:pPr>
      <w:rPr>
        <w:rFonts w:ascii="Symbol" w:hAnsi="Symbol" w:hint="default"/>
      </w:rPr>
    </w:lvl>
  </w:abstractNum>
  <w:abstractNum w:abstractNumId="4">
    <w:nsid w:val="FFFFFF89"/>
    <w:multiLevelType w:val="singleLevel"/>
    <w:tmpl w:val="20722A04"/>
    <w:lvl w:ilvl="0">
      <w:start w:val="1"/>
      <w:numFmt w:val="bullet"/>
      <w:pStyle w:val="ListBullet"/>
      <w:lvlText w:val=""/>
      <w:lvlJc w:val="left"/>
      <w:pPr>
        <w:tabs>
          <w:tab w:val="num" w:pos="360"/>
        </w:tabs>
        <w:ind w:left="360" w:hanging="360"/>
      </w:pPr>
      <w:rPr>
        <w:rFonts w:ascii="Symbol" w:hAnsi="Symbol" w:hint="default"/>
      </w:rPr>
    </w:lvl>
  </w:abstractNum>
  <w:abstractNum w:abstractNumId="5">
    <w:nsid w:val="09B516C0"/>
    <w:multiLevelType w:val="hybridMultilevel"/>
    <w:tmpl w:val="E0EC4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EA0605"/>
    <w:multiLevelType w:val="hybridMultilevel"/>
    <w:tmpl w:val="1EBC7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2"/>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FDA"/>
    <w:rsid w:val="00032FDA"/>
    <w:rsid w:val="00044B2C"/>
    <w:rsid w:val="000D0EA7"/>
    <w:rsid w:val="000E7C43"/>
    <w:rsid w:val="00102BBF"/>
    <w:rsid w:val="00141BB2"/>
    <w:rsid w:val="00152EA6"/>
    <w:rsid w:val="00167305"/>
    <w:rsid w:val="001A3A62"/>
    <w:rsid w:val="001B6664"/>
    <w:rsid w:val="001B6A6A"/>
    <w:rsid w:val="001C5AAD"/>
    <w:rsid w:val="001D55CF"/>
    <w:rsid w:val="001D5B13"/>
    <w:rsid w:val="001D61AC"/>
    <w:rsid w:val="00212C6C"/>
    <w:rsid w:val="0022149E"/>
    <w:rsid w:val="00324415"/>
    <w:rsid w:val="003D0811"/>
    <w:rsid w:val="004618E5"/>
    <w:rsid w:val="004E2417"/>
    <w:rsid w:val="0052539F"/>
    <w:rsid w:val="0058536B"/>
    <w:rsid w:val="00595F40"/>
    <w:rsid w:val="006C4BE2"/>
    <w:rsid w:val="007D249A"/>
    <w:rsid w:val="0087190F"/>
    <w:rsid w:val="00942FF4"/>
    <w:rsid w:val="009F14A1"/>
    <w:rsid w:val="00A24C08"/>
    <w:rsid w:val="00A74232"/>
    <w:rsid w:val="00A87DE0"/>
    <w:rsid w:val="00AC5230"/>
    <w:rsid w:val="00AE1C42"/>
    <w:rsid w:val="00B03327"/>
    <w:rsid w:val="00B26782"/>
    <w:rsid w:val="00B41D03"/>
    <w:rsid w:val="00B63502"/>
    <w:rsid w:val="00BA7A4D"/>
    <w:rsid w:val="00BB37F8"/>
    <w:rsid w:val="00BD2237"/>
    <w:rsid w:val="00C34760"/>
    <w:rsid w:val="00C6739A"/>
    <w:rsid w:val="00D42952"/>
    <w:rsid w:val="00D73D2F"/>
    <w:rsid w:val="00DA05FF"/>
    <w:rsid w:val="00DA1F5A"/>
    <w:rsid w:val="00DD08ED"/>
    <w:rsid w:val="00E169C8"/>
    <w:rsid w:val="00E233A4"/>
    <w:rsid w:val="00E37D0C"/>
    <w:rsid w:val="00E60C0C"/>
    <w:rsid w:val="00EB5E36"/>
    <w:rsid w:val="00ED4C6B"/>
    <w:rsid w:val="00EF4C36"/>
    <w:rsid w:val="00F23776"/>
    <w:rsid w:val="00F75A22"/>
    <w:rsid w:val="00FD3AF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64B8AB"/>
  <w15:chartTrackingRefBased/>
  <w15:docId w15:val="{6BBD90F0-948B-48DF-9A80-1C1D4725F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80">
    <w:lsdException w:name="Normal" w:uiPriority="0" w:qFormat="1"/>
    <w:lsdException w:name="heading 1" w:uiPriority="1" w:qFormat="1"/>
    <w:lsdException w:name="heading 2" w:semiHidden="1" w:uiPriority="1" w:unhideWhenUsed="1" w:qFormat="1"/>
    <w:lsdException w:name="heading 3" w:semiHidden="1" w:uiPriority="1" w:unhideWhenUsed="1"/>
    <w:lsdException w:name="heading 4" w:semiHidden="1" w:uiPriority="18" w:unhideWhenUsed="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iPriority="8" w:unhideWhenUsed="1"/>
    <w:lsdException w:name="Signature" w:semiHidden="1" w:uiPriority="8"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lsdException w:name="Date" w:semiHidden="1" w:uiPriority="8"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qFormat="1"/>
    <w:lsdException w:name="Emphasis" w:semiHidden="1"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Heading1">
    <w:name w:val="heading 1"/>
    <w:basedOn w:val="Normal"/>
    <w:next w:val="Normal"/>
    <w:unhideWhenUsed/>
    <w:qFormat/>
    <w:pPr>
      <w:spacing w:before="120"/>
      <w:jc w:val="right"/>
      <w:outlineLvl w:val="0"/>
    </w:pPr>
    <w:rPr>
      <w:rFonts w:asciiTheme="majorHAnsi" w:eastAsiaTheme="majorEastAsia" w:hAnsiTheme="majorHAnsi" w:cstheme="majorBidi"/>
      <w:caps/>
      <w:color w:val="5B9BD5" w:themeColor="accent1"/>
      <w:sz w:val="21"/>
      <w:szCs w:val="21"/>
    </w:rPr>
  </w:style>
  <w:style w:type="paragraph" w:styleId="Heading2">
    <w:name w:val="heading 2"/>
    <w:basedOn w:val="Normal"/>
    <w:next w:val="Normal"/>
    <w:unhideWhenUsed/>
    <w:qFormat/>
    <w:pPr>
      <w:keepNext/>
      <w:keepLines/>
      <w:spacing w:before="120" w:after="40"/>
      <w:outlineLvl w:val="1"/>
    </w:pPr>
    <w:rPr>
      <w:rFonts w:asciiTheme="majorHAnsi" w:eastAsiaTheme="majorEastAsia" w:hAnsiTheme="majorHAnsi" w:cstheme="majorBidi"/>
      <w:b/>
      <w:bCs/>
      <w:caps/>
      <w:color w:val="404040" w:themeColor="text1" w:themeTint="BF"/>
      <w14:ligatures w14:val="standardContextual"/>
    </w:rPr>
  </w:style>
  <w:style w:type="paragraph" w:styleId="Heading3">
    <w:name w:val="heading 3"/>
    <w:basedOn w:val="Normal"/>
    <w:next w:val="Normal"/>
    <w:link w:val="Heading3Char"/>
    <w:uiPriority w:val="9"/>
    <w:unhideWhenUsed/>
    <w:pPr>
      <w:keepNext/>
      <w:keepLines/>
      <w:spacing w:before="200" w:after="0"/>
      <w:outlineLvl w:val="2"/>
    </w:pPr>
    <w:rPr>
      <w:rFonts w:asciiTheme="majorHAnsi" w:eastAsiaTheme="majorEastAsia" w:hAnsiTheme="majorHAnsi" w:cstheme="majorBidi"/>
      <w:b/>
      <w:bCs/>
      <w:color w:val="5B9BD5" w:themeColor="accent1"/>
      <w14:ligatures w14:val="standardContextual"/>
    </w:rPr>
  </w:style>
  <w:style w:type="paragraph" w:styleId="Heading4">
    <w:name w:val="heading 4"/>
    <w:basedOn w:val="Normal"/>
    <w:next w:val="Normal"/>
    <w:link w:val="Heading4Char"/>
    <w:uiPriority w:val="9"/>
    <w:semiHidden/>
    <w:unhideWhenUsed/>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
    <w:unhideWhenUsed/>
    <w:pPr>
      <w:pBdr>
        <w:top w:val="single" w:sz="4" w:space="6" w:color="9CC2E5"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1"/>
    <w:rPr>
      <w:kern w:val="20"/>
    </w:rPr>
  </w:style>
  <w:style w:type="paragraph" w:customStyle="1" w:styleId="ResumeText">
    <w:name w:val="Resume Text"/>
    <w:basedOn w:val="Normal"/>
    <w:qFormat/>
    <w:pPr>
      <w:spacing w:before="120" w:after="0"/>
      <w:ind w:right="1440"/>
    </w:p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5B9BD5"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5B9BD5"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1F4D78"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1F4D78"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ResumeTable">
    <w:name w:val="Resume Table"/>
    <w:basedOn w:val="TableNormal"/>
    <w:uiPriority w:val="99"/>
    <w:tblPr>
      <w:tblInd w:w="0" w:type="dxa"/>
      <w:tblBorders>
        <w:insideH w:val="single" w:sz="4" w:space="0" w:color="5B9BD5" w:themeColor="accent1"/>
      </w:tblBorders>
      <w:tblCellMar>
        <w:top w:w="144" w:type="dxa"/>
        <w:left w:w="0" w:type="dxa"/>
        <w:bottom w:w="144" w:type="dxa"/>
        <w:right w:w="0" w:type="dxa"/>
      </w:tblCellMar>
    </w:tblPr>
  </w:style>
  <w:style w:type="table" w:customStyle="1" w:styleId="LetterTable">
    <w:name w:val="Letter Table"/>
    <w:basedOn w:val="TableNormal"/>
    <w:uiPriority w:val="99"/>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5B9BD5" w:themeColor="accent1"/>
        <w:sz w:val="22"/>
      </w:rPr>
    </w:tblStylePr>
    <w:tblStylePr w:type="firstCol">
      <w:rPr>
        <w:b/>
      </w:rPr>
    </w:tblStylePr>
  </w:style>
  <w:style w:type="character" w:styleId="Emphasis">
    <w:name w:val="Emphasis"/>
    <w:basedOn w:val="DefaultParagraphFont"/>
    <w:unhideWhenUsed/>
    <w:qFormat/>
    <w:rPr>
      <w:color w:val="5B9BD5" w:themeColor="accent1"/>
    </w:rPr>
  </w:style>
  <w:style w:type="paragraph" w:customStyle="1" w:styleId="ContactInfo">
    <w:name w:val="Contact Info"/>
    <w:basedOn w:val="Normal"/>
    <w:unhideWhenUsed/>
    <w:qFormat/>
    <w:pPr>
      <w:spacing w:after="0" w:line="240" w:lineRule="auto"/>
      <w:jc w:val="right"/>
    </w:pPr>
    <w:rPr>
      <w:sz w:val="18"/>
      <w:szCs w:val="18"/>
    </w:rPr>
  </w:style>
  <w:style w:type="paragraph" w:customStyle="1" w:styleId="Name">
    <w:name w:val="Name"/>
    <w:basedOn w:val="Normal"/>
    <w:next w:val="Normal"/>
    <w:qFormat/>
    <w:pPr>
      <w:pBdr>
        <w:top w:val="single" w:sz="4" w:space="4" w:color="5B9BD5" w:themeColor="accent1"/>
        <w:left w:val="single" w:sz="4" w:space="6" w:color="5B9BD5" w:themeColor="accent1"/>
        <w:bottom w:val="single" w:sz="4" w:space="4" w:color="5B9BD5" w:themeColor="accent1"/>
        <w:right w:val="single" w:sz="4" w:space="6" w:color="5B9BD5" w:themeColor="accent1"/>
      </w:pBdr>
      <w:shd w:val="clear" w:color="auto" w:fill="5B9BD5" w:themeFill="accent1"/>
      <w:spacing w:before="240"/>
      <w:ind w:left="144" w:right="144"/>
    </w:pPr>
    <w:rPr>
      <w:rFonts w:asciiTheme="majorHAnsi" w:eastAsiaTheme="majorEastAsia" w:hAnsiTheme="majorHAnsi" w:cstheme="majorBidi"/>
      <w:caps/>
      <w:color w:val="FFFFFF" w:themeColor="background1"/>
      <w:sz w:val="32"/>
      <w:szCs w:val="32"/>
    </w:rPr>
  </w:style>
  <w:style w:type="paragraph" w:styleId="ListBullet">
    <w:name w:val="List Bullet"/>
    <w:basedOn w:val="Normal"/>
    <w:pPr>
      <w:numPr>
        <w:numId w:val="2"/>
      </w:numPr>
      <w:spacing w:before="120"/>
      <w:contextualSpacing/>
    </w:pPr>
  </w:style>
  <w:style w:type="character" w:styleId="Hyperlink">
    <w:name w:val="Hyperlink"/>
    <w:basedOn w:val="DefaultParagraphFont"/>
    <w:uiPriority w:val="99"/>
    <w:unhideWhenUsed/>
    <w:rsid w:val="00032FDA"/>
    <w:rPr>
      <w:color w:val="0563C1" w:themeColor="hyperlink"/>
      <w:u w:val="single"/>
    </w:rPr>
  </w:style>
  <w:style w:type="paragraph" w:styleId="Header">
    <w:name w:val="header"/>
    <w:basedOn w:val="Normal"/>
    <w:link w:val="HeaderChar"/>
    <w:uiPriority w:val="2"/>
    <w:unhideWhenUsed/>
    <w:rsid w:val="00ED4C6B"/>
    <w:pPr>
      <w:tabs>
        <w:tab w:val="center" w:pos="4680"/>
        <w:tab w:val="right" w:pos="9360"/>
      </w:tabs>
      <w:spacing w:before="0" w:after="0" w:line="240" w:lineRule="auto"/>
    </w:pPr>
  </w:style>
  <w:style w:type="character" w:customStyle="1" w:styleId="HeaderChar">
    <w:name w:val="Header Char"/>
    <w:basedOn w:val="DefaultParagraphFont"/>
    <w:link w:val="Header"/>
    <w:uiPriority w:val="2"/>
    <w:rsid w:val="00ED4C6B"/>
    <w:rPr>
      <w:kern w:val="20"/>
    </w:rPr>
  </w:style>
  <w:style w:type="paragraph" w:styleId="ListParagraph">
    <w:name w:val="List Paragraph"/>
    <w:basedOn w:val="Normal"/>
    <w:uiPriority w:val="34"/>
    <w:semiHidden/>
    <w:qFormat/>
    <w:rsid w:val="001B6A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919929">
      <w:bodyDiv w:val="1"/>
      <w:marLeft w:val="0"/>
      <w:marRight w:val="0"/>
      <w:marTop w:val="0"/>
      <w:marBottom w:val="0"/>
      <w:divBdr>
        <w:top w:val="none" w:sz="0" w:space="0" w:color="auto"/>
        <w:left w:val="none" w:sz="0" w:space="0" w:color="auto"/>
        <w:bottom w:val="none" w:sz="0" w:space="0" w:color="auto"/>
        <w:right w:val="none" w:sz="0" w:space="0" w:color="auto"/>
      </w:divBdr>
    </w:div>
    <w:div w:id="1744906847">
      <w:bodyDiv w:val="1"/>
      <w:marLeft w:val="0"/>
      <w:marRight w:val="0"/>
      <w:marTop w:val="0"/>
      <w:marBottom w:val="0"/>
      <w:divBdr>
        <w:top w:val="none" w:sz="0" w:space="0" w:color="auto"/>
        <w:left w:val="none" w:sz="0" w:space="0" w:color="auto"/>
        <w:bottom w:val="none" w:sz="0" w:space="0" w:color="auto"/>
        <w:right w:val="none" w:sz="0" w:space="0" w:color="auto"/>
      </w:divBdr>
    </w:div>
    <w:div w:id="2058240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ppData\Roaming\Microsoft\Templates\Resume%20for%20internal%20company%20transf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B2946B6F34A48B2B96BE255FFEBD6F6"/>
        <w:category>
          <w:name w:val="General"/>
          <w:gallery w:val="placeholder"/>
        </w:category>
        <w:types>
          <w:type w:val="bbPlcHdr"/>
        </w:types>
        <w:behaviors>
          <w:behavior w:val="content"/>
        </w:behaviors>
        <w:guid w:val="{3054AC69-F9D6-4F53-B788-ACAAF58B2808}"/>
      </w:docPartPr>
      <w:docPartBody>
        <w:p w:rsidR="00C93775" w:rsidRDefault="00A2791F">
          <w:pPr>
            <w:pStyle w:val="1B2946B6F34A48B2B96BE255FFEBD6F6"/>
          </w:pPr>
          <w:r>
            <w:t>[Your Name]</w:t>
          </w:r>
        </w:p>
      </w:docPartBody>
    </w:docPart>
    <w:docPart>
      <w:docPartPr>
        <w:name w:val="DF652A8475E344198C0DFC35CA4C464E"/>
        <w:category>
          <w:name w:val="General"/>
          <w:gallery w:val="placeholder"/>
        </w:category>
        <w:types>
          <w:type w:val="bbPlcHdr"/>
        </w:types>
        <w:behaviors>
          <w:behavior w:val="content"/>
        </w:behaviors>
        <w:guid w:val="{FB98B1DE-B6FD-430E-A6A6-2B6FDB8125EB}"/>
      </w:docPartPr>
      <w:docPartBody>
        <w:p w:rsidR="000D2DF6" w:rsidRDefault="00087205" w:rsidP="00087205">
          <w:pPr>
            <w:pStyle w:val="DF652A8475E344198C0DFC35CA4C464E"/>
          </w:pPr>
          <w:r>
            <w:rPr>
              <w:rStyle w:val="PlaceholderText"/>
            </w:rPr>
            <w:t>Enter any content that you want to repeat, including other content controls. You can also insert this control around table rows in order to repeat parts of a table.</w:t>
          </w:r>
        </w:p>
      </w:docPartBody>
    </w:docPart>
    <w:docPart>
      <w:docPartPr>
        <w:name w:val="AFFF11DF72E547659C61B51C1C609667"/>
        <w:category>
          <w:name w:val="General"/>
          <w:gallery w:val="placeholder"/>
        </w:category>
        <w:types>
          <w:type w:val="bbPlcHdr"/>
        </w:types>
        <w:behaviors>
          <w:behavior w:val="content"/>
        </w:behaviors>
        <w:guid w:val="{D569A2C8-D7A6-42DA-B396-703135E27D88}"/>
      </w:docPartPr>
      <w:docPartBody>
        <w:p w:rsidR="000D2DF6" w:rsidRDefault="00087205" w:rsidP="00087205">
          <w:pPr>
            <w:pStyle w:val="AFFF11DF72E547659C61B51C1C609667"/>
          </w:pPr>
          <w:r>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287" w:usb1="00000000" w:usb2="00000000" w:usb3="00000000" w:csb0="0000009F" w:csb1="00000000"/>
  </w:font>
  <w:font w:name="Angsana New">
    <w:panose1 w:val="02020603050405020304"/>
    <w:charset w:val="00"/>
    <w:family w:val="auto"/>
    <w:pitch w:val="variable"/>
    <w:sig w:usb0="81000003" w:usb1="00000000" w:usb2="00000000" w:usb3="00000000" w:csb0="00010001" w:csb1="00000000"/>
  </w:font>
  <w:font w:name="DilleniaUPC">
    <w:altName w:val="Angsana New"/>
    <w:charset w:val="00"/>
    <w:family w:val="roman"/>
    <w:pitch w:val="variable"/>
    <w:sig w:usb0="81000003" w:usb1="00000000" w:usb2="00000000" w:usb3="00000000" w:csb0="0001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rdia New">
    <w:panose1 w:val="020B0300020202020204"/>
    <w:charset w:val="00"/>
    <w:family w:val="auto"/>
    <w:pitch w:val="variable"/>
    <w:sig w:usb0="A10002FF" w:usb1="5000204A" w:usb2="00000020" w:usb3="00000000" w:csb0="00010097"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91F"/>
    <w:rsid w:val="00087205"/>
    <w:rsid w:val="000D2DF6"/>
    <w:rsid w:val="002176DA"/>
    <w:rsid w:val="002B7F13"/>
    <w:rsid w:val="007B36E5"/>
    <w:rsid w:val="007D56A3"/>
    <w:rsid w:val="00A2791F"/>
    <w:rsid w:val="00AA39E0"/>
    <w:rsid w:val="00BB6155"/>
    <w:rsid w:val="00BF1AB0"/>
    <w:rsid w:val="00C45838"/>
    <w:rsid w:val="00C93775"/>
    <w:rsid w:val="00CB5D50"/>
    <w:rsid w:val="00D13F06"/>
    <w:rsid w:val="00D71D9B"/>
    <w:rsid w:val="00F41FB2"/>
    <w:rsid w:val="00F9113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nhideWhenUsed/>
    <w:qFormat/>
    <w:rPr>
      <w:color w:val="5B9BD5" w:themeColor="accent1"/>
    </w:rPr>
  </w:style>
  <w:style w:type="paragraph" w:customStyle="1" w:styleId="64FE5D14446C4AA09D9A8ABD35424426">
    <w:name w:val="64FE5D14446C4AA09D9A8ABD35424426"/>
  </w:style>
  <w:style w:type="paragraph" w:customStyle="1" w:styleId="BB8C40436FDD48A8A10E4225AF7D52DC">
    <w:name w:val="BB8C40436FDD48A8A10E4225AF7D52DC"/>
  </w:style>
  <w:style w:type="paragraph" w:customStyle="1" w:styleId="1B2946B6F34A48B2B96BE255FFEBD6F6">
    <w:name w:val="1B2946B6F34A48B2B96BE255FFEBD6F6"/>
  </w:style>
  <w:style w:type="paragraph" w:customStyle="1" w:styleId="ResumeText">
    <w:name w:val="Resume Text"/>
    <w:basedOn w:val="Normal"/>
    <w:qFormat/>
    <w:rsid w:val="00BB6155"/>
    <w:pPr>
      <w:spacing w:before="120" w:after="0" w:line="288" w:lineRule="auto"/>
      <w:ind w:right="1440"/>
    </w:pPr>
    <w:rPr>
      <w:color w:val="595959" w:themeColor="text1" w:themeTint="A6"/>
      <w:kern w:val="20"/>
      <w:sz w:val="20"/>
      <w:szCs w:val="20"/>
      <w:lang w:bidi="ar-SA"/>
    </w:rPr>
  </w:style>
  <w:style w:type="paragraph" w:customStyle="1" w:styleId="70B0CEA97E424699934BE70DB10FC55E">
    <w:name w:val="70B0CEA97E424699934BE70DB10FC55E"/>
  </w:style>
  <w:style w:type="paragraph" w:customStyle="1" w:styleId="731B8D824B7E4EE49553ACDD68DDD711">
    <w:name w:val="731B8D824B7E4EE49553ACDD68DDD711"/>
  </w:style>
  <w:style w:type="character" w:styleId="PlaceholderText">
    <w:name w:val="Placeholder Text"/>
    <w:basedOn w:val="DefaultParagraphFont"/>
    <w:uiPriority w:val="99"/>
    <w:semiHidden/>
    <w:rsid w:val="00D13F06"/>
    <w:rPr>
      <w:color w:val="808080"/>
    </w:rPr>
  </w:style>
  <w:style w:type="paragraph" w:customStyle="1" w:styleId="9A3351F09C9C4953976FE4340C554588">
    <w:name w:val="9A3351F09C9C4953976FE4340C554588"/>
  </w:style>
  <w:style w:type="paragraph" w:customStyle="1" w:styleId="195D3F3F27C94E7ABCB48B2AF85255C4">
    <w:name w:val="195D3F3F27C94E7ABCB48B2AF85255C4"/>
  </w:style>
  <w:style w:type="paragraph" w:customStyle="1" w:styleId="4B8551B2903E48949BEFCB5D41022079">
    <w:name w:val="4B8551B2903E48949BEFCB5D41022079"/>
  </w:style>
  <w:style w:type="paragraph" w:customStyle="1" w:styleId="955C8DDAB0584944AE42A82F9287CA7C">
    <w:name w:val="955C8DDAB0584944AE42A82F9287CA7C"/>
  </w:style>
  <w:style w:type="paragraph" w:customStyle="1" w:styleId="B1BFCBF27A6D40F8B4EFB49BCF975837">
    <w:name w:val="B1BFCBF27A6D40F8B4EFB49BCF975837"/>
  </w:style>
  <w:style w:type="paragraph" w:customStyle="1" w:styleId="22A9D62632E24056A90385EA0401850B">
    <w:name w:val="22A9D62632E24056A90385EA0401850B"/>
  </w:style>
  <w:style w:type="paragraph" w:customStyle="1" w:styleId="57432D1C06D04254834339A0B1A9484E">
    <w:name w:val="57432D1C06D04254834339A0B1A9484E"/>
    <w:rsid w:val="00C93775"/>
  </w:style>
  <w:style w:type="paragraph" w:customStyle="1" w:styleId="C5BD5511996641E9BE8B71FAA34CB169">
    <w:name w:val="C5BD5511996641E9BE8B71FAA34CB169"/>
    <w:rsid w:val="00C93775"/>
  </w:style>
  <w:style w:type="paragraph" w:customStyle="1" w:styleId="88AAA7CA7B0A40A589DC21F200564EA4">
    <w:name w:val="88AAA7CA7B0A40A589DC21F200564EA4"/>
    <w:rsid w:val="00C93775"/>
  </w:style>
  <w:style w:type="paragraph" w:customStyle="1" w:styleId="A6420A521EC14A1C8C0174EFD9020FDA">
    <w:name w:val="A6420A521EC14A1C8C0174EFD9020FDA"/>
    <w:rsid w:val="00C93775"/>
  </w:style>
  <w:style w:type="paragraph" w:customStyle="1" w:styleId="AE2EAD19C89B49D4B6A6460D3B9E69E7">
    <w:name w:val="AE2EAD19C89B49D4B6A6460D3B9E69E7"/>
    <w:rsid w:val="00C93775"/>
  </w:style>
  <w:style w:type="paragraph" w:customStyle="1" w:styleId="45ACE0DE2A1A42469C6D99F7ED6AC802">
    <w:name w:val="45ACE0DE2A1A42469C6D99F7ED6AC802"/>
    <w:rsid w:val="00C93775"/>
  </w:style>
  <w:style w:type="paragraph" w:customStyle="1" w:styleId="243E35EAEE1546FA81FF97E2BC76A905">
    <w:name w:val="243E35EAEE1546FA81FF97E2BC76A905"/>
    <w:rsid w:val="00CB5D50"/>
  </w:style>
  <w:style w:type="paragraph" w:customStyle="1" w:styleId="DF652A8475E344198C0DFC35CA4C464E">
    <w:name w:val="DF652A8475E344198C0DFC35CA4C464E"/>
    <w:rsid w:val="00087205"/>
  </w:style>
  <w:style w:type="paragraph" w:customStyle="1" w:styleId="AFFF11DF72E547659C61B51C1C609667">
    <w:name w:val="AFFF11DF72E547659C61B51C1C609667"/>
    <w:rsid w:val="00087205"/>
  </w:style>
  <w:style w:type="paragraph" w:customStyle="1" w:styleId="4B9B1627D83542678697C8FAE37264BA">
    <w:name w:val="4B9B1627D83542678697C8FAE37264BA"/>
    <w:rsid w:val="00087205"/>
  </w:style>
  <w:style w:type="paragraph" w:customStyle="1" w:styleId="1B43F00778E0471D9E4E5D0CEA6949CF">
    <w:name w:val="1B43F00778E0471D9E4E5D0CEA6949CF"/>
    <w:rsid w:val="00087205"/>
  </w:style>
  <w:style w:type="paragraph" w:customStyle="1" w:styleId="08F8846A37CD4DA68C1CD142CF6263E6">
    <w:name w:val="08F8846A37CD4DA68C1CD142CF6263E6"/>
    <w:rsid w:val="000D2DF6"/>
  </w:style>
  <w:style w:type="paragraph" w:customStyle="1" w:styleId="4B936ACD330C49EDBAC802A859F1CA04">
    <w:name w:val="4B936ACD330C49EDBAC802A859F1CA04"/>
    <w:rsid w:val="000D2DF6"/>
  </w:style>
  <w:style w:type="paragraph" w:customStyle="1" w:styleId="A63028CA682A411FBE08243C171DA9D8">
    <w:name w:val="A63028CA682A411FBE08243C171DA9D8"/>
    <w:rsid w:val="000D2DF6"/>
  </w:style>
  <w:style w:type="paragraph" w:customStyle="1" w:styleId="9AB1ED6341534B79925ED57C96AD1268">
    <w:name w:val="9AB1ED6341534B79925ED57C96AD1268"/>
    <w:rsid w:val="000D2DF6"/>
  </w:style>
  <w:style w:type="paragraph" w:customStyle="1" w:styleId="6D4E2A8384F5490798CF456895187303">
    <w:name w:val="6D4E2A8384F5490798CF456895187303"/>
    <w:rsid w:val="000D2DF6"/>
  </w:style>
  <w:style w:type="paragraph" w:customStyle="1" w:styleId="C61F68E7429949A6B085F43FA8EB7416">
    <w:name w:val="C61F68E7429949A6B085F43FA8EB7416"/>
    <w:rsid w:val="000D2DF6"/>
  </w:style>
  <w:style w:type="paragraph" w:customStyle="1" w:styleId="EBC43E0493B445928762720614E0618B">
    <w:name w:val="EBC43E0493B445928762720614E0618B"/>
    <w:rsid w:val="000D2DF6"/>
  </w:style>
  <w:style w:type="paragraph" w:customStyle="1" w:styleId="26334CABBE5F45DCBE2A413363E302E4">
    <w:name w:val="26334CABBE5F45DCBE2A413363E302E4"/>
    <w:rsid w:val="000D2DF6"/>
  </w:style>
  <w:style w:type="paragraph" w:customStyle="1" w:styleId="6E5AE4CBC31247F7A06576AD48A96E4D">
    <w:name w:val="6E5AE4CBC31247F7A06576AD48A96E4D"/>
    <w:rsid w:val="00D13F06"/>
  </w:style>
  <w:style w:type="paragraph" w:customStyle="1" w:styleId="2707C1A470BE435ABFCC5B53BBF8BB74">
    <w:name w:val="2707C1A470BE435ABFCC5B53BBF8BB74"/>
    <w:rsid w:val="00D13F06"/>
  </w:style>
  <w:style w:type="paragraph" w:customStyle="1" w:styleId="DE4BA28691984AEC9ECA5D5CDD96CF12">
    <w:name w:val="DE4BA28691984AEC9ECA5D5CDD96CF12"/>
    <w:rsid w:val="00D13F06"/>
  </w:style>
  <w:style w:type="paragraph" w:customStyle="1" w:styleId="EE1782B6C80D4AEC912D9CEA4585CD0A">
    <w:name w:val="EE1782B6C80D4AEC912D9CEA4585CD0A"/>
    <w:rsid w:val="00D13F06"/>
  </w:style>
  <w:style w:type="paragraph" w:customStyle="1" w:styleId="B915A668488D4FAA9946CA8E05D2085C">
    <w:name w:val="B915A668488D4FAA9946CA8E05D2085C"/>
    <w:rsid w:val="00D13F06"/>
  </w:style>
  <w:style w:type="paragraph" w:customStyle="1" w:styleId="63B803E974984976BED8047A1A0E72CC">
    <w:name w:val="63B803E974984976BED8047A1A0E72CC"/>
    <w:rsid w:val="00D13F06"/>
  </w:style>
  <w:style w:type="paragraph" w:customStyle="1" w:styleId="26DBD67946B244EBBFB3F9C8239D33E3">
    <w:name w:val="26DBD67946B244EBBFB3F9C8239D33E3"/>
    <w:rsid w:val="00D13F06"/>
  </w:style>
  <w:style w:type="paragraph" w:customStyle="1" w:styleId="E266CB3E3A8C1B4EAE25AD5AD349B704">
    <w:name w:val="E266CB3E3A8C1B4EAE25AD5AD349B704"/>
    <w:rsid w:val="00BB6155"/>
    <w:pPr>
      <w:spacing w:after="0" w:line="240" w:lineRule="auto"/>
    </w:pPr>
    <w:rPr>
      <w:sz w:val="24"/>
      <w:szCs w:val="24"/>
      <w:lang w:bidi="ar-S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Facet">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Facet HD - core">
      <a:majorFont>
        <a:latin typeface="Trebuchet MS" panose="020B0603020202020204"/>
        <a:ea typeface=""/>
        <a:cs typeface=""/>
      </a:majorFont>
      <a:minorFont>
        <a:latin typeface="Trebuchet MS" panose="020B0603020202020204"/>
        <a:ea typeface=""/>
        <a:cs typeface=""/>
      </a:minorFont>
    </a:fontScheme>
    <a:fmtScheme name="Facet HD - core">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AE5F23-06FC-4C3A-834F-37778CA31028}">
  <ds:schemaRefs>
    <ds:schemaRef ds:uri="http://schemas.microsoft.com/sharepoint/v3/contenttype/forms"/>
  </ds:schemaRefs>
</ds:datastoreItem>
</file>

<file path=customXml/itemProps3.xml><?xml version="1.0" encoding="utf-8"?>
<ds:datastoreItem xmlns:ds="http://schemas.openxmlformats.org/officeDocument/2006/customXml" ds:itemID="{7D97818B-377F-0542-9DD8-9C9FD6573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C:\Users\Sam\AppData\Roaming\Microsoft\Templates\Resume for internal company transfer.dotx</Template>
  <TotalTime>5</TotalTime>
  <Pages>5</Pages>
  <Words>1483</Words>
  <Characters>8457</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9921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Koolvisutjit</dc:creator>
  <cp:keywords/>
  <dc:description/>
  <cp:lastModifiedBy>Sam Koolvisutjit</cp:lastModifiedBy>
  <cp:revision>4</cp:revision>
  <cp:lastPrinted>2016-03-12T08:29:00Z</cp:lastPrinted>
  <dcterms:created xsi:type="dcterms:W3CDTF">2016-03-12T08:30:00Z</dcterms:created>
  <dcterms:modified xsi:type="dcterms:W3CDTF">2016-05-10T07:43:00Z</dcterms:modified>
  <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TC034643819991</vt:lpwstr>
  </property>
</Properties>
</file>