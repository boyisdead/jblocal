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946"/>
        <w:gridCol w:w="3710"/>
      </w:tblGrid>
      <w:tr w:rsidR="00184664" w:rsidRPr="00A85B6F" w:rsidTr="00E46FAE">
        <w:trPr>
          <w:jc w:val="center"/>
        </w:trPr>
        <w:tc>
          <w:tcPr>
            <w:tcW w:w="6946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931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CA6A4A" w:rsidP="00767FED">
                  <w:pPr>
                    <w:pStyle w:val="Heading2"/>
                    <w:spacing w:before="0"/>
                  </w:pPr>
                  <w:r>
                    <w:t>career hightlights</w:t>
                  </w:r>
                </w:p>
                <w:p w:rsidR="009A2BEA" w:rsidRPr="00767FED" w:rsidRDefault="009A2BEA" w:rsidP="00A642A7">
                  <w:pPr>
                    <w:pStyle w:val="Heading3"/>
                    <w:numPr>
                      <w:ilvl w:val="0"/>
                      <w:numId w:val="12"/>
                    </w:numPr>
                    <w:jc w:val="both"/>
                  </w:pPr>
                  <w:r w:rsidRPr="00767FED">
                    <w:t>Established processes for all key functions (Vehicle Distribution Centre, Transportation, Import &amp; Export, Warehousing) for new 3PL in the first year of establishment.</w:t>
                  </w:r>
                </w:p>
                <w:p w:rsidR="009A2BEA" w:rsidRPr="00767FED" w:rsidRDefault="00767FED" w:rsidP="00A642A7">
                  <w:pPr>
                    <w:pStyle w:val="Heading3"/>
                    <w:numPr>
                      <w:ilvl w:val="0"/>
                      <w:numId w:val="12"/>
                    </w:numPr>
                    <w:jc w:val="both"/>
                  </w:pPr>
                  <w:r>
                    <w:t xml:space="preserve">Employing Continuous Improvement techniques, </w:t>
                  </w:r>
                  <w:r w:rsidR="009A2BEA" w:rsidRPr="00767FED">
                    <w:t>Increased VDC</w:t>
                  </w:r>
                  <w:r w:rsidRPr="00767FED">
                    <w:t>’s output</w:t>
                  </w:r>
                  <w:r w:rsidR="009A2BEA" w:rsidRPr="00767FED">
                    <w:t xml:space="preserve"> by 110% within the first year. </w:t>
                  </w:r>
                </w:p>
                <w:p w:rsidR="009A2BEA" w:rsidRPr="00767FED" w:rsidRDefault="009A2BEA" w:rsidP="00A642A7">
                  <w:pPr>
                    <w:pStyle w:val="Heading3"/>
                    <w:numPr>
                      <w:ilvl w:val="0"/>
                      <w:numId w:val="12"/>
                    </w:numPr>
                    <w:jc w:val="both"/>
                  </w:pPr>
                  <w:r w:rsidRPr="00767FED">
                    <w:t>Reduce</w:t>
                  </w:r>
                  <w:r w:rsidR="00767FED" w:rsidRPr="00767FED">
                    <w:t>d</w:t>
                  </w:r>
                  <w:r w:rsidRPr="00767FED">
                    <w:t xml:space="preserve"> 8.9%</w:t>
                  </w:r>
                  <w:r w:rsidR="00B86718">
                    <w:t xml:space="preserve"> of company’s </w:t>
                  </w:r>
                  <w:r w:rsidRPr="00767FED">
                    <w:t>annual cost vi</w:t>
                  </w:r>
                  <w:r w:rsidR="00B86718">
                    <w:t xml:space="preserve">a </w:t>
                  </w:r>
                  <w:r w:rsidR="007E35F0">
                    <w:t>negotiations</w:t>
                  </w:r>
                  <w:r w:rsidR="00B86718">
                    <w:t>.</w:t>
                  </w:r>
                </w:p>
                <w:p w:rsidR="00767FED" w:rsidRDefault="00767FED" w:rsidP="00767FED">
                  <w:pPr>
                    <w:pStyle w:val="Heading3"/>
                    <w:jc w:val="both"/>
                  </w:pPr>
                </w:p>
                <w:p w:rsidR="009A2BEA" w:rsidRDefault="009A2BEA" w:rsidP="009A2BEA">
                  <w:pPr>
                    <w:pStyle w:val="Heading3"/>
                  </w:pPr>
                </w:p>
                <w:p w:rsidR="009A2BEA" w:rsidRDefault="009A2BEA" w:rsidP="009A2BEA">
                  <w:pPr>
                    <w:pStyle w:val="Heading3"/>
                  </w:pPr>
                </w:p>
                <w:p w:rsidR="009A2BEA" w:rsidRPr="00A85B6F" w:rsidRDefault="009A2BEA" w:rsidP="009A2BEA">
                  <w:pPr>
                    <w:pStyle w:val="Heading3"/>
                  </w:pPr>
                </w:p>
              </w:tc>
            </w:tr>
            <w:tr w:rsidR="00184664" w:rsidRPr="00A85B6F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BA1D70" w:rsidP="00E46FAE">
                  <w:pPr>
                    <w:pStyle w:val="Heading2"/>
                    <w:spacing w:before="440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B4007B77E5C4EE790A66EE77A9D7B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:rsidR="0017759B" w:rsidRDefault="00E46FAE" w:rsidP="00CC7AD0">
                  <w:pPr>
                    <w:pStyle w:val="Heading3"/>
                  </w:pPr>
                  <w:r>
                    <w:t xml:space="preserve">Regional </w:t>
                  </w:r>
                  <w:r w:rsidR="0017759B">
                    <w:t xml:space="preserve">Senior </w:t>
                  </w:r>
                  <w:r>
                    <w:t>Management Executive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</w:p>
                <w:p w:rsidR="00897A13" w:rsidRDefault="00E46FAE" w:rsidP="00CC7AD0">
                  <w:pPr>
                    <w:pStyle w:val="Heading3"/>
                  </w:pPr>
                  <w:bookmarkStart w:id="0" w:name="_GoBack"/>
                  <w:bookmarkEnd w:id="0"/>
                  <w:r>
                    <w:t>Motor Image Enterprises</w:t>
                  </w:r>
                  <w:r w:rsidR="00184664" w:rsidRPr="00A85B6F">
                    <w:t xml:space="preserve"> </w:t>
                  </w:r>
                </w:p>
                <w:p w:rsidR="00897A13" w:rsidRPr="00A85B6F" w:rsidRDefault="00897A13" w:rsidP="00897A13">
                  <w:pPr>
                    <w:pStyle w:val="Heading3"/>
                  </w:pPr>
                  <w:r>
                    <w:t>Feb 2014 – Present</w:t>
                  </w:r>
                </w:p>
                <w:p w:rsidR="001D2478" w:rsidRDefault="001D2478" w:rsidP="001D2478">
                  <w:pPr>
                    <w:spacing w:after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Business Control</w:t>
                  </w:r>
                </w:p>
                <w:p w:rsidR="009D2F26" w:rsidRPr="001D2478" w:rsidRDefault="009D2F26" w:rsidP="001D2478">
                  <w:pPr>
                    <w:spacing w:after="0"/>
                    <w:jc w:val="both"/>
                    <w:rPr>
                      <w:b/>
                    </w:rPr>
                  </w:pPr>
                </w:p>
                <w:p w:rsidR="00E46FAE" w:rsidRPr="00E46FAE" w:rsidRDefault="00E46FAE" w:rsidP="00E46FAE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E46FAE">
                    <w:rPr>
                      <w:sz w:val="20"/>
                      <w:szCs w:val="20"/>
                    </w:rPr>
                    <w:t>Developed SOPs, processes and control mechanisms for vendor selection and purchases, and implemented them in Thailand, Hong Kong and Singapore markets.</w:t>
                  </w:r>
                </w:p>
                <w:p w:rsidR="00E46FAE" w:rsidRPr="00E46FAE" w:rsidRDefault="00E46FAE" w:rsidP="00E46FAE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E46FAE">
                    <w:rPr>
                      <w:sz w:val="20"/>
                      <w:szCs w:val="20"/>
                    </w:rPr>
                    <w:t>Monitored and controlled purchases for companies in Thailand and Hong Kong.</w:t>
                  </w:r>
                </w:p>
                <w:p w:rsidR="00E46FAE" w:rsidRPr="00E46FAE" w:rsidRDefault="00E46FAE" w:rsidP="00E46FAE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E46FAE">
                    <w:rPr>
                      <w:sz w:val="20"/>
                      <w:szCs w:val="20"/>
                    </w:rPr>
                    <w:t>Performed and led multiple Continuous Improvement (5S, Kaizen and Six Sigma) programs.</w:t>
                  </w:r>
                </w:p>
                <w:p w:rsidR="00E46FAE" w:rsidRPr="00E46FAE" w:rsidRDefault="00E46FAE" w:rsidP="00E46FAE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E46FAE">
                    <w:rPr>
                      <w:sz w:val="20"/>
                      <w:szCs w:val="20"/>
                    </w:rPr>
                    <w:t>Resolved issues and coordinate efforts between internal companies to maximise resources.</w:t>
                  </w:r>
                </w:p>
                <w:p w:rsidR="00E46FAE" w:rsidRPr="001D2478" w:rsidRDefault="00E46FAE" w:rsidP="00E46FA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46FAE">
                    <w:rPr>
                      <w:sz w:val="20"/>
                      <w:szCs w:val="20"/>
                    </w:rPr>
                    <w:t>Audited business and operational processes of various companies under Tan Chong International Limited.</w:t>
                  </w:r>
                </w:p>
                <w:p w:rsidR="001D2478" w:rsidRPr="001D2478" w:rsidRDefault="001D2478" w:rsidP="001D2478">
                  <w:pPr>
                    <w:pStyle w:val="ListParagraph"/>
                    <w:spacing w:after="0"/>
                    <w:ind w:left="360"/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  <w:p w:rsidR="001D2478" w:rsidRDefault="001D2478" w:rsidP="00E46FAE">
                  <w:pPr>
                    <w:spacing w:after="0"/>
                    <w:jc w:val="both"/>
                    <w:rPr>
                      <w:b/>
                    </w:rPr>
                  </w:pPr>
                  <w:r w:rsidRPr="001D2478">
                    <w:rPr>
                      <w:b/>
                    </w:rPr>
                    <w:t>Regional Purchase</w:t>
                  </w:r>
                </w:p>
                <w:p w:rsidR="009D2F26" w:rsidRPr="001D2478" w:rsidRDefault="009D2F26" w:rsidP="00E46FAE">
                  <w:pPr>
                    <w:spacing w:after="0"/>
                    <w:jc w:val="both"/>
                    <w:rPr>
                      <w:b/>
                    </w:rPr>
                  </w:pPr>
                </w:p>
                <w:p w:rsidR="00E46FAE" w:rsidRPr="00E46FAE" w:rsidRDefault="00E46FAE" w:rsidP="00E46FAE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/>
                    <w:spacing w:after="0" w:line="240" w:lineRule="auto"/>
                    <w:rPr>
                      <w:rFonts w:eastAsia="Times New Roman" w:cs="Courier New"/>
                      <w:sz w:val="20"/>
                      <w:szCs w:val="20"/>
                      <w:lang w:eastAsia="en-SG"/>
                    </w:rPr>
                  </w:pPr>
                  <w:r w:rsidRPr="00E46FAE">
                    <w:rPr>
                      <w:rFonts w:eastAsia="Times New Roman" w:cs="Arial"/>
                      <w:sz w:val="20"/>
                      <w:szCs w:val="20"/>
                      <w:lang w:eastAsia="en-SG"/>
                    </w:rPr>
                    <w:t xml:space="preserve">Sourced </w:t>
                  </w:r>
                  <w:r w:rsidRPr="00E46FAE">
                    <w:rPr>
                      <w:rFonts w:eastAsia="Times New Roman" w:cs="Arial"/>
                      <w:noProof/>
                      <w:sz w:val="20"/>
                      <w:szCs w:val="20"/>
                      <w:lang w:eastAsia="en-SG"/>
                    </w:rPr>
                    <w:t>for</w:t>
                  </w:r>
                  <w:r w:rsidRPr="00E46FAE">
                    <w:rPr>
                      <w:rFonts w:eastAsia="Times New Roman" w:cs="Arial"/>
                      <w:sz w:val="20"/>
                      <w:szCs w:val="20"/>
                      <w:lang w:eastAsia="en-SG"/>
                    </w:rPr>
                    <w:t xml:space="preserve"> suppliers, conducted RFQs and supplier evaluations to select suppliers in various ASEAN markets.  </w:t>
                  </w:r>
                </w:p>
                <w:p w:rsidR="00E46FAE" w:rsidRPr="00E46FAE" w:rsidRDefault="00E46FAE" w:rsidP="00E46FAE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/>
                    <w:spacing w:after="0" w:line="240" w:lineRule="auto"/>
                    <w:rPr>
                      <w:rFonts w:eastAsia="Times New Roman" w:cs="Courier New"/>
                      <w:sz w:val="20"/>
                      <w:szCs w:val="20"/>
                      <w:lang w:eastAsia="en-SG"/>
                    </w:rPr>
                  </w:pPr>
                  <w:r w:rsidRPr="00E46FAE">
                    <w:rPr>
                      <w:rFonts w:eastAsia="Times New Roman" w:cs="Arial"/>
                      <w:sz w:val="20"/>
                      <w:szCs w:val="20"/>
                      <w:lang w:eastAsia="en-SG"/>
                    </w:rPr>
                    <w:t xml:space="preserve">Conducted regional tender across 10 countries in the APAC region for various car accessories, which includes </w:t>
                  </w:r>
                  <w:r w:rsidRPr="00E46FAE">
                    <w:rPr>
                      <w:rFonts w:eastAsia="Times New Roman" w:cs="Courier New"/>
                      <w:sz w:val="20"/>
                      <w:szCs w:val="20"/>
                      <w:lang w:eastAsia="en-SG"/>
                    </w:rPr>
                    <w:t xml:space="preserve">– </w:t>
                  </w:r>
                  <w:r w:rsidRPr="00E46FAE">
                    <w:rPr>
                      <w:rFonts w:eastAsia="Times New Roman" w:cs="Arial"/>
                      <w:sz w:val="20"/>
                      <w:szCs w:val="20"/>
                      <w:lang w:eastAsia="en-SG"/>
                    </w:rPr>
                    <w:t xml:space="preserve">but not limited to </w:t>
                  </w:r>
                  <w:r w:rsidRPr="00E46FAE">
                    <w:rPr>
                      <w:rFonts w:eastAsia="Times New Roman" w:cs="Courier New"/>
                      <w:sz w:val="20"/>
                      <w:szCs w:val="20"/>
                      <w:lang w:eastAsia="en-SG"/>
                    </w:rPr>
                    <w:t xml:space="preserve">– </w:t>
                  </w:r>
                  <w:r w:rsidRPr="00E46FAE">
                    <w:rPr>
                      <w:rFonts w:eastAsia="Times New Roman" w:cs="Arial"/>
                      <w:sz w:val="20"/>
                      <w:szCs w:val="20"/>
                      <w:lang w:eastAsia="en-SG"/>
                    </w:rPr>
                    <w:t xml:space="preserve">sensors, cameras, leather seats and head units. </w:t>
                  </w:r>
                </w:p>
                <w:p w:rsidR="00E46FAE" w:rsidRPr="00E46FAE" w:rsidRDefault="00E46FAE" w:rsidP="00E46FAE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/>
                    <w:spacing w:after="0" w:line="240" w:lineRule="auto"/>
                    <w:rPr>
                      <w:rFonts w:eastAsia="Times New Roman" w:cs="Courier New"/>
                      <w:sz w:val="20"/>
                      <w:szCs w:val="20"/>
                      <w:lang w:eastAsia="en-SG"/>
                    </w:rPr>
                  </w:pPr>
                  <w:r w:rsidRPr="00E46FAE">
                    <w:rPr>
                      <w:rFonts w:eastAsia="Times New Roman" w:cs="Arial"/>
                      <w:sz w:val="20"/>
                      <w:szCs w:val="20"/>
                      <w:lang w:eastAsia="en-SG"/>
                    </w:rPr>
                    <w:t>Coached staff from various ASEAN markets</w:t>
                  </w:r>
                  <w:r w:rsidRPr="00E46FAE">
                    <w:rPr>
                      <w:rFonts w:eastAsia="Times New Roman" w:cs="Courier New"/>
                      <w:sz w:val="20"/>
                      <w:szCs w:val="20"/>
                      <w:lang w:eastAsia="en-SG"/>
                    </w:rPr>
                    <w:t xml:space="preserve"> </w:t>
                  </w:r>
                  <w:r w:rsidRPr="00E46FAE">
                    <w:rPr>
                      <w:rFonts w:eastAsia="Times New Roman" w:cs="Arial"/>
                      <w:sz w:val="20"/>
                      <w:szCs w:val="20"/>
                      <w:lang w:eastAsia="en-SG"/>
                    </w:rPr>
                    <w:t xml:space="preserve">to perform purchasing and supplier selection. Monitored purchases regularly and conduct regular audits.   </w:t>
                  </w:r>
                </w:p>
                <w:p w:rsidR="00E46FAE" w:rsidRPr="00E46FAE" w:rsidRDefault="00E46FAE" w:rsidP="00E46FAE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/>
                    <w:spacing w:after="0" w:line="240" w:lineRule="auto"/>
                    <w:rPr>
                      <w:rFonts w:eastAsia="Times New Roman" w:cs="Courier New"/>
                      <w:sz w:val="20"/>
                      <w:szCs w:val="20"/>
                      <w:lang w:eastAsia="en-SG"/>
                    </w:rPr>
                  </w:pPr>
                  <w:r w:rsidRPr="00E46FAE">
                    <w:rPr>
                      <w:rFonts w:eastAsia="Times New Roman" w:cs="Arial"/>
                      <w:sz w:val="20"/>
                      <w:szCs w:val="20"/>
                      <w:lang w:eastAsia="en-SG"/>
                    </w:rPr>
                    <w:t xml:space="preserve">Performed data collection and market analysis of major suppliers in the ASEAN markets </w:t>
                  </w:r>
                </w:p>
                <w:p w:rsidR="00E46FAE" w:rsidRDefault="00E46FAE" w:rsidP="00E46FAE">
                  <w:pPr>
                    <w:spacing w:after="0"/>
                    <w:jc w:val="both"/>
                  </w:pPr>
                </w:p>
                <w:p w:rsidR="009D2F26" w:rsidRPr="009D2F26" w:rsidRDefault="009D2F26" w:rsidP="009D2F26">
                  <w:pPr>
                    <w:spacing w:after="160"/>
                    <w:jc w:val="both"/>
                  </w:pPr>
                </w:p>
                <w:p w:rsidR="009D2F26" w:rsidRDefault="009D2F26" w:rsidP="009D2F26">
                  <w:pPr>
                    <w:spacing w:after="0"/>
                    <w:jc w:val="both"/>
                    <w:rPr>
                      <w:b/>
                    </w:rPr>
                  </w:pPr>
                  <w:r w:rsidRPr="001D2478">
                    <w:rPr>
                      <w:b/>
                    </w:rPr>
                    <w:t xml:space="preserve">Regional </w:t>
                  </w:r>
                  <w:r>
                    <w:rPr>
                      <w:b/>
                    </w:rPr>
                    <w:t>Vehicle Distribution Centre (VDC)</w:t>
                  </w:r>
                </w:p>
                <w:p w:rsidR="009D2F26" w:rsidRPr="001D2478" w:rsidRDefault="009D2F26" w:rsidP="009D2F26">
                  <w:pPr>
                    <w:spacing w:after="0"/>
                    <w:jc w:val="both"/>
                    <w:rPr>
                      <w:b/>
                    </w:rPr>
                  </w:pPr>
                </w:p>
                <w:p w:rsidR="007E647C" w:rsidRPr="007E647C" w:rsidRDefault="007E647C" w:rsidP="007E647C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7E647C">
                    <w:rPr>
                      <w:sz w:val="20"/>
                      <w:szCs w:val="20"/>
                    </w:rPr>
                    <w:t>Standardised and localised SOPs, processes and control mechanisms within the companies/region</w:t>
                  </w:r>
                </w:p>
                <w:p w:rsidR="007E647C" w:rsidRPr="007E647C" w:rsidRDefault="007E647C" w:rsidP="007E647C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7E647C">
                    <w:rPr>
                      <w:sz w:val="20"/>
                      <w:szCs w:val="20"/>
                    </w:rPr>
                    <w:t xml:space="preserve">Established and Monitored key performance indicators (output, cost, lead time, efficiency, etc.) of all VDCs in the region. Developed solutions to resolve anomalies. </w:t>
                  </w:r>
                </w:p>
                <w:p w:rsidR="007E647C" w:rsidRPr="007E647C" w:rsidRDefault="007E647C" w:rsidP="007E647C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jc w:val="both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7E647C">
                    <w:rPr>
                      <w:sz w:val="20"/>
                      <w:szCs w:val="20"/>
                    </w:rPr>
                    <w:t>Conducted operational audits in all VDCs in the ASEAN region to ensure that processes and controls are observed.</w:t>
                  </w:r>
                  <w:r w:rsidRPr="007E647C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7E647C" w:rsidRDefault="007E647C" w:rsidP="007E647C">
                  <w:pPr>
                    <w:jc w:val="both"/>
                  </w:pPr>
                </w:p>
                <w:p w:rsidR="007E647C" w:rsidRDefault="007E647C" w:rsidP="007E647C">
                  <w:pPr>
                    <w:pStyle w:val="Heading3"/>
                  </w:pPr>
                  <w:r>
                    <w:t>Executive Advisor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TC Zero Logistics (Thailand)</w:t>
                  </w:r>
                </w:p>
                <w:p w:rsidR="007E647C" w:rsidRPr="00A85B6F" w:rsidRDefault="00897A13" w:rsidP="007E647C">
                  <w:pPr>
                    <w:pStyle w:val="Heading3"/>
                  </w:pPr>
                  <w:r>
                    <w:t>Sep 2014 – Apr 2016</w:t>
                  </w:r>
                </w:p>
                <w:p w:rsidR="007E647C" w:rsidRPr="007E647C" w:rsidRDefault="007E647C" w:rsidP="007E647C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7E647C">
                    <w:rPr>
                      <w:sz w:val="20"/>
                      <w:szCs w:val="20"/>
                    </w:rPr>
                    <w:t>Relocated to Bangkok for 1 year and 6 months to assist in the establishment of a new logistics company, TC Zero Logistics (Thailand), with a capital injection of 200 million Thai Baht.</w:t>
                  </w:r>
                </w:p>
                <w:p w:rsidR="007E647C" w:rsidRPr="007E647C" w:rsidRDefault="007E647C" w:rsidP="007E647C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7E647C">
                    <w:rPr>
                      <w:sz w:val="20"/>
                      <w:szCs w:val="20"/>
                    </w:rPr>
                    <w:t>Developed SOPs, process flows and controls mechanisms for the logistics operations of – but not limited to – Pre-Delivery Inspection for cars, trucks and buses; transportation services for cars and trucks; bonded and general stockyards/warehouses; importation of cars.</w:t>
                  </w:r>
                </w:p>
                <w:p w:rsidR="007E647C" w:rsidRPr="007E647C" w:rsidRDefault="007E647C" w:rsidP="007E647C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7E647C">
                    <w:rPr>
                      <w:sz w:val="20"/>
                      <w:szCs w:val="20"/>
                    </w:rPr>
                    <w:t>Led and monitored the implementations of these SOPs, process flows and control mechanisms.</w:t>
                  </w:r>
                </w:p>
                <w:p w:rsidR="007E647C" w:rsidRPr="007E647C" w:rsidRDefault="007E647C" w:rsidP="007E647C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7E647C">
                    <w:rPr>
                      <w:sz w:val="20"/>
                      <w:szCs w:val="20"/>
                    </w:rPr>
                    <w:t>Participated in the forward business planning of TC Zero (Thailand) and TC Zero (Thailand) such as direction and goals setting, manpower and resources planning, P&amp;L analysis, department structuring, SWOT analysis, market and opportunities analysis.</w:t>
                  </w:r>
                </w:p>
                <w:p w:rsidR="007E647C" w:rsidRPr="007E647C" w:rsidRDefault="007E647C" w:rsidP="007E647C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jc w:val="both"/>
                    <w:rPr>
                      <w:sz w:val="20"/>
                      <w:szCs w:val="20"/>
                    </w:rPr>
                  </w:pPr>
                  <w:r w:rsidRPr="007E647C">
                    <w:rPr>
                      <w:sz w:val="20"/>
                      <w:szCs w:val="20"/>
                    </w:rPr>
                    <w:t xml:space="preserve">Represented the companies in business negotiations with major suppliers and customers which </w:t>
                  </w:r>
                  <w:r w:rsidRPr="007E647C">
                    <w:rPr>
                      <w:noProof/>
                      <w:sz w:val="20"/>
                      <w:szCs w:val="20"/>
                    </w:rPr>
                    <w:t>include</w:t>
                  </w:r>
                  <w:r w:rsidRPr="007E647C">
                    <w:rPr>
                      <w:sz w:val="20"/>
                      <w:szCs w:val="20"/>
                    </w:rPr>
                    <w:t xml:space="preserve"> APL Logistics (Thailand), </w:t>
                  </w:r>
                  <w:proofErr w:type="spellStart"/>
                  <w:r w:rsidRPr="007E647C">
                    <w:rPr>
                      <w:sz w:val="20"/>
                      <w:szCs w:val="20"/>
                    </w:rPr>
                    <w:t>Wuerth</w:t>
                  </w:r>
                  <w:proofErr w:type="spellEnd"/>
                  <w:r w:rsidRPr="007E647C">
                    <w:rPr>
                      <w:sz w:val="20"/>
                      <w:szCs w:val="20"/>
                    </w:rPr>
                    <w:t xml:space="preserve"> (Thailand) Co., Ltd, Mitsui-</w:t>
                  </w:r>
                  <w:proofErr w:type="spellStart"/>
                  <w:r w:rsidRPr="007E647C">
                    <w:rPr>
                      <w:sz w:val="20"/>
                      <w:szCs w:val="20"/>
                    </w:rPr>
                    <w:t>Soko</w:t>
                  </w:r>
                  <w:proofErr w:type="spellEnd"/>
                  <w:r w:rsidRPr="007E647C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E647C">
                    <w:rPr>
                      <w:sz w:val="20"/>
                      <w:szCs w:val="20"/>
                    </w:rPr>
                    <w:t>Toyofuji</w:t>
                  </w:r>
                  <w:proofErr w:type="spellEnd"/>
                  <w:r w:rsidRPr="007E647C">
                    <w:rPr>
                      <w:sz w:val="20"/>
                      <w:szCs w:val="20"/>
                    </w:rPr>
                    <w:t>, Nissan Motor (Thailand), Mitsubishi Motors (Thailand), Suzuki Motor (Thailand).</w:t>
                  </w:r>
                </w:p>
                <w:p w:rsidR="004670DD" w:rsidRDefault="007E647C" w:rsidP="0022088E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sz w:val="20"/>
                      <w:szCs w:val="20"/>
                    </w:rPr>
                  </w:pPr>
                  <w:r w:rsidRPr="0022088E">
                    <w:rPr>
                      <w:sz w:val="20"/>
                      <w:szCs w:val="20"/>
                    </w:rPr>
                    <w:t>Led a cost optimisation exercise for selected suppliers of TC Zero (Thailand), Nissan Diesel (Thailand) and Motor Image (Thailand) which resulted in a cost savings of approximately 1.2 million Thai Baht.</w:t>
                  </w:r>
                </w:p>
                <w:p w:rsidR="004E37B8" w:rsidRDefault="004E37B8" w:rsidP="004E37B8">
                  <w:pPr>
                    <w:jc w:val="both"/>
                  </w:pPr>
                </w:p>
                <w:p w:rsidR="004E37B8" w:rsidRDefault="004E37B8" w:rsidP="004E37B8">
                  <w:pPr>
                    <w:pStyle w:val="Heading3"/>
                  </w:pPr>
                  <w:r>
                    <w:t>Intern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Arrow Electronics</w:t>
                  </w:r>
                </w:p>
                <w:p w:rsidR="004E37B8" w:rsidRPr="00A85B6F" w:rsidRDefault="004E37B8" w:rsidP="004E37B8">
                  <w:pPr>
                    <w:pStyle w:val="Heading3"/>
                  </w:pPr>
                  <w:r>
                    <w:t>May 2012 – Aug 2012</w:t>
                  </w:r>
                </w:p>
                <w:p w:rsidR="004E37B8" w:rsidRPr="004E37B8" w:rsidRDefault="004E37B8" w:rsidP="0013070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4E37B8">
                    <w:rPr>
                      <w:sz w:val="20"/>
                      <w:szCs w:val="20"/>
                      <w:lang w:val="en-US"/>
                    </w:rPr>
                    <w:t>Negotiated with client</w:t>
                  </w:r>
                  <w:r w:rsidR="0013070D">
                    <w:rPr>
                      <w:sz w:val="20"/>
                      <w:szCs w:val="20"/>
                      <w:lang w:val="en-US"/>
                    </w:rPr>
                    <w:t>s</w:t>
                  </w:r>
                  <w:r w:rsidRPr="004E37B8">
                    <w:rPr>
                      <w:sz w:val="20"/>
                      <w:szCs w:val="20"/>
                      <w:lang w:val="en-US"/>
                    </w:rPr>
                    <w:t xml:space="preserve"> and in-house marketing team to attain best quotes</w:t>
                  </w:r>
                </w:p>
                <w:p w:rsidR="004E37B8" w:rsidRDefault="0013070D" w:rsidP="0013070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Conduct and attend RFQ and Bidding exercises</w:t>
                  </w:r>
                </w:p>
                <w:p w:rsidR="0013070D" w:rsidRPr="004E37B8" w:rsidRDefault="0013070D" w:rsidP="0013070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Perform negotiation with major regional clients</w:t>
                  </w:r>
                </w:p>
                <w:p w:rsidR="00D32B52" w:rsidRPr="004E417C" w:rsidRDefault="004E37B8" w:rsidP="00D32B52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4E37B8">
                    <w:rPr>
                      <w:sz w:val="20"/>
                      <w:szCs w:val="20"/>
                      <w:lang w:val="en-US"/>
                    </w:rPr>
                    <w:t>Developed business plan</w:t>
                  </w:r>
                  <w:r w:rsidR="0013070D">
                    <w:rPr>
                      <w:sz w:val="20"/>
                      <w:szCs w:val="20"/>
                      <w:lang w:val="en-US"/>
                    </w:rPr>
                    <w:t>s</w:t>
                  </w:r>
                  <w:r w:rsidRPr="004E37B8">
                    <w:rPr>
                      <w:sz w:val="20"/>
                      <w:szCs w:val="20"/>
                      <w:lang w:val="en-US"/>
                    </w:rPr>
                    <w:t xml:space="preserve"> and strategies to increase sales</w:t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3710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3673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4B6F93" w:rsidRDefault="007433F3" w:rsidP="004B6F93">
                  <w:pPr>
                    <w:pStyle w:val="Heading2"/>
                    <w:spacing w:before="0"/>
                  </w:pPr>
                  <w:r>
                    <w:lastRenderedPageBreak/>
                    <w:t>Core skills</w:t>
                  </w:r>
                </w:p>
                <w:p w:rsidR="004B6F93" w:rsidRDefault="004B6F93" w:rsidP="004B6F93">
                  <w:pPr>
                    <w:pStyle w:val="Heading2"/>
                    <w:spacing w:before="0"/>
                  </w:pPr>
                </w:p>
                <w:p w:rsidR="00184664" w:rsidRDefault="009237FD" w:rsidP="009237FD">
                  <w:pPr>
                    <w:pStyle w:val="Heading3"/>
                  </w:pPr>
                  <w:r>
                    <w:t>Logistics/ Supply Chain Management</w:t>
                  </w:r>
                </w:p>
                <w:p w:rsidR="009237FD" w:rsidRDefault="009237FD" w:rsidP="009237FD">
                  <w:pPr>
                    <w:pStyle w:val="Heading3"/>
                  </w:pPr>
                  <w:r>
                    <w:t>Project Management</w:t>
                  </w:r>
                </w:p>
                <w:p w:rsidR="009237FD" w:rsidRDefault="009237FD" w:rsidP="009237FD">
                  <w:pPr>
                    <w:pStyle w:val="Heading3"/>
                  </w:pPr>
                  <w:r>
                    <w:t>Continuous Improvement</w:t>
                  </w:r>
                </w:p>
                <w:p w:rsidR="009237FD" w:rsidRDefault="009237FD" w:rsidP="009237FD">
                  <w:pPr>
                    <w:pStyle w:val="Heading3"/>
                  </w:pPr>
                  <w:r>
                    <w:t>Six Sigma</w:t>
                  </w:r>
                </w:p>
                <w:p w:rsidR="009237FD" w:rsidRDefault="009237FD" w:rsidP="009237FD">
                  <w:pPr>
                    <w:pStyle w:val="Heading3"/>
                  </w:pPr>
                  <w:r>
                    <w:t>Inventory Control</w:t>
                  </w:r>
                </w:p>
                <w:p w:rsidR="009237FD" w:rsidRDefault="009237FD" w:rsidP="009237FD">
                  <w:pPr>
                    <w:pStyle w:val="Heading3"/>
                  </w:pPr>
                  <w:r>
                    <w:t>Data/ Business Analysis</w:t>
                  </w:r>
                </w:p>
                <w:p w:rsidR="00B72E23" w:rsidRDefault="009237FD" w:rsidP="00B72E23">
                  <w:pPr>
                    <w:pStyle w:val="Heading3"/>
                  </w:pPr>
                  <w:r>
                    <w:t>Operations Management</w:t>
                  </w:r>
                </w:p>
                <w:p w:rsidR="00441F7A" w:rsidRDefault="00441F7A" w:rsidP="00B72E23">
                  <w:pPr>
                    <w:pStyle w:val="Heading3"/>
                  </w:pPr>
                  <w:r>
                    <w:t>Negotiation</w:t>
                  </w:r>
                </w:p>
                <w:p w:rsidR="009237FD" w:rsidRPr="00A85B6F" w:rsidRDefault="009237FD" w:rsidP="009237FD">
                  <w:pPr>
                    <w:pStyle w:val="Heading3"/>
                  </w:pPr>
                </w:p>
              </w:tc>
            </w:tr>
            <w:tr w:rsidR="00184664" w:rsidRPr="00A85B6F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476"/>
                    <w:gridCol w:w="1477"/>
                  </w:tblGrid>
                  <w:tr w:rsidR="00BD2BF7" w:rsidRPr="00A85B6F" w:rsidTr="00BD2BF7">
                    <w:trPr>
                      <w:trHeight w:val="1166"/>
                    </w:trPr>
                    <w:tc>
                      <w:tcPr>
                        <w:tcW w:w="2953" w:type="dxa"/>
                        <w:gridSpan w:val="2"/>
                        <w:tcMar>
                          <w:top w:w="432" w:type="dxa"/>
                          <w:bottom w:w="0" w:type="dxa"/>
                        </w:tcMar>
                      </w:tcPr>
                      <w:p w:rsidR="00BD2BF7" w:rsidRPr="00A85B6F" w:rsidRDefault="00BD2BF7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eastAsia="zh-TW" w:bidi="th-TH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6F9D24A" wp14:editId="5905243E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      <w:pict>
                                <v:group w14:anchorId="207D57C5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:rsidR="00BD2BF7" w:rsidRPr="00A85B6F" w:rsidRDefault="00BD2BF7" w:rsidP="007433F3">
                        <w:r>
                          <w:t>Arvindkk88@gmail.com</w:t>
                        </w:r>
                      </w:p>
                    </w:tc>
                  </w:tr>
                  <w:tr w:rsidR="00184664" w:rsidRPr="00A85B6F" w:rsidTr="00BD2BF7">
                    <w:tc>
                      <w:tcPr>
                        <w:tcW w:w="147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7433F3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eastAsia="zh-TW" w:bidi="th-TH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55A97FE" wp14:editId="1F85B0E2">
                                  <wp:extent cx="329184" cy="329184"/>
                                  <wp:effectExtent l="0" t="0" r="0" b="0"/>
                                  <wp:docPr id="12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13" name="Oval 1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Freeform 14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      <w:pict>
                                <v:group w14:anchorId="7694DDD5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CyBqvCvxwAAOGjAAAOAAAAAAAA&#10;AAAAAAAAAC4CAABkcnMvZTJvRG9jLnhtbFBLAQItABQABgAIAAAAIQBoRxvQ2AAAAAMBAAAPAAAA&#10;AAAAAAAAAAAAABkfAABkcnMvZG93bnJldi54bWxQSwUGAAAAAAQABADzAAAAHiAAAAAA&#10;">
                                  <v:oval id="Oval 13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ffd556 [3204]" stroked="f" strokeweight="1pt">
                                    <v:stroke joinstyle="miter"/>
                                  </v:oval>
                                  <v:shape id="Freeform 14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47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BD2BF7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eastAsia="zh-TW" w:bidi="th-TH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6556E56" wp14:editId="5676BA59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      <w:pict>
                                <v:group w14:anchorId="35650AC0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h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4v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memyu+HAAA3qMAAA4AAAAAAAAA&#10;AAAAAAAALgIAAGRycy9lMm9Eb2MueG1sUEsBAi0AFAAGAAgAAAAhAGhHG9DYAAAAAwEAAA8AAAAA&#10;AAAAAAAAAAAAGB8AAGRycy9kb3ducmV2LnhtbFBLBQYAAAAABAAEAPMAAAAdIAAAAAA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BD2BF7" w:rsidRPr="00A85B6F" w:rsidTr="00BD2BF7">
                    <w:tc>
                      <w:tcPr>
                        <w:tcW w:w="1476" w:type="dxa"/>
                        <w:tcMar>
                          <w:top w:w="0" w:type="dxa"/>
                          <w:bottom w:w="288" w:type="dxa"/>
                        </w:tcMar>
                      </w:tcPr>
                      <w:p w:rsidR="00BD2BF7" w:rsidRPr="00A85B6F" w:rsidRDefault="00BD2BF7" w:rsidP="00BD2BF7">
                        <w:r>
                          <w:t>+65 92227786</w:t>
                        </w:r>
                      </w:p>
                    </w:tc>
                    <w:tc>
                      <w:tcPr>
                        <w:tcW w:w="1477" w:type="dxa"/>
                        <w:tcMar>
                          <w:top w:w="0" w:type="dxa"/>
                          <w:bottom w:w="288" w:type="dxa"/>
                        </w:tcMar>
                      </w:tcPr>
                      <w:p w:rsidR="00BD2BF7" w:rsidRPr="00A85B6F" w:rsidRDefault="00BD2BF7" w:rsidP="00BD2BF7">
                        <w:r>
                          <w:t>+66 83033072</w:t>
                        </w:r>
                      </w:p>
                    </w:tc>
                  </w:tr>
                </w:tbl>
                <w:p w:rsidR="00184664" w:rsidRPr="00A85B6F" w:rsidRDefault="00184664" w:rsidP="007433F3"/>
              </w:tc>
            </w:tr>
            <w:tr w:rsidR="00184664" w:rsidRPr="00A85B6F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D04BAB" w:rsidRPr="00A85B6F" w:rsidRDefault="00BA1D70" w:rsidP="00D04BAB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257340557"/>
                      <w:placeholder>
                        <w:docPart w:val="337A241F9A584B13B1748BB9EBEB03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04BAB" w:rsidRPr="00A85B6F">
                        <w:t>Education</w:t>
                      </w:r>
                    </w:sdtContent>
                  </w:sdt>
                </w:p>
                <w:p w:rsidR="00D04BAB" w:rsidRDefault="00D04BAB" w:rsidP="00D04BAB">
                  <w:pPr>
                    <w:pStyle w:val="Heading3"/>
                  </w:pPr>
                  <w:r>
                    <w:t>Bachelor</w:t>
                  </w:r>
                  <w:r w:rsidR="009C0C98">
                    <w:t>s</w:t>
                  </w:r>
                  <w:r>
                    <w:t xml:space="preserve"> of Electrical &amp; Electronics Engineering</w:t>
                  </w:r>
                  <w:r w:rsidRPr="00A85B6F">
                    <w:t xml:space="preserve"> </w:t>
                  </w:r>
                </w:p>
                <w:p w:rsidR="00D04BAB" w:rsidRPr="00A85B6F" w:rsidRDefault="00D04BAB" w:rsidP="00D04BAB">
                  <w:r>
                    <w:t>Nanyang Technological University</w:t>
                  </w:r>
                </w:p>
                <w:p w:rsidR="00D04BAB" w:rsidRPr="00A85B6F" w:rsidRDefault="00D04BAB" w:rsidP="00D04BAB">
                  <w:pPr>
                    <w:pStyle w:val="Heading3"/>
                  </w:pPr>
                  <w:r>
                    <w:t>Cambridge GCE A Levels</w:t>
                  </w:r>
                  <w:r w:rsidRPr="00A85B6F">
                    <w:t xml:space="preserve"> </w:t>
                  </w:r>
                </w:p>
                <w:p w:rsidR="004670DD" w:rsidRPr="00D04BAB" w:rsidRDefault="00D04BAB" w:rsidP="00D04BAB">
                  <w:pPr>
                    <w:pStyle w:val="Heading3"/>
                    <w:rPr>
                      <w:rFonts w:asciiTheme="minorHAnsi" w:hAnsiTheme="minorHAnsi"/>
                      <w:b w:val="0"/>
                    </w:rPr>
                  </w:pPr>
                  <w:r w:rsidRPr="00D04BAB">
                    <w:rPr>
                      <w:rFonts w:asciiTheme="minorHAnsi" w:hAnsiTheme="minorHAnsi"/>
                      <w:b w:val="0"/>
                    </w:rPr>
                    <w:t>Meridian Junior College</w:t>
                  </w:r>
                </w:p>
              </w:tc>
            </w:tr>
          </w:tbl>
          <w:p w:rsidR="00504ED2" w:rsidRDefault="00504ED2" w:rsidP="00504ED2">
            <w:pPr>
              <w:jc w:val="both"/>
            </w:pPr>
          </w:p>
          <w:tbl>
            <w:tblPr>
              <w:tblStyle w:val="TableGrid"/>
              <w:tblpPr w:leftFromText="180" w:rightFromText="180" w:horzAnchor="margin" w:tblpY="-136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5"/>
            </w:tblGrid>
            <w:tr w:rsidR="00504ED2" w:rsidTr="00504ED2">
              <w:tc>
                <w:tcPr>
                  <w:tcW w:w="3685" w:type="dxa"/>
                  <w:tcBorders>
                    <w:top w:val="single" w:sz="12" w:space="0" w:color="FFD556" w:themeColor="accent1"/>
                    <w:left w:val="single" w:sz="4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504ED2" w:rsidRDefault="00504ED2" w:rsidP="00504ED2">
                  <w:pPr>
                    <w:jc w:val="both"/>
                  </w:pPr>
                </w:p>
                <w:p w:rsidR="00504ED2" w:rsidRPr="00A85B6F" w:rsidRDefault="00504ED2" w:rsidP="00504ED2">
                  <w:pPr>
                    <w:pStyle w:val="Heading2"/>
                    <w:outlineLvl w:val="1"/>
                  </w:pPr>
                  <w:r>
                    <w:t>Languages</w:t>
                  </w:r>
                </w:p>
                <w:p w:rsidR="00504ED2" w:rsidRDefault="00504ED2" w:rsidP="00504ED2">
                  <w:pPr>
                    <w:pStyle w:val="Heading3"/>
                    <w:outlineLvl w:val="2"/>
                  </w:pPr>
                </w:p>
                <w:p w:rsidR="00504ED2" w:rsidRPr="00504ED2" w:rsidRDefault="00504ED2" w:rsidP="00504ED2">
                  <w:pPr>
                    <w:pStyle w:val="Heading3"/>
                    <w:outlineLvl w:val="2"/>
                  </w:pPr>
                  <w:r w:rsidRPr="00504ED2">
                    <w:t>English</w:t>
                  </w:r>
                  <w:r w:rsidRPr="00504ED2">
                    <w:rPr>
                      <w:b w:val="0"/>
                    </w:rPr>
                    <w:t xml:space="preserve"> –</w:t>
                  </w:r>
                  <w:r>
                    <w:t xml:space="preserve"> </w:t>
                  </w:r>
                  <w:r w:rsidRPr="00504ED2">
                    <w:rPr>
                      <w:b w:val="0"/>
                    </w:rPr>
                    <w:t>Bilingual Proficiency</w:t>
                  </w:r>
                </w:p>
                <w:p w:rsidR="00504ED2" w:rsidRPr="00504ED2" w:rsidRDefault="00504ED2" w:rsidP="00504ED2">
                  <w:pPr>
                    <w:rPr>
                      <w:b/>
                    </w:rPr>
                  </w:pPr>
                  <w:r w:rsidRPr="00504ED2">
                    <w:rPr>
                      <w:b/>
                    </w:rPr>
                    <w:t>Chinese</w:t>
                  </w:r>
                  <w:r>
                    <w:rPr>
                      <w:b/>
                    </w:rPr>
                    <w:t xml:space="preserve"> </w:t>
                  </w:r>
                  <w:r w:rsidRPr="00504ED2">
                    <w:t>– Bilingual Proficiency</w:t>
                  </w:r>
                </w:p>
                <w:p w:rsidR="00504ED2" w:rsidRPr="00504ED2" w:rsidRDefault="00504ED2" w:rsidP="00504ED2">
                  <w:pPr>
                    <w:rPr>
                      <w:b/>
                    </w:rPr>
                  </w:pPr>
                  <w:r w:rsidRPr="00504ED2">
                    <w:rPr>
                      <w:b/>
                    </w:rPr>
                    <w:t>Thai</w:t>
                  </w:r>
                  <w:r>
                    <w:rPr>
                      <w:b/>
                    </w:rPr>
                    <w:t xml:space="preserve"> </w:t>
                  </w:r>
                  <w:r w:rsidRPr="00504ED2">
                    <w:t>–</w:t>
                  </w:r>
                  <w:r>
                    <w:t xml:space="preserve"> Intermediate</w:t>
                  </w:r>
                  <w:r w:rsidRPr="00504ED2">
                    <w:t xml:space="preserve"> Proficiency</w:t>
                  </w:r>
                </w:p>
                <w:p w:rsidR="00504ED2" w:rsidRPr="00504ED2" w:rsidRDefault="00504ED2" w:rsidP="00504ED2">
                  <w:pPr>
                    <w:rPr>
                      <w:b/>
                    </w:rPr>
                  </w:pPr>
                </w:p>
                <w:p w:rsidR="00504ED2" w:rsidRDefault="00504ED2" w:rsidP="00504ED2">
                  <w:pPr>
                    <w:jc w:val="both"/>
                  </w:pPr>
                </w:p>
                <w:p w:rsidR="00504ED2" w:rsidRDefault="00504ED2" w:rsidP="00504ED2">
                  <w:pPr>
                    <w:jc w:val="both"/>
                  </w:pPr>
                </w:p>
              </w:tc>
            </w:tr>
          </w:tbl>
          <w:p w:rsidR="00504ED2" w:rsidRDefault="00504ED2" w:rsidP="00504ED2">
            <w:pPr>
              <w:jc w:val="both"/>
            </w:pPr>
          </w:p>
          <w:p w:rsidR="0018029D" w:rsidRPr="00A85B6F" w:rsidRDefault="0018029D" w:rsidP="00F8783B">
            <w:pPr>
              <w:pStyle w:val="Heading2"/>
              <w:spacing w:after="0"/>
            </w:pPr>
            <w:r>
              <w:t>Professional certification</w:t>
            </w:r>
          </w:p>
          <w:p w:rsidR="0018029D" w:rsidRDefault="0018029D" w:rsidP="0018029D">
            <w:pPr>
              <w:pStyle w:val="Heading3"/>
            </w:pPr>
          </w:p>
          <w:p w:rsidR="00DB3D00" w:rsidRDefault="0018029D" w:rsidP="00DB3D00">
            <w:pPr>
              <w:rPr>
                <w:b/>
              </w:rPr>
            </w:pPr>
            <w:r>
              <w:rPr>
                <w:b/>
              </w:rPr>
              <w:t>Six Sigma Green Belt</w:t>
            </w:r>
          </w:p>
          <w:p w:rsidR="0018029D" w:rsidRDefault="0018029D" w:rsidP="0018029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5"/>
            </w:tblGrid>
            <w:tr w:rsidR="0018029D" w:rsidTr="00CE0D3A">
              <w:tc>
                <w:tcPr>
                  <w:tcW w:w="3685" w:type="dxa"/>
                  <w:tcBorders>
                    <w:top w:val="single" w:sz="12" w:space="0" w:color="FFD556" w:themeColor="accent1"/>
                    <w:left w:val="single" w:sz="4" w:space="0" w:color="FFFFFF" w:themeColor="background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</w:tcPr>
                <w:p w:rsidR="0018029D" w:rsidRPr="0018029D" w:rsidRDefault="0018029D" w:rsidP="00CE0D3A">
                  <w:pPr>
                    <w:pStyle w:val="Heading2"/>
                    <w:tabs>
                      <w:tab w:val="center" w:pos="1734"/>
                      <w:tab w:val="right" w:pos="3469"/>
                    </w:tabs>
                    <w:jc w:val="left"/>
                    <w:outlineLvl w:val="1"/>
                  </w:pPr>
                  <w:r>
                    <w:tab/>
                    <w:t>IT SKILLS</w:t>
                  </w:r>
                  <w:r>
                    <w:tab/>
                  </w:r>
                </w:p>
                <w:p w:rsidR="0018029D" w:rsidRDefault="0018029D" w:rsidP="00CE0D3A">
                  <w:pPr>
                    <w:rPr>
                      <w:b/>
                    </w:rPr>
                  </w:pPr>
                </w:p>
                <w:p w:rsidR="0018029D" w:rsidRDefault="0018029D" w:rsidP="00CE0D3A">
                  <w:pPr>
                    <w:rPr>
                      <w:b/>
                    </w:rPr>
                  </w:pPr>
                  <w:r>
                    <w:rPr>
                      <w:b/>
                    </w:rPr>
                    <w:t>Microsoft Office</w:t>
                  </w:r>
                </w:p>
                <w:p w:rsidR="0032719A" w:rsidRDefault="0018029D" w:rsidP="00CE0D3A">
                  <w:pPr>
                    <w:rPr>
                      <w:b/>
                    </w:rPr>
                  </w:pPr>
                  <w:r>
                    <w:rPr>
                      <w:b/>
                    </w:rPr>
                    <w:t>Minitab 17</w:t>
                  </w:r>
                </w:p>
                <w:p w:rsidR="0018029D" w:rsidRDefault="0018029D" w:rsidP="00CE0D3A">
                  <w:pPr>
                    <w:rPr>
                      <w:b/>
                    </w:rPr>
                  </w:pPr>
                </w:p>
                <w:p w:rsidR="0018029D" w:rsidRDefault="0018029D" w:rsidP="00CE0D3A">
                  <w:pPr>
                    <w:rPr>
                      <w:b/>
                    </w:rPr>
                  </w:pPr>
                </w:p>
                <w:p w:rsidR="0018029D" w:rsidRDefault="0018029D" w:rsidP="0018029D">
                  <w:pPr>
                    <w:rPr>
                      <w:b/>
                    </w:rPr>
                  </w:pPr>
                </w:p>
              </w:tc>
            </w:tr>
          </w:tbl>
          <w:p w:rsidR="0018029D" w:rsidRPr="00504ED2" w:rsidRDefault="0018029D" w:rsidP="0018029D">
            <w:pPr>
              <w:rPr>
                <w:b/>
              </w:rPr>
            </w:pPr>
          </w:p>
          <w:p w:rsidR="00A700E5" w:rsidRDefault="00A700E5" w:rsidP="00F8783B">
            <w:pPr>
              <w:pStyle w:val="Heading2"/>
              <w:spacing w:after="0"/>
            </w:pPr>
            <w:r>
              <w:t>National service</w:t>
            </w:r>
          </w:p>
          <w:p w:rsidR="00A700E5" w:rsidRDefault="00A700E5" w:rsidP="00A700E5">
            <w:pPr>
              <w:rPr>
                <w:b/>
              </w:rPr>
            </w:pPr>
          </w:p>
          <w:p w:rsidR="00A700E5" w:rsidRDefault="00A700E5" w:rsidP="00A700E5">
            <w:pPr>
              <w:rPr>
                <w:b/>
              </w:rPr>
            </w:pPr>
            <w:r>
              <w:rPr>
                <w:b/>
              </w:rPr>
              <w:t>1</w:t>
            </w:r>
            <w:r w:rsidRPr="00A700E5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Commando Battalion</w:t>
            </w:r>
          </w:p>
          <w:p w:rsidR="00A700E5" w:rsidRDefault="00A700E5" w:rsidP="00A700E5">
            <w:r w:rsidRPr="00A700E5">
              <w:t>Commando Leader</w:t>
            </w:r>
          </w:p>
          <w:p w:rsidR="006E1D8A" w:rsidRPr="00A700E5" w:rsidRDefault="006E1D8A" w:rsidP="00A700E5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5"/>
            </w:tblGrid>
            <w:tr w:rsidR="006E1D8A" w:rsidTr="00A827E2">
              <w:tc>
                <w:tcPr>
                  <w:tcW w:w="3685" w:type="dxa"/>
                  <w:tcBorders>
                    <w:top w:val="single" w:sz="12" w:space="0" w:color="FFD556" w:themeColor="accent1"/>
                    <w:left w:val="single" w:sz="12" w:space="0" w:color="FFFFFF" w:themeColor="background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6E1D8A" w:rsidRDefault="006E1D8A" w:rsidP="006E1D8A">
                  <w:pPr>
                    <w:pStyle w:val="Heading2"/>
                    <w:outlineLvl w:val="1"/>
                  </w:pPr>
                  <w:r>
                    <w:t>references</w:t>
                  </w:r>
                </w:p>
                <w:p w:rsidR="006E1D8A" w:rsidRDefault="006E1D8A" w:rsidP="006E1D8A">
                  <w:pPr>
                    <w:rPr>
                      <w:b/>
                    </w:rPr>
                  </w:pPr>
                </w:p>
                <w:p w:rsidR="00D32B52" w:rsidRDefault="006E1D8A" w:rsidP="00D32B52">
                  <w:pPr>
                    <w:rPr>
                      <w:b/>
                    </w:rPr>
                  </w:pPr>
                  <w:r>
                    <w:rPr>
                      <w:b/>
                    </w:rPr>
                    <w:t>Ivan Tan</w:t>
                  </w:r>
                </w:p>
                <w:p w:rsidR="00D32B52" w:rsidRDefault="00D32B52" w:rsidP="00D32B52">
                  <w:r w:rsidRPr="00D32B52">
                    <w:t>Business Control &amp; Regional Support</w:t>
                  </w:r>
                </w:p>
                <w:p w:rsidR="006E1D8A" w:rsidRDefault="00D32B52" w:rsidP="00D32B52">
                  <w:r>
                    <w:t>Manager</w:t>
                  </w:r>
                </w:p>
                <w:p w:rsidR="00D32B52" w:rsidRPr="003C48B3" w:rsidRDefault="00D32B52" w:rsidP="00D32B52">
                  <w:pPr>
                    <w:rPr>
                      <w:u w:val="single"/>
                    </w:rPr>
                  </w:pPr>
                  <w:r w:rsidRPr="003C48B3">
                    <w:rPr>
                      <w:u w:val="single"/>
                    </w:rPr>
                    <w:t>ivantan@motorimage.net</w:t>
                  </w:r>
                </w:p>
                <w:p w:rsidR="00D32B52" w:rsidRDefault="00D32B52" w:rsidP="00D32B52"/>
                <w:p w:rsidR="00D32B52" w:rsidRPr="00D32B52" w:rsidRDefault="00D32B52" w:rsidP="00D32B52">
                  <w:pPr>
                    <w:rPr>
                      <w:b/>
                    </w:rPr>
                  </w:pPr>
                  <w:r w:rsidRPr="00D32B52">
                    <w:rPr>
                      <w:b/>
                    </w:rPr>
                    <w:t>Wattanakorn Inthasorn</w:t>
                  </w:r>
                </w:p>
                <w:p w:rsidR="00D32B52" w:rsidRDefault="00D32B52" w:rsidP="00D32B52">
                  <w:r>
                    <w:t>Logistics Manager</w:t>
                  </w:r>
                </w:p>
                <w:p w:rsidR="00D32B52" w:rsidRPr="003C48B3" w:rsidRDefault="00F8783B" w:rsidP="00D32B52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w</w:t>
                  </w:r>
                  <w:r w:rsidR="00D32B52" w:rsidRPr="003C48B3">
                    <w:rPr>
                      <w:u w:val="single"/>
                    </w:rPr>
                    <w:t>attanakorn@tczero.net</w:t>
                  </w:r>
                </w:p>
                <w:p w:rsidR="00D32B52" w:rsidRDefault="00D32B52" w:rsidP="00D32B52">
                  <w:pPr>
                    <w:jc w:val="both"/>
                  </w:pPr>
                </w:p>
              </w:tc>
            </w:tr>
          </w:tbl>
          <w:p w:rsidR="0018029D" w:rsidRPr="00A85B6F" w:rsidRDefault="0018029D" w:rsidP="00504ED2">
            <w:pPr>
              <w:jc w:val="both"/>
            </w:pPr>
          </w:p>
        </w:tc>
      </w:tr>
    </w:tbl>
    <w:p w:rsidR="00BA68C1" w:rsidRPr="00A85B6F" w:rsidRDefault="00BA68C1" w:rsidP="00515A12">
      <w:pPr>
        <w:pStyle w:val="NoSpacing"/>
        <w:jc w:val="both"/>
      </w:pPr>
    </w:p>
    <w:sectPr w:rsidR="00BA68C1" w:rsidRPr="00A85B6F" w:rsidSect="004670DD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70" w:rsidRDefault="00BA1D70" w:rsidP="008B2920">
      <w:pPr>
        <w:spacing w:after="0" w:line="240" w:lineRule="auto"/>
      </w:pPr>
      <w:r>
        <w:separator/>
      </w:r>
    </w:p>
  </w:endnote>
  <w:endnote w:type="continuationSeparator" w:id="0">
    <w:p w:rsidR="00BA1D70" w:rsidRDefault="00BA1D7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5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70" w:rsidRDefault="00BA1D70" w:rsidP="008B2920">
      <w:pPr>
        <w:spacing w:after="0" w:line="240" w:lineRule="auto"/>
      </w:pPr>
      <w:r>
        <w:separator/>
      </w:r>
    </w:p>
  </w:footnote>
  <w:footnote w:type="continuationSeparator" w:id="0">
    <w:p w:rsidR="00BA1D70" w:rsidRDefault="00BA1D7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alias w:val="Your Name:"/>
          <w:tag w:val="Your Name:"/>
          <w:id w:val="-1536030456"/>
          <w:placeholder>
            <w:docPart w:val="305690E0EC064D9DAFBCDE0F498F9A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E46FAE" w:rsidP="00A85B6F">
              <w:pPr>
                <w:pStyle w:val="Heading1"/>
              </w:pPr>
              <w:r>
                <w:rPr>
                  <w:lang w:val="en-SG"/>
                </w:rPr>
                <w:t>Arvind K Kumar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2F45"/>
    <w:multiLevelType w:val="hybridMultilevel"/>
    <w:tmpl w:val="3BD4859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F5144"/>
    <w:multiLevelType w:val="hybridMultilevel"/>
    <w:tmpl w:val="B316E74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7313C"/>
    <w:multiLevelType w:val="hybridMultilevel"/>
    <w:tmpl w:val="D034FF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62DEE"/>
    <w:multiLevelType w:val="hybridMultilevel"/>
    <w:tmpl w:val="60C4B82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445B2"/>
    <w:multiLevelType w:val="hybridMultilevel"/>
    <w:tmpl w:val="1D50DA9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092E4A"/>
    <w:multiLevelType w:val="hybridMultilevel"/>
    <w:tmpl w:val="0F36F4C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21284B"/>
    <w:multiLevelType w:val="hybridMultilevel"/>
    <w:tmpl w:val="DA50BBBC"/>
    <w:lvl w:ilvl="0" w:tplc="D384204C">
      <w:start w:val="1"/>
      <w:numFmt w:val="bullet"/>
      <w:lvlText w:val="-"/>
      <w:lvlJc w:val="left"/>
      <w:pPr>
        <w:ind w:left="360" w:hanging="360"/>
      </w:pPr>
      <w:rPr>
        <w:rFonts w:ascii="Century Gothic" w:hAnsi="Century Gothic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E23BC7"/>
    <w:multiLevelType w:val="hybridMultilevel"/>
    <w:tmpl w:val="F460B9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BD1B8F"/>
    <w:multiLevelType w:val="hybridMultilevel"/>
    <w:tmpl w:val="D89ECE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021E58"/>
    <w:multiLevelType w:val="hybridMultilevel"/>
    <w:tmpl w:val="898EA38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38606B"/>
    <w:multiLevelType w:val="hybridMultilevel"/>
    <w:tmpl w:val="82AC8D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BE436D"/>
    <w:multiLevelType w:val="hybridMultilevel"/>
    <w:tmpl w:val="F54CF26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WytDAyNDQwMzUwNjRR0lEKTi0uzszPAykwrgUA6dHDCiwAAAA="/>
  </w:docVars>
  <w:rsids>
    <w:rsidRoot w:val="00E46FAE"/>
    <w:rsid w:val="000243D1"/>
    <w:rsid w:val="00057F04"/>
    <w:rsid w:val="000A378C"/>
    <w:rsid w:val="000B0B7B"/>
    <w:rsid w:val="0010042F"/>
    <w:rsid w:val="0013070D"/>
    <w:rsid w:val="00135C2C"/>
    <w:rsid w:val="00142F58"/>
    <w:rsid w:val="00153ED4"/>
    <w:rsid w:val="0017759B"/>
    <w:rsid w:val="0018029D"/>
    <w:rsid w:val="00184664"/>
    <w:rsid w:val="001C7765"/>
    <w:rsid w:val="001D2478"/>
    <w:rsid w:val="001F60D3"/>
    <w:rsid w:val="0020741F"/>
    <w:rsid w:val="00220784"/>
    <w:rsid w:val="0022088E"/>
    <w:rsid w:val="0027115C"/>
    <w:rsid w:val="00293B83"/>
    <w:rsid w:val="0032719A"/>
    <w:rsid w:val="003461C7"/>
    <w:rsid w:val="00390414"/>
    <w:rsid w:val="003C48B3"/>
    <w:rsid w:val="003E1711"/>
    <w:rsid w:val="00441F7A"/>
    <w:rsid w:val="0045425A"/>
    <w:rsid w:val="00463A38"/>
    <w:rsid w:val="004670DD"/>
    <w:rsid w:val="0048346B"/>
    <w:rsid w:val="004B6F93"/>
    <w:rsid w:val="004C35CA"/>
    <w:rsid w:val="004D37CC"/>
    <w:rsid w:val="004E37B8"/>
    <w:rsid w:val="004E417C"/>
    <w:rsid w:val="004E4CA5"/>
    <w:rsid w:val="00502D70"/>
    <w:rsid w:val="00504ED2"/>
    <w:rsid w:val="00510920"/>
    <w:rsid w:val="00515A12"/>
    <w:rsid w:val="00517626"/>
    <w:rsid w:val="005B0E81"/>
    <w:rsid w:val="00630D36"/>
    <w:rsid w:val="00680356"/>
    <w:rsid w:val="006A3CE7"/>
    <w:rsid w:val="006E1D8A"/>
    <w:rsid w:val="006E5FD2"/>
    <w:rsid w:val="006F0FEF"/>
    <w:rsid w:val="006F1734"/>
    <w:rsid w:val="007433F3"/>
    <w:rsid w:val="00767FED"/>
    <w:rsid w:val="00781D13"/>
    <w:rsid w:val="00783C41"/>
    <w:rsid w:val="00787503"/>
    <w:rsid w:val="00792967"/>
    <w:rsid w:val="007E35F0"/>
    <w:rsid w:val="007E647C"/>
    <w:rsid w:val="007E7032"/>
    <w:rsid w:val="00833359"/>
    <w:rsid w:val="00853CE2"/>
    <w:rsid w:val="00860491"/>
    <w:rsid w:val="00887A77"/>
    <w:rsid w:val="00897A13"/>
    <w:rsid w:val="008B2920"/>
    <w:rsid w:val="008B2DF7"/>
    <w:rsid w:val="00905520"/>
    <w:rsid w:val="009237FD"/>
    <w:rsid w:val="009244EC"/>
    <w:rsid w:val="009814C0"/>
    <w:rsid w:val="00984A27"/>
    <w:rsid w:val="0098731F"/>
    <w:rsid w:val="009A2BEA"/>
    <w:rsid w:val="009C0C98"/>
    <w:rsid w:val="009D2F26"/>
    <w:rsid w:val="009F5142"/>
    <w:rsid w:val="009F527A"/>
    <w:rsid w:val="00A02421"/>
    <w:rsid w:val="00A213B1"/>
    <w:rsid w:val="00A642A7"/>
    <w:rsid w:val="00A700E5"/>
    <w:rsid w:val="00A827E2"/>
    <w:rsid w:val="00A85B6F"/>
    <w:rsid w:val="00A915C8"/>
    <w:rsid w:val="00AA3476"/>
    <w:rsid w:val="00AA6B7B"/>
    <w:rsid w:val="00AB540C"/>
    <w:rsid w:val="00AC5D83"/>
    <w:rsid w:val="00AE3644"/>
    <w:rsid w:val="00B15938"/>
    <w:rsid w:val="00B67DB0"/>
    <w:rsid w:val="00B72E23"/>
    <w:rsid w:val="00B86718"/>
    <w:rsid w:val="00BA1D70"/>
    <w:rsid w:val="00BA68C1"/>
    <w:rsid w:val="00BD2BF7"/>
    <w:rsid w:val="00BD34A5"/>
    <w:rsid w:val="00BD5EFB"/>
    <w:rsid w:val="00BE2D6E"/>
    <w:rsid w:val="00C21081"/>
    <w:rsid w:val="00C35EFB"/>
    <w:rsid w:val="00C73037"/>
    <w:rsid w:val="00CA6A4A"/>
    <w:rsid w:val="00CC53B0"/>
    <w:rsid w:val="00CE0D3A"/>
    <w:rsid w:val="00D04BAB"/>
    <w:rsid w:val="00D2689C"/>
    <w:rsid w:val="00D32B52"/>
    <w:rsid w:val="00D97FFA"/>
    <w:rsid w:val="00DB3D00"/>
    <w:rsid w:val="00DF6A6F"/>
    <w:rsid w:val="00E20402"/>
    <w:rsid w:val="00E27B07"/>
    <w:rsid w:val="00E46FAE"/>
    <w:rsid w:val="00E928A3"/>
    <w:rsid w:val="00E973C0"/>
    <w:rsid w:val="00EB472F"/>
    <w:rsid w:val="00F11557"/>
    <w:rsid w:val="00F1589D"/>
    <w:rsid w:val="00F67FBA"/>
    <w:rsid w:val="00F8783B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B63FD-8FC0-48CC-86C0-54795264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E46FAE"/>
    <w:pPr>
      <w:spacing w:after="200" w:line="276" w:lineRule="auto"/>
      <w:ind w:left="720"/>
      <w:contextualSpacing/>
      <w:jc w:val="left"/>
    </w:pPr>
    <w:rPr>
      <w:color w:val="auto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n_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4007B77E5C4EE790A66EE77A9D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A8D78-AE5E-471E-925C-06E5E39E3390}"/>
      </w:docPartPr>
      <w:docPartBody>
        <w:p w:rsidR="00501C30" w:rsidRDefault="00715487">
          <w:pPr>
            <w:pStyle w:val="FB4007B77E5C4EE790A66EE77A9D7BFD"/>
          </w:pPr>
          <w:r w:rsidRPr="00A85B6F">
            <w:t>Experience</w:t>
          </w:r>
        </w:p>
      </w:docPartBody>
    </w:docPart>
    <w:docPart>
      <w:docPartPr>
        <w:name w:val="305690E0EC064D9DAFBCDE0F498F9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D6045-7FEA-4158-8A99-DB76571CA07A}"/>
      </w:docPartPr>
      <w:docPartBody>
        <w:p w:rsidR="00501C30" w:rsidRDefault="000E53AA" w:rsidP="000E53AA">
          <w:pPr>
            <w:pStyle w:val="305690E0EC064D9DAFBCDE0F498F9A37"/>
          </w:pPr>
          <w:r w:rsidRPr="00A85B6F">
            <w:t>Dates From – To</w:t>
          </w:r>
        </w:p>
      </w:docPartBody>
    </w:docPart>
    <w:docPart>
      <w:docPartPr>
        <w:name w:val="337A241F9A584B13B1748BB9EBEB0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34BE4-EC2D-421F-843E-1052EABBA65D}"/>
      </w:docPartPr>
      <w:docPartBody>
        <w:p w:rsidR="00501C30" w:rsidRDefault="000E53AA" w:rsidP="000E53AA">
          <w:pPr>
            <w:pStyle w:val="337A241F9A584B13B1748BB9EBEB0350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AA"/>
    <w:rsid w:val="000E53AA"/>
    <w:rsid w:val="00501C30"/>
    <w:rsid w:val="0057471B"/>
    <w:rsid w:val="00574B67"/>
    <w:rsid w:val="00715487"/>
    <w:rsid w:val="00823BD0"/>
    <w:rsid w:val="00C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FBDA7716BA4C3A8F35DE71FB5E00E1">
    <w:name w:val="0EFBDA7716BA4C3A8F35DE71FB5E00E1"/>
  </w:style>
  <w:style w:type="paragraph" w:customStyle="1" w:styleId="E9315E2F612247C5BDC8690F68AA35C9">
    <w:name w:val="E9315E2F612247C5BDC8690F68AA35C9"/>
  </w:style>
  <w:style w:type="paragraph" w:customStyle="1" w:styleId="FB4007B77E5C4EE790A66EE77A9D7BFD">
    <w:name w:val="FB4007B77E5C4EE790A66EE77A9D7BFD"/>
  </w:style>
  <w:style w:type="paragraph" w:customStyle="1" w:styleId="EFEC927A8F76429F84E2B130D9F55CC2">
    <w:name w:val="EFEC927A8F76429F84E2B130D9F55CC2"/>
  </w:style>
  <w:style w:type="paragraph" w:customStyle="1" w:styleId="BE40E8B6430F4399B08F43B86DF89E32">
    <w:name w:val="BE40E8B6430F4399B08F43B86DF89E32"/>
  </w:style>
  <w:style w:type="paragraph" w:customStyle="1" w:styleId="4B93DA20CCB14381A91EFBB0382DA4B1">
    <w:name w:val="4B93DA20CCB14381A91EFBB0382DA4B1"/>
  </w:style>
  <w:style w:type="paragraph" w:customStyle="1" w:styleId="479FD7926EAB427999A823D1DC9FBF09">
    <w:name w:val="479FD7926EAB427999A823D1DC9FBF09"/>
  </w:style>
  <w:style w:type="paragraph" w:customStyle="1" w:styleId="902D5A73FB0A4BEA9B0374633ABFB987">
    <w:name w:val="902D5A73FB0A4BEA9B0374633ABFB987"/>
  </w:style>
  <w:style w:type="paragraph" w:customStyle="1" w:styleId="BC0F410C0B454716A4AC5BA25A7CCF29">
    <w:name w:val="BC0F410C0B454716A4AC5BA25A7CCF29"/>
  </w:style>
  <w:style w:type="paragraph" w:customStyle="1" w:styleId="0DE9D2AFF2F845C3839503C92F5478BE">
    <w:name w:val="0DE9D2AFF2F845C3839503C92F5478BE"/>
  </w:style>
  <w:style w:type="paragraph" w:customStyle="1" w:styleId="E17D0797FB564634ABECA6D67F93D8EF">
    <w:name w:val="E17D0797FB564634ABECA6D67F93D8EF"/>
  </w:style>
  <w:style w:type="paragraph" w:customStyle="1" w:styleId="E1AA1BD2971E4D5FB39555343D12F867">
    <w:name w:val="E1AA1BD2971E4D5FB39555343D12F867"/>
  </w:style>
  <w:style w:type="paragraph" w:customStyle="1" w:styleId="A72FB36B5CFB4C45AA72774698DE95DA">
    <w:name w:val="A72FB36B5CFB4C45AA72774698DE95DA"/>
  </w:style>
  <w:style w:type="paragraph" w:customStyle="1" w:styleId="8AA633E0AB4B4C60B143058F8AB793FE">
    <w:name w:val="8AA633E0AB4B4C60B143058F8AB793FE"/>
  </w:style>
  <w:style w:type="paragraph" w:customStyle="1" w:styleId="11672AD9BC6B4ADF9C3E726AD65EDAE4">
    <w:name w:val="11672AD9BC6B4ADF9C3E726AD65EDAE4"/>
  </w:style>
  <w:style w:type="paragraph" w:customStyle="1" w:styleId="65D2E3A81FC24889A32CC133CDB508ED">
    <w:name w:val="65D2E3A81FC24889A32CC133CDB508ED"/>
  </w:style>
  <w:style w:type="paragraph" w:customStyle="1" w:styleId="706F924C75214ECDABA16AFABA4DB79E">
    <w:name w:val="706F924C75214ECDABA16AFABA4DB79E"/>
  </w:style>
  <w:style w:type="paragraph" w:customStyle="1" w:styleId="EF05A3ECD84F43E4A4D4301DB7C83F58">
    <w:name w:val="EF05A3ECD84F43E4A4D4301DB7C83F58"/>
  </w:style>
  <w:style w:type="paragraph" w:customStyle="1" w:styleId="2CA0630412D94DC2B48B0CAA2FC0BDD3">
    <w:name w:val="2CA0630412D94DC2B48B0CAA2FC0BDD3"/>
  </w:style>
  <w:style w:type="paragraph" w:customStyle="1" w:styleId="A51F6779C4CC4C778008A55B68CFB224">
    <w:name w:val="A51F6779C4CC4C778008A55B68CFB224"/>
  </w:style>
  <w:style w:type="paragraph" w:customStyle="1" w:styleId="304222CF9F6643C4B7A14C69ADDF5400">
    <w:name w:val="304222CF9F6643C4B7A14C69ADDF5400"/>
  </w:style>
  <w:style w:type="paragraph" w:customStyle="1" w:styleId="8C669242B556445AA6189024D0843CD2">
    <w:name w:val="8C669242B556445AA6189024D0843CD2"/>
  </w:style>
  <w:style w:type="paragraph" w:customStyle="1" w:styleId="D7083F3952CD4DB9BD03AB81D28CC88C">
    <w:name w:val="D7083F3952CD4DB9BD03AB81D28CC88C"/>
  </w:style>
  <w:style w:type="paragraph" w:customStyle="1" w:styleId="2352556C0CF54E44B5BDE5C09BB78881">
    <w:name w:val="2352556C0CF54E44B5BDE5C09BB78881"/>
  </w:style>
  <w:style w:type="paragraph" w:customStyle="1" w:styleId="8442BF22649045D49AC50A5E7F9828C5">
    <w:name w:val="8442BF22649045D49AC50A5E7F9828C5"/>
  </w:style>
  <w:style w:type="paragraph" w:customStyle="1" w:styleId="B7A7B6B2B56844AE86F9E15618F8FD46">
    <w:name w:val="B7A7B6B2B56844AE86F9E15618F8FD46"/>
  </w:style>
  <w:style w:type="paragraph" w:customStyle="1" w:styleId="BEB2A6FF5DFA45C0A45E50EAEE4904B7">
    <w:name w:val="BEB2A6FF5DFA45C0A45E50EAEE4904B7"/>
  </w:style>
  <w:style w:type="paragraph" w:customStyle="1" w:styleId="8C283E59F42E4F70B970A1EF6EC25E3B">
    <w:name w:val="8C283E59F42E4F70B970A1EF6EC25E3B"/>
  </w:style>
  <w:style w:type="paragraph" w:customStyle="1" w:styleId="91B9A58120864EE18E16710FE7643BFD">
    <w:name w:val="91B9A58120864EE18E16710FE7643BFD"/>
  </w:style>
  <w:style w:type="paragraph" w:customStyle="1" w:styleId="305690E0EC064D9DAFBCDE0F498F9A37">
    <w:name w:val="305690E0EC064D9DAFBCDE0F498F9A37"/>
    <w:rsid w:val="000E53AA"/>
  </w:style>
  <w:style w:type="paragraph" w:customStyle="1" w:styleId="337A241F9A584B13B1748BB9EBEB0350">
    <w:name w:val="337A241F9A584B13B1748BB9EBEB0350"/>
    <w:rsid w:val="000E53AA"/>
  </w:style>
  <w:style w:type="paragraph" w:customStyle="1" w:styleId="52AF9A5481F4436EB5B013CD95F6CC97">
    <w:name w:val="52AF9A5481F4436EB5B013CD95F6CC97"/>
    <w:rsid w:val="000E53AA"/>
  </w:style>
  <w:style w:type="paragraph" w:customStyle="1" w:styleId="C3359B0FC658404D9A3CF4BCD573E5BE">
    <w:name w:val="C3359B0FC658404D9A3CF4BCD573E5BE"/>
    <w:rsid w:val="000E53AA"/>
  </w:style>
  <w:style w:type="paragraph" w:customStyle="1" w:styleId="764C10C41AB5406097053C376CDDC2BE">
    <w:name w:val="764C10C41AB5406097053C376CDDC2BE"/>
    <w:rsid w:val="000E53AA"/>
  </w:style>
  <w:style w:type="paragraph" w:customStyle="1" w:styleId="9D507B5AA43242149D72D8C4D7915B22">
    <w:name w:val="9D507B5AA43242149D72D8C4D7915B22"/>
    <w:rsid w:val="000E53AA"/>
  </w:style>
  <w:style w:type="paragraph" w:customStyle="1" w:styleId="F9996BB8D8014425B87DBE33A12C4C6D">
    <w:name w:val="F9996BB8D8014425B87DBE33A12C4C6D"/>
    <w:rsid w:val="000E5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32248-A1C5-4B3E-87DE-C8B065A2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116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 Kumar</dc:creator>
  <cp:keywords/>
  <dc:description/>
  <cp:lastModifiedBy>Chonmanee Kanphirom</cp:lastModifiedBy>
  <cp:revision>46</cp:revision>
  <cp:lastPrinted>2016-06-29T01:32:00Z</cp:lastPrinted>
  <dcterms:created xsi:type="dcterms:W3CDTF">2016-08-10T10:23:00Z</dcterms:created>
  <dcterms:modified xsi:type="dcterms:W3CDTF">2016-08-12T04:03:00Z</dcterms:modified>
</cp:coreProperties>
</file>