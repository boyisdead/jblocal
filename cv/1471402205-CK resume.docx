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16"/>
      </w:tblGrid>
      <w:tr w:rsidR="002C2CDD" w:rsidRPr="00F3471C" w:rsidTr="00735C9D">
        <w:trPr>
          <w:cantSplit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F3471C" w:rsidRDefault="00E02DCD" w:rsidP="00523479">
            <w:pPr>
              <w:pStyle w:val="Initials"/>
              <w:rPr>
                <w:rFonts w:ascii="Calibri" w:hAnsi="Calibri"/>
              </w:rPr>
            </w:pPr>
            <w:r w:rsidRPr="00F3471C">
              <w:rPr>
                <w:rFonts w:ascii="Calibri" w:hAnsi="Calibri"/>
                <w:noProof/>
                <w:lang w:eastAsia="zh-TW" w:bidi="th-T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59CD59E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94b6d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94b6d2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rFonts w:ascii="Calibri" w:hAnsi="Calibri"/>
                </w:rPr>
                <w:alias w:val="Initials:"/>
                <w:tag w:val="Initials:"/>
                <w:id w:val="-606576828"/>
                <w:placeholder>
                  <w:docPart w:val="7FC233E49F8548379AAC43DBB98EF0C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13DBF" w:rsidRPr="00F3471C">
                  <w:rPr>
                    <w:rFonts w:ascii="Calibri" w:hAnsi="Calibri"/>
                  </w:rPr>
                  <w:t>CK</w:t>
                </w:r>
              </w:sdtContent>
            </w:sdt>
          </w:p>
          <w:p w:rsidR="00E13DBF" w:rsidRPr="0006245C" w:rsidRDefault="00E13DBF" w:rsidP="00285070">
            <w:pPr>
              <w:pStyle w:val="Heading3"/>
              <w:spacing w:before="480"/>
              <w:rPr>
                <w:rFonts w:ascii="Calibri" w:hAnsi="Calibri"/>
                <w:b/>
                <w:bCs/>
              </w:rPr>
            </w:pPr>
            <w:r w:rsidRPr="0006245C">
              <w:rPr>
                <w:rFonts w:ascii="Calibri" w:hAnsi="Calibri"/>
                <w:b/>
                <w:bCs/>
              </w:rPr>
              <w:t>Education</w:t>
            </w:r>
          </w:p>
          <w:p w:rsidR="00E13DBF" w:rsidRPr="00391C2E" w:rsidRDefault="00E13DBF" w:rsidP="00391C2E">
            <w:pPr>
              <w:pStyle w:val="Heading4"/>
              <w:ind w:right="-97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Assumption university, thailand</w:t>
            </w:r>
          </w:p>
          <w:p w:rsidR="00E13DBF" w:rsidRPr="00391C2E" w:rsidRDefault="00BE01F3" w:rsidP="007569C1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2010 : </w:t>
            </w:r>
            <w:r w:rsidR="00E13DBF" w:rsidRPr="00391C2E">
              <w:rPr>
                <w:rFonts w:ascii="Calibri" w:hAnsi="Calibri"/>
                <w:sz w:val="21"/>
                <w:szCs w:val="21"/>
              </w:rPr>
              <w:t>M.B.A – Marketing</w:t>
            </w:r>
          </w:p>
          <w:p w:rsidR="00E13DBF" w:rsidRPr="00391C2E" w:rsidRDefault="00BE01F3" w:rsidP="007569C1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2003 : </w:t>
            </w:r>
            <w:r w:rsidR="00E13DBF" w:rsidRPr="00391C2E">
              <w:rPr>
                <w:rFonts w:ascii="Calibri" w:hAnsi="Calibri"/>
                <w:sz w:val="21"/>
                <w:szCs w:val="21"/>
              </w:rPr>
              <w:t>B.B.A - Marketing</w:t>
            </w:r>
          </w:p>
          <w:p w:rsidR="00E13DBF" w:rsidRPr="0006245C" w:rsidRDefault="00E13DBF" w:rsidP="00285070">
            <w:pPr>
              <w:pStyle w:val="Heading3"/>
              <w:spacing w:before="560"/>
              <w:rPr>
                <w:rFonts w:ascii="Calibri" w:hAnsi="Calibri"/>
                <w:b/>
                <w:bCs/>
              </w:rPr>
            </w:pPr>
            <w:r w:rsidRPr="0006245C">
              <w:rPr>
                <w:rFonts w:ascii="Calibri" w:hAnsi="Calibri"/>
                <w:b/>
                <w:bCs/>
              </w:rPr>
              <w:t>Languages</w:t>
            </w:r>
          </w:p>
          <w:p w:rsidR="002C2CDD" w:rsidRPr="00391C2E" w:rsidRDefault="00824BAD" w:rsidP="007569C1">
            <w:pPr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English – Business Proficiency</w:t>
            </w:r>
          </w:p>
          <w:p w:rsidR="00824BAD" w:rsidRPr="00391C2E" w:rsidRDefault="00824BAD" w:rsidP="007569C1">
            <w:pPr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Thai – Native Proficiency</w:t>
            </w:r>
          </w:p>
          <w:p w:rsidR="00E13DBF" w:rsidRPr="0006245C" w:rsidRDefault="00E13DBF" w:rsidP="00285070">
            <w:pPr>
              <w:pStyle w:val="Heading3"/>
              <w:spacing w:before="560"/>
              <w:rPr>
                <w:rFonts w:ascii="Calibri" w:hAnsi="Calibri"/>
                <w:b/>
                <w:bCs/>
              </w:rPr>
            </w:pPr>
            <w:r w:rsidRPr="0006245C">
              <w:rPr>
                <w:rFonts w:ascii="Calibri" w:hAnsi="Calibri"/>
                <w:b/>
                <w:bCs/>
              </w:rPr>
              <w:t>core skills</w:t>
            </w:r>
          </w:p>
          <w:p w:rsidR="00904FA7" w:rsidRPr="00391C2E" w:rsidRDefault="00904FA7" w:rsidP="00904FA7">
            <w:pPr>
              <w:spacing w:after="160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Operations Management</w:t>
            </w:r>
          </w:p>
          <w:p w:rsidR="00904FA7" w:rsidRPr="00391C2E" w:rsidRDefault="00904FA7" w:rsidP="00904FA7">
            <w:pPr>
              <w:spacing w:after="160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Logistics/ Supply Chain Management</w:t>
            </w:r>
          </w:p>
          <w:p w:rsidR="00904FA7" w:rsidRPr="00391C2E" w:rsidRDefault="00904FA7" w:rsidP="00904FA7">
            <w:pPr>
              <w:spacing w:after="160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Project &amp; Program Management</w:t>
            </w:r>
          </w:p>
          <w:p w:rsidR="00904FA7" w:rsidRPr="00391C2E" w:rsidRDefault="00904FA7" w:rsidP="00904FA7">
            <w:pPr>
              <w:spacing w:after="160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Inventory Control &amp; Reduction</w:t>
            </w:r>
          </w:p>
          <w:p w:rsidR="00904FA7" w:rsidRPr="00391C2E" w:rsidRDefault="00904FA7" w:rsidP="00904FA7">
            <w:pPr>
              <w:spacing w:after="160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Continuous Improvement</w:t>
            </w:r>
          </w:p>
          <w:p w:rsidR="00904FA7" w:rsidRPr="00391C2E" w:rsidRDefault="00904FA7" w:rsidP="00904FA7">
            <w:pPr>
              <w:spacing w:after="160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Import &amp; Export</w:t>
            </w:r>
          </w:p>
          <w:p w:rsidR="00285070" w:rsidRPr="0006245C" w:rsidRDefault="00285070" w:rsidP="00285070">
            <w:pPr>
              <w:pStyle w:val="Heading3"/>
              <w:spacing w:before="560"/>
              <w:rPr>
                <w:rFonts w:ascii="Calibri" w:hAnsi="Calibri"/>
                <w:b/>
                <w:bCs/>
              </w:rPr>
            </w:pPr>
            <w:r w:rsidRPr="0006245C">
              <w:rPr>
                <w:rFonts w:ascii="Calibri" w:hAnsi="Calibri"/>
                <w:b/>
                <w:bCs/>
              </w:rPr>
              <w:t>IT Skills</w:t>
            </w:r>
          </w:p>
          <w:p w:rsidR="00E13DBF" w:rsidRPr="00391C2E" w:rsidRDefault="00285070" w:rsidP="007569C1">
            <w:pPr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SAP</w:t>
            </w:r>
          </w:p>
          <w:p w:rsidR="00285070" w:rsidRPr="00391C2E" w:rsidRDefault="00285070" w:rsidP="007569C1">
            <w:pPr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SPSS</w:t>
            </w:r>
          </w:p>
          <w:p w:rsidR="00285070" w:rsidRPr="00391C2E" w:rsidRDefault="00285070" w:rsidP="007569C1">
            <w:pPr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Microsoft office</w:t>
            </w:r>
          </w:p>
          <w:p w:rsidR="00741125" w:rsidRPr="00F3471C" w:rsidRDefault="00285070" w:rsidP="00741125">
            <w:pPr>
              <w:rPr>
                <w:rFonts w:ascii="Calibri" w:hAnsi="Calibri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Lotus Notes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6"/>
            </w:tblGrid>
            <w:tr w:rsidR="00C612DA" w:rsidRPr="00F3471C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F3471C" w:rsidRDefault="00A61BB1" w:rsidP="00C612DA">
                  <w:pPr>
                    <w:pStyle w:val="Heading1"/>
                    <w:outlineLvl w:val="0"/>
                    <w:rPr>
                      <w:rFonts w:ascii="Calibri" w:hAnsi="Calibri"/>
                    </w:rPr>
                  </w:pPr>
                  <w:sdt>
                    <w:sdtPr>
                      <w:rPr>
                        <w:rFonts w:ascii="Calibri" w:hAnsi="Calibri"/>
                      </w:rPr>
                      <w:alias w:val="Your Name:"/>
                      <w:tag w:val="Your Name:"/>
                      <w:id w:val="1982421306"/>
                      <w:placeholder>
                        <w:docPart w:val="AEF5E9C4F25043009F4830E2B51E82C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13DBF" w:rsidRPr="00F3471C">
                        <w:rPr>
                          <w:rFonts w:ascii="Calibri" w:hAnsi="Calibri"/>
                          <w:lang w:val="en-SG"/>
                        </w:rPr>
                        <w:t>Chonmanee Kanphirom</w:t>
                      </w:r>
                    </w:sdtContent>
                  </w:sdt>
                </w:p>
                <w:p w:rsidR="00C612DA" w:rsidRPr="00F3471C" w:rsidRDefault="00A61BB1" w:rsidP="00023735">
                  <w:pPr>
                    <w:pStyle w:val="Heading2"/>
                    <w:outlineLvl w:val="1"/>
                    <w:rPr>
                      <w:rFonts w:ascii="Calibri" w:hAnsi="Calibri"/>
                    </w:rPr>
                  </w:pPr>
                  <w:sdt>
                    <w:sdtPr>
                      <w:rPr>
                        <w:rFonts w:ascii="Calibri" w:hAnsi="Calibri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F49D1DC4D7954664BAF2038762C43FE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31D61" w:rsidRPr="00F3471C">
                        <w:rPr>
                          <w:rFonts w:ascii="Calibri" w:hAnsi="Calibri"/>
                          <w:lang w:val="en-SG"/>
                        </w:rPr>
                        <w:t>Supply</w:t>
                      </w:r>
                      <w:r w:rsidR="004765D8" w:rsidRPr="00F3471C">
                        <w:rPr>
                          <w:rFonts w:ascii="Calibri" w:hAnsi="Calibri"/>
                          <w:lang w:val="en-SG"/>
                        </w:rPr>
                        <w:t xml:space="preserve"> chain</w:t>
                      </w:r>
                    </w:sdtContent>
                  </w:sdt>
                  <w:r w:rsidR="00E02DCD" w:rsidRPr="00F3471C">
                    <w:rPr>
                      <w:rFonts w:ascii="Calibri" w:hAnsi="Calibri"/>
                    </w:rPr>
                    <w:t xml:space="preserve">| </w:t>
                  </w:r>
                  <w:sdt>
                    <w:sdtPr>
                      <w:rPr>
                        <w:rFonts w:ascii="Calibri" w:hAnsi="Calibri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F6EFB9D61D5B43A7A37CFAAF3E428E5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23735" w:rsidRPr="00F3471C">
                        <w:rPr>
                          <w:rFonts w:ascii="Calibri" w:hAnsi="Calibri"/>
                        </w:rPr>
                        <w:t xml:space="preserve">logisitics |automotive| operations </w:t>
                      </w:r>
                      <w:r w:rsidR="00E501AB" w:rsidRPr="00F3471C">
                        <w:rPr>
                          <w:rFonts w:ascii="Calibri" w:hAnsi="Calibri"/>
                        </w:rPr>
                        <w:br/>
                      </w:r>
                      <w:r w:rsidR="00023735" w:rsidRPr="00F3471C">
                        <w:rPr>
                          <w:rFonts w:ascii="Calibri" w:hAnsi="Calibri"/>
                        </w:rPr>
                        <w:t>professional</w:t>
                      </w:r>
                    </w:sdtContent>
                  </w:sdt>
                </w:p>
              </w:tc>
            </w:tr>
          </w:tbl>
          <w:p w:rsidR="002C2CDD" w:rsidRPr="0006245C" w:rsidRDefault="00E13DBF" w:rsidP="007569C1">
            <w:pPr>
              <w:pStyle w:val="Heading3"/>
              <w:rPr>
                <w:rFonts w:ascii="Calibri" w:hAnsi="Calibri"/>
                <w:b/>
                <w:bCs/>
              </w:rPr>
            </w:pPr>
            <w:r w:rsidRPr="0006245C">
              <w:rPr>
                <w:rFonts w:ascii="Calibri" w:hAnsi="Calibri"/>
                <w:b/>
                <w:bCs/>
              </w:rPr>
              <w:t>CAREER HIGHLIGHTS</w:t>
            </w:r>
          </w:p>
          <w:p w:rsidR="00151BC8" w:rsidRPr="00391C2E" w:rsidRDefault="00151BC8" w:rsidP="00391C2E">
            <w:pPr>
              <w:spacing w:after="160"/>
              <w:jc w:val="both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During my tenure as Corporate Strategy Assistant Manager, I successfully established a new logistics company with 20-million-baht ca</w:t>
            </w:r>
            <w:r w:rsidR="00457085" w:rsidRPr="00391C2E">
              <w:rPr>
                <w:rFonts w:ascii="Calibri" w:hAnsi="Calibri"/>
                <w:sz w:val="21"/>
                <w:szCs w:val="21"/>
              </w:rPr>
              <w:t>pital injection. E</w:t>
            </w:r>
            <w:r w:rsidRPr="00391C2E">
              <w:rPr>
                <w:rFonts w:ascii="Calibri" w:hAnsi="Calibri"/>
                <w:sz w:val="21"/>
                <w:szCs w:val="21"/>
              </w:rPr>
              <w:t>xpectations</w:t>
            </w:r>
            <w:r w:rsidR="004765D8" w:rsidRPr="00391C2E">
              <w:rPr>
                <w:rFonts w:ascii="Calibri" w:hAnsi="Calibri"/>
                <w:sz w:val="21"/>
                <w:szCs w:val="21"/>
              </w:rPr>
              <w:t xml:space="preserve"> were</w:t>
            </w:r>
            <w:r w:rsidR="00457085" w:rsidRPr="00391C2E">
              <w:rPr>
                <w:rFonts w:ascii="Calibri" w:hAnsi="Calibri"/>
                <w:sz w:val="21"/>
                <w:szCs w:val="21"/>
              </w:rPr>
              <w:t xml:space="preserve"> exceeded</w:t>
            </w:r>
            <w:r w:rsidRPr="00391C2E">
              <w:rPr>
                <w:rFonts w:ascii="Calibri" w:hAnsi="Calibri"/>
                <w:sz w:val="21"/>
                <w:szCs w:val="21"/>
              </w:rPr>
              <w:t xml:space="preserve"> with </w:t>
            </w:r>
            <w:r w:rsidR="00457085" w:rsidRPr="00391C2E">
              <w:rPr>
                <w:rFonts w:ascii="Calibri" w:hAnsi="Calibri"/>
                <w:sz w:val="21"/>
                <w:szCs w:val="21"/>
              </w:rPr>
              <w:t xml:space="preserve">a </w:t>
            </w:r>
            <w:r w:rsidRPr="00391C2E">
              <w:rPr>
                <w:rFonts w:ascii="Calibri" w:hAnsi="Calibri"/>
                <w:sz w:val="21"/>
                <w:szCs w:val="21"/>
              </w:rPr>
              <w:t>40% revenue increase in the second year.</w:t>
            </w:r>
          </w:p>
          <w:p w:rsidR="00151BC8" w:rsidRPr="00391C2E" w:rsidRDefault="00151BC8" w:rsidP="00391C2E">
            <w:pPr>
              <w:spacing w:after="160"/>
              <w:jc w:val="both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>I was identified as the first young generation leader and was relocated to Japan for 1 year of intens</w:t>
            </w:r>
            <w:r w:rsidR="00143FE0" w:rsidRPr="00391C2E">
              <w:rPr>
                <w:rFonts w:ascii="Calibri" w:hAnsi="Calibri"/>
                <w:sz w:val="21"/>
                <w:szCs w:val="21"/>
              </w:rPr>
              <w:t>ive cross-operations training. I returned to Thailand</w:t>
            </w:r>
            <w:r w:rsidRPr="00391C2E">
              <w:rPr>
                <w:rFonts w:ascii="Calibri" w:hAnsi="Calibri"/>
                <w:sz w:val="21"/>
                <w:szCs w:val="21"/>
              </w:rPr>
              <w:t xml:space="preserve"> as a representative of Mitsubishi Japan.</w:t>
            </w:r>
          </w:p>
          <w:p w:rsidR="002C2CDD" w:rsidRPr="00391C2E" w:rsidRDefault="00151BC8" w:rsidP="00391C2E">
            <w:pPr>
              <w:spacing w:after="160"/>
              <w:jc w:val="both"/>
              <w:rPr>
                <w:rFonts w:ascii="Calibri" w:hAnsi="Calibri"/>
                <w:sz w:val="21"/>
                <w:szCs w:val="21"/>
              </w:rPr>
            </w:pPr>
            <w:r w:rsidRPr="00391C2E">
              <w:rPr>
                <w:rFonts w:ascii="Calibri" w:hAnsi="Calibri"/>
                <w:sz w:val="21"/>
                <w:szCs w:val="21"/>
              </w:rPr>
              <w:t xml:space="preserve">As Import &amp; Export Supervisor, I led over 300 special projects (dangerous goods, ATA Carnet, Emission Test, Discreet Shipping, </w:t>
            </w:r>
            <w:proofErr w:type="spellStart"/>
            <w:r w:rsidRPr="00391C2E">
              <w:rPr>
                <w:rFonts w:ascii="Calibri" w:hAnsi="Calibri"/>
                <w:sz w:val="21"/>
                <w:szCs w:val="21"/>
              </w:rPr>
              <w:t>Etc</w:t>
            </w:r>
            <w:proofErr w:type="spellEnd"/>
            <w:r w:rsidRPr="00391C2E">
              <w:rPr>
                <w:rFonts w:ascii="Calibri" w:hAnsi="Calibri"/>
                <w:sz w:val="21"/>
                <w:szCs w:val="21"/>
              </w:rPr>
              <w:t>) to/from 15 countries with 0% error rate.</w:t>
            </w:r>
          </w:p>
          <w:p w:rsidR="002C2CDD" w:rsidRPr="0006245C" w:rsidRDefault="00E13DBF" w:rsidP="00151BC8">
            <w:pPr>
              <w:pStyle w:val="Heading3"/>
              <w:spacing w:before="480"/>
              <w:rPr>
                <w:rFonts w:ascii="Calibri" w:hAnsi="Calibri"/>
                <w:b/>
                <w:bCs/>
              </w:rPr>
            </w:pPr>
            <w:r w:rsidRPr="0006245C">
              <w:rPr>
                <w:rFonts w:ascii="Calibri" w:hAnsi="Calibri"/>
                <w:b/>
                <w:bCs/>
              </w:rPr>
              <w:t>WORK EXPERIENCE</w:t>
            </w:r>
          </w:p>
          <w:p w:rsidR="00C35E3C" w:rsidRPr="0006245C" w:rsidRDefault="00C35E3C" w:rsidP="00E13DBF">
            <w:pPr>
              <w:pStyle w:val="Heading4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6245C">
              <w:rPr>
                <w:rFonts w:ascii="Calibri" w:hAnsi="Calibri"/>
                <w:b/>
                <w:bCs/>
                <w:sz w:val="22"/>
                <w:szCs w:val="22"/>
              </w:rPr>
              <w:t>Regional Senior Management Executive</w:t>
            </w:r>
          </w:p>
          <w:p w:rsidR="00E13DBF" w:rsidRPr="0006245C" w:rsidRDefault="00C35E3C" w:rsidP="00E13DBF">
            <w:pPr>
              <w:pStyle w:val="Heading4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06245C">
              <w:rPr>
                <w:rFonts w:ascii="Calibri" w:hAnsi="Calibri"/>
                <w:b/>
                <w:bCs/>
                <w:i/>
                <w:sz w:val="21"/>
                <w:szCs w:val="21"/>
              </w:rPr>
              <w:t>Motor image enterprises</w:t>
            </w:r>
            <w:r w:rsidR="005678A4">
              <w:rPr>
                <w:rFonts w:ascii="Calibri" w:hAnsi="Calibri"/>
                <w:b/>
                <w:bCs/>
                <w:i/>
                <w:sz w:val="21"/>
                <w:szCs w:val="21"/>
              </w:rPr>
              <w:t xml:space="preserve"> pte</w:t>
            </w:r>
            <w:r w:rsidR="00B95D41" w:rsidRPr="0006245C">
              <w:rPr>
                <w:rFonts w:ascii="Calibri" w:hAnsi="Calibri"/>
                <w:b/>
                <w:bCs/>
                <w:i/>
                <w:sz w:val="21"/>
                <w:szCs w:val="21"/>
              </w:rPr>
              <w:t xml:space="preserve"> ltd.</w:t>
            </w:r>
            <w:r w:rsidR="005678A4">
              <w:rPr>
                <w:rFonts w:ascii="Calibri" w:hAnsi="Calibri"/>
                <w:b/>
                <w:bCs/>
                <w:i/>
                <w:sz w:val="21"/>
                <w:szCs w:val="21"/>
              </w:rPr>
              <w:t>, Singapore</w:t>
            </w:r>
            <w:r w:rsidR="00E13DBF" w:rsidRPr="0006245C">
              <w:rPr>
                <w:rFonts w:ascii="Calibri" w:hAnsi="Calibri"/>
                <w:b/>
                <w:bCs/>
                <w:sz w:val="21"/>
                <w:szCs w:val="21"/>
              </w:rPr>
              <w:t xml:space="preserve"> • </w:t>
            </w:r>
            <w:r w:rsidRPr="0006245C">
              <w:rPr>
                <w:rFonts w:ascii="Calibri" w:hAnsi="Calibri"/>
                <w:b/>
                <w:bCs/>
                <w:i/>
                <w:sz w:val="21"/>
                <w:szCs w:val="21"/>
              </w:rPr>
              <w:t>Mar 2015 - present</w:t>
            </w:r>
          </w:p>
          <w:p w:rsidR="00A63E1B" w:rsidRPr="00F3471C" w:rsidRDefault="00A63E1B" w:rsidP="00C35E3C">
            <w:pPr>
              <w:spacing w:line="276" w:lineRule="auto"/>
              <w:jc w:val="both"/>
              <w:rPr>
                <w:rFonts w:ascii="Calibri" w:hAnsi="Calibri"/>
                <w:b/>
                <w:bCs/>
                <w:lang w:bidi="th-TH"/>
              </w:rPr>
            </w:pPr>
          </w:p>
          <w:p w:rsidR="00C35E3C" w:rsidRPr="00391C2E" w:rsidRDefault="00C35E3C" w:rsidP="00391C2E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27" w:hanging="142"/>
              <w:jc w:val="both"/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</w:pPr>
            <w:r w:rsidRPr="00391C2E"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  <w:t>Regional Operation</w:t>
            </w:r>
          </w:p>
          <w:p w:rsidR="00C35E3C" w:rsidRPr="00391C2E" w:rsidRDefault="00C35E3C" w:rsidP="00C35E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</w:pPr>
            <w:r w:rsidRPr="00391C2E"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  <w:t>Policies Establishment</w:t>
            </w:r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 xml:space="preserve">: Developed, implemented and streamlined SOPs (Sales process, Transportation process, Aftersales process, Importation process, etc.) for subsidiary companies. Aligned and </w:t>
            </w:r>
            <w:proofErr w:type="spellStart"/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>standardised</w:t>
            </w:r>
            <w:proofErr w:type="spellEnd"/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 xml:space="preserve"> SOPs for subsidiary companies in the APEC region. Monitored established SOPs and refined when a gap has been identified. </w:t>
            </w:r>
          </w:p>
          <w:p w:rsidR="00C35E3C" w:rsidRPr="00391C2E" w:rsidRDefault="00C35E3C" w:rsidP="00C35E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</w:pPr>
            <w:r w:rsidRPr="00391C2E"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  <w:t>Operations Monitoring</w:t>
            </w:r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 xml:space="preserve">: Acquired data and </w:t>
            </w:r>
            <w:proofErr w:type="spellStart"/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>analysed</w:t>
            </w:r>
            <w:proofErr w:type="spellEnd"/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 xml:space="preserve"> indicators of operations of subsidiary companies. Developed reports for Management’s review. </w:t>
            </w:r>
          </w:p>
          <w:p w:rsidR="00C35E3C" w:rsidRPr="00391C2E" w:rsidRDefault="00C35E3C" w:rsidP="00151BC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</w:pPr>
            <w:r w:rsidRPr="00391C2E"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  <w:t>Goals Reconciliation</w:t>
            </w:r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 xml:space="preserve">: Conducted meetings and </w:t>
            </w:r>
            <w:r w:rsidRPr="00391C2E">
              <w:rPr>
                <w:rFonts w:ascii="Calibri" w:hAnsi="Calibri"/>
                <w:noProof/>
                <w:sz w:val="21"/>
                <w:szCs w:val="21"/>
                <w:lang w:bidi="th-TH"/>
              </w:rPr>
              <w:t>training</w:t>
            </w:r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 xml:space="preserve"> with subsidiaries’ management teams to reconcile differences between their progress and HQ’s goals and standards.  </w:t>
            </w:r>
          </w:p>
          <w:p w:rsidR="00151BC8" w:rsidRPr="00F3471C" w:rsidRDefault="00C35E3C" w:rsidP="000B1FE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/>
                <w:b/>
                <w:bCs/>
                <w:sz w:val="20"/>
                <w:lang w:bidi="th-TH"/>
              </w:rPr>
            </w:pPr>
            <w:r w:rsidRPr="00391C2E">
              <w:rPr>
                <w:rFonts w:ascii="Calibri" w:hAnsi="Calibri"/>
                <w:b/>
                <w:bCs/>
                <w:sz w:val="21"/>
                <w:szCs w:val="21"/>
                <w:lang w:bidi="th-TH"/>
              </w:rPr>
              <w:t>Problem Solving:</w:t>
            </w:r>
            <w:r w:rsidRPr="00391C2E">
              <w:rPr>
                <w:rFonts w:ascii="Calibri" w:hAnsi="Calibri"/>
                <w:sz w:val="21"/>
                <w:szCs w:val="21"/>
                <w:lang w:bidi="th-TH"/>
              </w:rPr>
              <w:t xml:space="preserve"> Developed strategies to solve problems faced by subsidiaries companies. Discussed with subsidiaries’ management teams to implement solutions.</w:t>
            </w:r>
          </w:p>
        </w:tc>
      </w:tr>
    </w:tbl>
    <w:p w:rsidR="00AE1659" w:rsidRPr="0006245C" w:rsidRDefault="00AE1659" w:rsidP="00AE1659">
      <w:pPr>
        <w:pStyle w:val="Heading3"/>
        <w:spacing w:before="480"/>
        <w:rPr>
          <w:rFonts w:ascii="Calibri" w:hAnsi="Calibri"/>
          <w:b/>
          <w:bCs/>
        </w:rPr>
      </w:pPr>
      <w:r w:rsidRPr="0006245C">
        <w:rPr>
          <w:rFonts w:ascii="Calibri" w:hAnsi="Calibri"/>
          <w:b/>
          <w:bCs/>
        </w:rPr>
        <w:lastRenderedPageBreak/>
        <w:t>WORK EXPERIENCE</w:t>
      </w:r>
    </w:p>
    <w:p w:rsidR="006F702A" w:rsidRPr="00F3471C" w:rsidRDefault="006F702A" w:rsidP="00AE1659">
      <w:pPr>
        <w:spacing w:line="276" w:lineRule="auto"/>
        <w:jc w:val="both"/>
        <w:rPr>
          <w:rFonts w:ascii="Calibri" w:hAnsi="Calibri"/>
          <w:b/>
          <w:bCs/>
          <w:lang w:bidi="th-TH"/>
        </w:rPr>
      </w:pPr>
    </w:p>
    <w:p w:rsidR="00AE1659" w:rsidRPr="00391C2E" w:rsidRDefault="00AE1659" w:rsidP="00391C2E">
      <w:pPr>
        <w:pStyle w:val="ListParagraph"/>
        <w:numPr>
          <w:ilvl w:val="0"/>
          <w:numId w:val="20"/>
        </w:numPr>
        <w:spacing w:line="276" w:lineRule="auto"/>
        <w:ind w:left="142" w:hanging="142"/>
        <w:jc w:val="both"/>
        <w:rPr>
          <w:rFonts w:ascii="Calibri" w:hAnsi="Calibri"/>
          <w:b/>
          <w:bCs/>
          <w:sz w:val="21"/>
          <w:szCs w:val="21"/>
        </w:rPr>
      </w:pPr>
      <w:r w:rsidRPr="00391C2E">
        <w:rPr>
          <w:rFonts w:ascii="Calibri" w:hAnsi="Calibri"/>
          <w:b/>
          <w:bCs/>
          <w:sz w:val="21"/>
          <w:szCs w:val="21"/>
          <w:lang w:bidi="th-TH"/>
        </w:rPr>
        <w:t xml:space="preserve">Regional </w:t>
      </w:r>
      <w:r w:rsidRPr="00391C2E">
        <w:rPr>
          <w:rFonts w:ascii="Calibri" w:hAnsi="Calibri"/>
          <w:b/>
          <w:bCs/>
          <w:sz w:val="21"/>
          <w:szCs w:val="21"/>
        </w:rPr>
        <w:t>Compliance</w:t>
      </w:r>
    </w:p>
    <w:p w:rsidR="00AE1659" w:rsidRPr="00391C2E" w:rsidRDefault="00AE1659" w:rsidP="00AE165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391C2E">
        <w:rPr>
          <w:rFonts w:ascii="Calibri" w:hAnsi="Calibri"/>
          <w:b/>
          <w:bCs/>
          <w:sz w:val="21"/>
          <w:szCs w:val="21"/>
        </w:rPr>
        <w:t>Legal Compliance:</w:t>
      </w:r>
      <w:r w:rsidRPr="00391C2E">
        <w:rPr>
          <w:rFonts w:ascii="Calibri" w:hAnsi="Calibri"/>
          <w:sz w:val="21"/>
          <w:szCs w:val="21"/>
        </w:rPr>
        <w:t xml:space="preserve"> Identified legal breaches. </w:t>
      </w:r>
      <w:r w:rsidRPr="00391C2E">
        <w:rPr>
          <w:rFonts w:ascii="Calibri" w:hAnsi="Calibri"/>
          <w:sz w:val="21"/>
          <w:szCs w:val="21"/>
          <w:lang w:bidi="th-TH"/>
        </w:rPr>
        <w:t>Monitored, guided and supported the subsidiary companies in Thailand to comply the necessary licenses (BOI, Factory licenses, Hazardous Environmental licenses, Transportation licenses, etc.) for each business.</w:t>
      </w:r>
    </w:p>
    <w:p w:rsidR="00AE1659" w:rsidRPr="00391C2E" w:rsidRDefault="00AE1659" w:rsidP="00AE165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/>
          <w:b/>
          <w:bCs/>
          <w:sz w:val="21"/>
          <w:szCs w:val="21"/>
        </w:rPr>
      </w:pPr>
      <w:r w:rsidRPr="00391C2E">
        <w:rPr>
          <w:rFonts w:ascii="Calibri" w:hAnsi="Calibri"/>
          <w:b/>
          <w:bCs/>
          <w:sz w:val="21"/>
          <w:szCs w:val="21"/>
        </w:rPr>
        <w:t>Securing Company’s Interest:</w:t>
      </w:r>
      <w:r w:rsidRPr="00391C2E">
        <w:rPr>
          <w:rFonts w:ascii="Calibri" w:hAnsi="Calibri"/>
          <w:sz w:val="21"/>
          <w:szCs w:val="21"/>
        </w:rPr>
        <w:t xml:space="preserve"> Communicated with legal firms on companies’ legal requirements and developed strategies to protect local companies’ legal interest. Advised Management teams on required actions.</w:t>
      </w:r>
    </w:p>
    <w:p w:rsidR="00AE1659" w:rsidRPr="00391C2E" w:rsidRDefault="00AE1659" w:rsidP="00391C2E">
      <w:pPr>
        <w:pStyle w:val="ListParagraph"/>
        <w:numPr>
          <w:ilvl w:val="0"/>
          <w:numId w:val="20"/>
        </w:numPr>
        <w:spacing w:line="276" w:lineRule="auto"/>
        <w:ind w:left="142" w:hanging="142"/>
        <w:jc w:val="both"/>
        <w:rPr>
          <w:rFonts w:ascii="Calibri" w:hAnsi="Calibri"/>
          <w:b/>
          <w:bCs/>
          <w:sz w:val="21"/>
          <w:szCs w:val="21"/>
        </w:rPr>
      </w:pPr>
      <w:r w:rsidRPr="00391C2E">
        <w:rPr>
          <w:rFonts w:ascii="Calibri" w:hAnsi="Calibri"/>
          <w:b/>
          <w:bCs/>
          <w:sz w:val="21"/>
          <w:szCs w:val="21"/>
        </w:rPr>
        <w:t>Regional Cost Management</w:t>
      </w:r>
    </w:p>
    <w:p w:rsidR="00AE1659" w:rsidRPr="00391C2E" w:rsidRDefault="00AE1659" w:rsidP="00AE1659">
      <w:pPr>
        <w:pStyle w:val="ListParagraph"/>
        <w:numPr>
          <w:ilvl w:val="0"/>
          <w:numId w:val="9"/>
        </w:numPr>
        <w:spacing w:after="160" w:line="276" w:lineRule="auto"/>
        <w:jc w:val="both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b/>
          <w:bCs/>
          <w:sz w:val="21"/>
          <w:szCs w:val="21"/>
        </w:rPr>
        <w:t>Cost Monitoring:</w:t>
      </w:r>
      <w:r w:rsidRPr="00391C2E">
        <w:rPr>
          <w:rFonts w:ascii="Calibri" w:hAnsi="Calibri"/>
          <w:sz w:val="21"/>
          <w:szCs w:val="21"/>
        </w:rPr>
        <w:t xml:space="preserve"> Monitored purchases and cost indicators of each company. </w:t>
      </w:r>
      <w:proofErr w:type="spellStart"/>
      <w:r w:rsidRPr="00391C2E">
        <w:rPr>
          <w:rFonts w:ascii="Calibri" w:hAnsi="Calibri"/>
          <w:sz w:val="21"/>
          <w:szCs w:val="21"/>
        </w:rPr>
        <w:t>Analysed</w:t>
      </w:r>
      <w:proofErr w:type="spellEnd"/>
      <w:r w:rsidRPr="00391C2E">
        <w:rPr>
          <w:rFonts w:ascii="Calibri" w:hAnsi="Calibri"/>
          <w:sz w:val="21"/>
          <w:szCs w:val="21"/>
        </w:rPr>
        <w:t xml:space="preserve"> the indicators and develop timely reports for Management’s review.</w:t>
      </w:r>
    </w:p>
    <w:p w:rsidR="00AE1659" w:rsidRPr="00391C2E" w:rsidRDefault="00AE1659" w:rsidP="00AE1659">
      <w:pPr>
        <w:pStyle w:val="ListParagraph"/>
        <w:numPr>
          <w:ilvl w:val="0"/>
          <w:numId w:val="9"/>
        </w:numPr>
        <w:spacing w:after="160" w:line="276" w:lineRule="auto"/>
        <w:jc w:val="both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b/>
          <w:bCs/>
          <w:sz w:val="21"/>
          <w:szCs w:val="21"/>
        </w:rPr>
        <w:t>Supplier Selection:</w:t>
      </w:r>
      <w:r w:rsidRPr="00391C2E">
        <w:rPr>
          <w:rFonts w:ascii="Calibri" w:hAnsi="Calibri"/>
          <w:sz w:val="21"/>
          <w:szCs w:val="21"/>
        </w:rPr>
        <w:t xml:space="preserve"> Developed and implemented an effective Supplier’s Selection Process for all subsidiaries. Monitored and </w:t>
      </w:r>
      <w:proofErr w:type="spellStart"/>
      <w:r w:rsidRPr="00391C2E">
        <w:rPr>
          <w:rFonts w:ascii="Calibri" w:hAnsi="Calibri"/>
          <w:sz w:val="21"/>
          <w:szCs w:val="21"/>
        </w:rPr>
        <w:t>analysed</w:t>
      </w:r>
      <w:proofErr w:type="spellEnd"/>
      <w:r w:rsidRPr="00391C2E">
        <w:rPr>
          <w:rFonts w:ascii="Calibri" w:hAnsi="Calibri"/>
          <w:sz w:val="21"/>
          <w:szCs w:val="21"/>
        </w:rPr>
        <w:t xml:space="preserve"> new and existing suppliers before submitting for approval.</w:t>
      </w:r>
    </w:p>
    <w:p w:rsidR="00AE1659" w:rsidRPr="00391C2E" w:rsidRDefault="00AE1659" w:rsidP="00AE1659">
      <w:pPr>
        <w:pStyle w:val="ListParagraph"/>
        <w:numPr>
          <w:ilvl w:val="0"/>
          <w:numId w:val="9"/>
        </w:numPr>
        <w:spacing w:after="160" w:line="276" w:lineRule="auto"/>
        <w:jc w:val="both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b/>
          <w:bCs/>
          <w:sz w:val="21"/>
          <w:szCs w:val="21"/>
        </w:rPr>
        <w:t>Supplier Negotiation:</w:t>
      </w:r>
      <w:r w:rsidRPr="00391C2E">
        <w:rPr>
          <w:rFonts w:ascii="Calibri" w:hAnsi="Calibri"/>
          <w:sz w:val="21"/>
          <w:szCs w:val="21"/>
        </w:rPr>
        <w:t xml:space="preserve"> Conducted annual suppliers’ negotiation for suppliers of subsidiaries in Thailand to meet the company’s annual cost reduction targets. Achieved a total cost reduction of 1.7 million baht which exceeded the initial target by 42% in 2015.</w:t>
      </w:r>
    </w:p>
    <w:p w:rsidR="00AE1659" w:rsidRPr="00391C2E" w:rsidRDefault="00AE1659" w:rsidP="00AE1659">
      <w:pPr>
        <w:pStyle w:val="ListParagraph"/>
        <w:numPr>
          <w:ilvl w:val="0"/>
          <w:numId w:val="9"/>
        </w:numPr>
        <w:spacing w:after="160" w:line="276" w:lineRule="auto"/>
        <w:jc w:val="both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b/>
          <w:bCs/>
          <w:sz w:val="21"/>
          <w:szCs w:val="21"/>
        </w:rPr>
        <w:t>Policies Development:</w:t>
      </w:r>
      <w:r w:rsidRPr="00391C2E">
        <w:rPr>
          <w:rFonts w:ascii="Calibri" w:hAnsi="Calibri"/>
          <w:sz w:val="21"/>
          <w:szCs w:val="21"/>
        </w:rPr>
        <w:t xml:space="preserve"> Developed strategies for identifying possible cost reduction areas. Collaborated with subsidiaries’ management teams to implement measures and controls to safeguard these resources.</w:t>
      </w:r>
    </w:p>
    <w:p w:rsidR="00106778" w:rsidRPr="00391C2E" w:rsidRDefault="00106778" w:rsidP="0044385D">
      <w:pPr>
        <w:pStyle w:val="Heading4"/>
        <w:rPr>
          <w:rFonts w:ascii="Calibri" w:hAnsi="Calibri"/>
          <w:sz w:val="21"/>
          <w:szCs w:val="21"/>
        </w:rPr>
      </w:pPr>
    </w:p>
    <w:p w:rsidR="0044385D" w:rsidRPr="0006245C" w:rsidRDefault="00A63E1B" w:rsidP="0044385D">
      <w:pPr>
        <w:pStyle w:val="Heading4"/>
        <w:rPr>
          <w:rFonts w:ascii="Calibri" w:hAnsi="Calibri"/>
          <w:b/>
          <w:bCs/>
          <w:sz w:val="21"/>
          <w:szCs w:val="21"/>
        </w:rPr>
      </w:pPr>
      <w:r w:rsidRPr="0006245C">
        <w:rPr>
          <w:rFonts w:ascii="Calibri" w:hAnsi="Calibri"/>
          <w:b/>
          <w:bCs/>
          <w:sz w:val="21"/>
          <w:szCs w:val="21"/>
        </w:rPr>
        <w:t xml:space="preserve">Corporate strategy </w:t>
      </w:r>
      <w:r w:rsidR="0044385D" w:rsidRPr="0006245C">
        <w:rPr>
          <w:rFonts w:ascii="Calibri" w:hAnsi="Calibri"/>
          <w:b/>
          <w:bCs/>
          <w:sz w:val="21"/>
          <w:szCs w:val="21"/>
        </w:rPr>
        <w:t>assistant manager</w:t>
      </w:r>
    </w:p>
    <w:p w:rsidR="0044385D" w:rsidRPr="0006245C" w:rsidRDefault="0044385D" w:rsidP="0044385D">
      <w:pPr>
        <w:pStyle w:val="Heading4"/>
        <w:rPr>
          <w:rFonts w:ascii="Calibri" w:hAnsi="Calibri"/>
          <w:b/>
          <w:bCs/>
          <w:sz w:val="21"/>
          <w:szCs w:val="21"/>
        </w:rPr>
      </w:pPr>
      <w:r w:rsidRPr="0006245C">
        <w:rPr>
          <w:rFonts w:ascii="Calibri" w:hAnsi="Calibri"/>
          <w:b/>
          <w:bCs/>
          <w:i/>
          <w:sz w:val="21"/>
          <w:szCs w:val="21"/>
        </w:rPr>
        <w:t>tc zero logistics</w:t>
      </w:r>
      <w:r w:rsidR="00B95D41" w:rsidRPr="0006245C">
        <w:rPr>
          <w:rFonts w:ascii="Calibri" w:hAnsi="Calibri"/>
          <w:b/>
          <w:bCs/>
          <w:i/>
          <w:sz w:val="21"/>
          <w:szCs w:val="21"/>
        </w:rPr>
        <w:t xml:space="preserve"> (thailand)</w:t>
      </w:r>
      <w:r w:rsidRPr="0006245C">
        <w:rPr>
          <w:rFonts w:ascii="Calibri" w:hAnsi="Calibri"/>
          <w:b/>
          <w:bCs/>
          <w:i/>
          <w:sz w:val="21"/>
          <w:szCs w:val="21"/>
        </w:rPr>
        <w:t xml:space="preserve"> co., ltd.</w:t>
      </w:r>
      <w:r w:rsidRPr="0006245C">
        <w:rPr>
          <w:rFonts w:ascii="Calibri" w:hAnsi="Calibri"/>
          <w:b/>
          <w:bCs/>
          <w:sz w:val="21"/>
          <w:szCs w:val="21"/>
        </w:rPr>
        <w:t xml:space="preserve"> • </w:t>
      </w:r>
      <w:r w:rsidRPr="0006245C">
        <w:rPr>
          <w:rFonts w:ascii="Calibri" w:hAnsi="Calibri"/>
          <w:b/>
          <w:bCs/>
          <w:i/>
          <w:sz w:val="21"/>
          <w:szCs w:val="21"/>
        </w:rPr>
        <w:t>nov 2013 – mar 2015</w:t>
      </w:r>
    </w:p>
    <w:p w:rsidR="00AE1659" w:rsidRDefault="005678A4" w:rsidP="00E22E87">
      <w:pPr>
        <w:pStyle w:val="NoSpacing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(Subsidiary company of Motor Image Enterprises </w:t>
      </w:r>
      <w:proofErr w:type="spellStart"/>
      <w:r>
        <w:rPr>
          <w:rFonts w:ascii="Calibri" w:hAnsi="Calibri"/>
          <w:sz w:val="21"/>
          <w:szCs w:val="21"/>
        </w:rPr>
        <w:t>P</w:t>
      </w:r>
      <w:bookmarkStart w:id="0" w:name="_GoBack"/>
      <w:bookmarkEnd w:id="0"/>
      <w:r>
        <w:rPr>
          <w:rFonts w:ascii="Calibri" w:hAnsi="Calibri"/>
          <w:sz w:val="21"/>
          <w:szCs w:val="21"/>
        </w:rPr>
        <w:t>te</w:t>
      </w:r>
      <w:proofErr w:type="spellEnd"/>
      <w:r>
        <w:rPr>
          <w:rFonts w:ascii="Calibri" w:hAnsi="Calibri"/>
          <w:sz w:val="21"/>
          <w:szCs w:val="21"/>
        </w:rPr>
        <w:t xml:space="preserve"> Ltd., Singapore)</w:t>
      </w:r>
    </w:p>
    <w:p w:rsidR="005678A4" w:rsidRPr="00391C2E" w:rsidRDefault="005678A4" w:rsidP="00E22E87">
      <w:pPr>
        <w:pStyle w:val="NoSpacing"/>
        <w:rPr>
          <w:rFonts w:ascii="Calibri" w:hAnsi="Calibri"/>
          <w:sz w:val="21"/>
          <w:szCs w:val="21"/>
        </w:rPr>
      </w:pPr>
    </w:p>
    <w:p w:rsidR="00A63E1B" w:rsidRPr="00391C2E" w:rsidRDefault="00A63E1B" w:rsidP="00391C2E">
      <w:pPr>
        <w:pStyle w:val="ListParagraph"/>
        <w:numPr>
          <w:ilvl w:val="0"/>
          <w:numId w:val="20"/>
        </w:numPr>
        <w:spacing w:after="160"/>
        <w:ind w:left="142" w:hanging="142"/>
        <w:rPr>
          <w:rFonts w:ascii="Calibri" w:hAnsi="Calibri"/>
          <w:sz w:val="21"/>
          <w:szCs w:val="21"/>
          <w:lang w:bidi="th-TH"/>
        </w:rPr>
      </w:pPr>
      <w:r w:rsidRPr="00391C2E">
        <w:rPr>
          <w:rFonts w:ascii="Calibri" w:hAnsi="Calibri"/>
          <w:b/>
          <w:bCs/>
          <w:sz w:val="21"/>
          <w:szCs w:val="21"/>
          <w:lang w:bidi="th-TH"/>
        </w:rPr>
        <w:t>Business Set-Up</w:t>
      </w:r>
      <w:r w:rsidRPr="00391C2E">
        <w:rPr>
          <w:rFonts w:ascii="Calibri" w:hAnsi="Calibri"/>
          <w:sz w:val="21"/>
          <w:szCs w:val="21"/>
          <w:lang w:bidi="th-TH"/>
        </w:rPr>
        <w:t xml:space="preserve">: </w:t>
      </w:r>
    </w:p>
    <w:p w:rsidR="00A63E1B" w:rsidRPr="00391C2E" w:rsidRDefault="00A63E1B" w:rsidP="00A63E1B">
      <w:pPr>
        <w:pStyle w:val="ListParagraph"/>
        <w:numPr>
          <w:ilvl w:val="0"/>
          <w:numId w:val="12"/>
        </w:numPr>
        <w:spacing w:after="160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sz w:val="21"/>
          <w:szCs w:val="21"/>
        </w:rPr>
        <w:t xml:space="preserve">Assisted in the establishment of a new logistic company, TC Zero Logistics (Thailand), with a capital injection of 200 million Thai Baht.  </w:t>
      </w:r>
    </w:p>
    <w:p w:rsidR="00A63E1B" w:rsidRPr="00391C2E" w:rsidRDefault="00A63E1B" w:rsidP="00A63E1B">
      <w:pPr>
        <w:pStyle w:val="ListParagraph"/>
        <w:numPr>
          <w:ilvl w:val="0"/>
          <w:numId w:val="12"/>
        </w:numPr>
        <w:spacing w:after="160"/>
        <w:jc w:val="thaiDistribute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sz w:val="21"/>
          <w:szCs w:val="21"/>
        </w:rPr>
        <w:t>Developed SOPs, process flows and controls mechanisms for the logistics operations of – but not limited to – Pre-Delivery Inspection for cars, trucks and buses; transportation services for cars and trucks; bonded and general stockyards/warehouses; importation of cars.</w:t>
      </w:r>
    </w:p>
    <w:p w:rsidR="00A63E1B" w:rsidRPr="00391C2E" w:rsidRDefault="00A63E1B" w:rsidP="00A63E1B">
      <w:pPr>
        <w:pStyle w:val="ListParagraph"/>
        <w:numPr>
          <w:ilvl w:val="0"/>
          <w:numId w:val="12"/>
        </w:numPr>
        <w:spacing w:after="160"/>
        <w:jc w:val="thaiDistribute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sz w:val="21"/>
          <w:szCs w:val="21"/>
        </w:rPr>
        <w:t>Led and monitored the implementations of these SOPs, process flows and control mechanisms.</w:t>
      </w:r>
    </w:p>
    <w:p w:rsidR="00A63E1B" w:rsidRPr="00391C2E" w:rsidRDefault="00A63E1B" w:rsidP="00A63E1B">
      <w:pPr>
        <w:pStyle w:val="ListParagraph"/>
        <w:numPr>
          <w:ilvl w:val="0"/>
          <w:numId w:val="12"/>
        </w:numPr>
        <w:spacing w:after="160"/>
        <w:jc w:val="thaiDistribute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sz w:val="21"/>
          <w:szCs w:val="21"/>
        </w:rPr>
        <w:t>Participated in the forward business planning of TC Zero (Thailand) and TC Zero (Thailand) such as direction and goals setting, manpower and resources planning, P&amp;L analysis, department structuring, SWOT analysis, market and opportunities analysis.</w:t>
      </w:r>
    </w:p>
    <w:p w:rsidR="00A63E1B" w:rsidRPr="00391C2E" w:rsidRDefault="00A63E1B" w:rsidP="00391C2E">
      <w:pPr>
        <w:pStyle w:val="ListParagraph"/>
        <w:numPr>
          <w:ilvl w:val="0"/>
          <w:numId w:val="12"/>
        </w:numPr>
        <w:spacing w:after="160"/>
        <w:ind w:hanging="502"/>
        <w:jc w:val="thaiDistribute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sz w:val="21"/>
          <w:szCs w:val="21"/>
        </w:rPr>
        <w:t xml:space="preserve">Represented the companies in business negotiations with major suppliers and customers which </w:t>
      </w:r>
      <w:r w:rsidRPr="00391C2E">
        <w:rPr>
          <w:rFonts w:ascii="Calibri" w:hAnsi="Calibri"/>
          <w:noProof/>
          <w:sz w:val="21"/>
          <w:szCs w:val="21"/>
        </w:rPr>
        <w:t>include</w:t>
      </w:r>
      <w:r w:rsidRPr="00391C2E">
        <w:rPr>
          <w:rFonts w:ascii="Calibri" w:hAnsi="Calibri"/>
          <w:sz w:val="21"/>
          <w:szCs w:val="21"/>
        </w:rPr>
        <w:t xml:space="preserve"> APL Logistics (Thailand), </w:t>
      </w:r>
      <w:proofErr w:type="spellStart"/>
      <w:r w:rsidRPr="00391C2E">
        <w:rPr>
          <w:rFonts w:ascii="Calibri" w:hAnsi="Calibri"/>
          <w:sz w:val="21"/>
          <w:szCs w:val="21"/>
        </w:rPr>
        <w:t>Wuerth</w:t>
      </w:r>
      <w:proofErr w:type="spellEnd"/>
      <w:r w:rsidRPr="00391C2E">
        <w:rPr>
          <w:rFonts w:ascii="Calibri" w:hAnsi="Calibri"/>
          <w:sz w:val="21"/>
          <w:szCs w:val="21"/>
        </w:rPr>
        <w:t xml:space="preserve"> (Thailand) Co., Ltd, Mitsui-</w:t>
      </w:r>
      <w:proofErr w:type="spellStart"/>
      <w:r w:rsidRPr="00391C2E">
        <w:rPr>
          <w:rFonts w:ascii="Calibri" w:hAnsi="Calibri"/>
          <w:sz w:val="21"/>
          <w:szCs w:val="21"/>
        </w:rPr>
        <w:t>Soko</w:t>
      </w:r>
      <w:proofErr w:type="spellEnd"/>
      <w:r w:rsidRPr="00391C2E">
        <w:rPr>
          <w:rFonts w:ascii="Calibri" w:hAnsi="Calibri"/>
          <w:sz w:val="21"/>
          <w:szCs w:val="21"/>
        </w:rPr>
        <w:t xml:space="preserve">, </w:t>
      </w:r>
      <w:proofErr w:type="spellStart"/>
      <w:r w:rsidRPr="00391C2E">
        <w:rPr>
          <w:rFonts w:ascii="Calibri" w:hAnsi="Calibri"/>
          <w:sz w:val="21"/>
          <w:szCs w:val="21"/>
        </w:rPr>
        <w:t>Toyofuji</w:t>
      </w:r>
      <w:proofErr w:type="spellEnd"/>
      <w:r w:rsidRPr="00391C2E">
        <w:rPr>
          <w:rFonts w:ascii="Calibri" w:hAnsi="Calibri"/>
          <w:sz w:val="21"/>
          <w:szCs w:val="21"/>
        </w:rPr>
        <w:t xml:space="preserve">, Nissan Motor (Thailand), Mitsubishi Motors (Thailand), </w:t>
      </w:r>
      <w:proofErr w:type="gramStart"/>
      <w:r w:rsidRPr="00391C2E">
        <w:rPr>
          <w:rFonts w:ascii="Calibri" w:hAnsi="Calibri"/>
          <w:sz w:val="21"/>
          <w:szCs w:val="21"/>
        </w:rPr>
        <w:t>Suzuki</w:t>
      </w:r>
      <w:proofErr w:type="gramEnd"/>
      <w:r w:rsidRPr="00391C2E">
        <w:rPr>
          <w:rFonts w:ascii="Calibri" w:hAnsi="Calibri"/>
          <w:sz w:val="21"/>
          <w:szCs w:val="21"/>
        </w:rPr>
        <w:t xml:space="preserve"> Motor (Thailand).</w:t>
      </w:r>
    </w:p>
    <w:p w:rsidR="00A63E1B" w:rsidRPr="00391C2E" w:rsidRDefault="00A63E1B" w:rsidP="00A63E1B">
      <w:pPr>
        <w:pStyle w:val="ListParagraph"/>
        <w:numPr>
          <w:ilvl w:val="0"/>
          <w:numId w:val="12"/>
        </w:numPr>
        <w:spacing w:after="160"/>
        <w:jc w:val="thaiDistribute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sz w:val="21"/>
          <w:szCs w:val="21"/>
        </w:rPr>
        <w:t xml:space="preserve">Led a cost optimization exercise for selected suppliers of TC Zero (Thailand), Nissan Diesel (Thailand) and Motor Image (Thailand) which resulted in a cost savings of approximately 1.2 million Thai Baht or 8.3% in annual cost. </w:t>
      </w:r>
    </w:p>
    <w:p w:rsidR="00A63E1B" w:rsidRPr="00391C2E" w:rsidRDefault="00A63E1B" w:rsidP="00A63E1B">
      <w:pPr>
        <w:pStyle w:val="ListParagraph"/>
        <w:numPr>
          <w:ilvl w:val="0"/>
          <w:numId w:val="12"/>
        </w:numPr>
        <w:spacing w:after="160"/>
        <w:jc w:val="thaiDistribute"/>
        <w:rPr>
          <w:rFonts w:ascii="Calibri" w:hAnsi="Calibri"/>
          <w:sz w:val="21"/>
          <w:szCs w:val="21"/>
        </w:rPr>
      </w:pPr>
      <w:r w:rsidRPr="00391C2E">
        <w:rPr>
          <w:rFonts w:ascii="Calibri" w:hAnsi="Calibri"/>
          <w:sz w:val="21"/>
          <w:szCs w:val="21"/>
        </w:rPr>
        <w:t xml:space="preserve">Assisted in local/daily management operations. </w:t>
      </w:r>
    </w:p>
    <w:p w:rsidR="00A63E1B" w:rsidRPr="00391C2E" w:rsidRDefault="00A63E1B" w:rsidP="00A63E1B">
      <w:pPr>
        <w:pStyle w:val="ListParagraph"/>
        <w:spacing w:after="160"/>
        <w:ind w:left="360"/>
        <w:jc w:val="thaiDistribute"/>
        <w:rPr>
          <w:rFonts w:ascii="Calibri" w:hAnsi="Calibri"/>
          <w:sz w:val="21"/>
          <w:szCs w:val="21"/>
        </w:rPr>
      </w:pPr>
    </w:p>
    <w:p w:rsidR="00A63E1B" w:rsidRPr="00391C2E" w:rsidRDefault="00A63E1B" w:rsidP="00391C2E">
      <w:pPr>
        <w:pStyle w:val="ListParagraph"/>
        <w:numPr>
          <w:ilvl w:val="0"/>
          <w:numId w:val="22"/>
        </w:numPr>
        <w:ind w:left="142" w:hanging="142"/>
        <w:jc w:val="both"/>
        <w:rPr>
          <w:rFonts w:ascii="Calibri" w:hAnsi="Calibri"/>
          <w:sz w:val="21"/>
          <w:szCs w:val="21"/>
          <w:lang w:bidi="th-TH"/>
        </w:rPr>
      </w:pPr>
      <w:r w:rsidRPr="00391C2E">
        <w:rPr>
          <w:rFonts w:ascii="Calibri" w:hAnsi="Calibri"/>
          <w:b/>
          <w:bCs/>
          <w:sz w:val="21"/>
          <w:szCs w:val="21"/>
          <w:lang w:bidi="th-TH"/>
        </w:rPr>
        <w:t>Licensing</w:t>
      </w:r>
      <w:r w:rsidRPr="00391C2E">
        <w:rPr>
          <w:rFonts w:ascii="Calibri" w:hAnsi="Calibri"/>
          <w:sz w:val="21"/>
          <w:szCs w:val="21"/>
          <w:lang w:bidi="th-TH"/>
        </w:rPr>
        <w:t xml:space="preserve">: Communicated and coordinated with legal partners to acquire the necessary licenses of each business. </w:t>
      </w:r>
    </w:p>
    <w:p w:rsidR="00A63E1B" w:rsidRPr="00391C2E" w:rsidRDefault="00A63E1B" w:rsidP="00391C2E">
      <w:pPr>
        <w:pStyle w:val="ListParagraph"/>
        <w:numPr>
          <w:ilvl w:val="0"/>
          <w:numId w:val="22"/>
        </w:numPr>
        <w:ind w:left="142" w:hanging="142"/>
        <w:jc w:val="both"/>
        <w:rPr>
          <w:rFonts w:ascii="Calibri" w:hAnsi="Calibri"/>
          <w:sz w:val="21"/>
          <w:szCs w:val="21"/>
          <w:lang w:bidi="th-TH"/>
        </w:rPr>
      </w:pPr>
      <w:r w:rsidRPr="00391C2E">
        <w:rPr>
          <w:rFonts w:ascii="Calibri" w:hAnsi="Calibri"/>
          <w:b/>
          <w:bCs/>
          <w:sz w:val="21"/>
          <w:szCs w:val="21"/>
          <w:lang w:bidi="th-TH"/>
        </w:rPr>
        <w:t>Business Monitoring and Reporting</w:t>
      </w:r>
      <w:r w:rsidRPr="00391C2E">
        <w:rPr>
          <w:rFonts w:ascii="Calibri" w:hAnsi="Calibri"/>
          <w:sz w:val="21"/>
          <w:szCs w:val="21"/>
          <w:lang w:bidi="th-TH"/>
        </w:rPr>
        <w:t>: Monitored issues regarding the Transportation, Body and Paint, Import and Export, Aftersales and Vehicle distribution center businesses and provided solutions and countermeasures to the problems to the Regional Management.</w:t>
      </w:r>
    </w:p>
    <w:p w:rsidR="00326333" w:rsidRPr="0006245C" w:rsidRDefault="00326333" w:rsidP="00326333">
      <w:pPr>
        <w:pStyle w:val="Heading3"/>
        <w:spacing w:before="480"/>
        <w:rPr>
          <w:rFonts w:ascii="Calibri" w:hAnsi="Calibri"/>
          <w:b/>
          <w:bCs/>
        </w:rPr>
      </w:pPr>
      <w:r w:rsidRPr="0006245C">
        <w:rPr>
          <w:rFonts w:ascii="Calibri" w:hAnsi="Calibri"/>
          <w:b/>
          <w:bCs/>
        </w:rPr>
        <w:lastRenderedPageBreak/>
        <w:t>WORK EXPERIENCE</w:t>
      </w:r>
    </w:p>
    <w:p w:rsidR="00B95D41" w:rsidRPr="0006245C" w:rsidRDefault="00B95D41" w:rsidP="00B95D41">
      <w:pPr>
        <w:pStyle w:val="Heading4"/>
        <w:rPr>
          <w:rFonts w:ascii="Calibri" w:hAnsi="Calibri"/>
          <w:b/>
          <w:bCs/>
          <w:sz w:val="22"/>
          <w:szCs w:val="22"/>
        </w:rPr>
      </w:pPr>
      <w:r w:rsidRPr="0006245C">
        <w:rPr>
          <w:rFonts w:ascii="Calibri" w:hAnsi="Calibri"/>
          <w:b/>
          <w:bCs/>
          <w:sz w:val="22"/>
          <w:szCs w:val="22"/>
        </w:rPr>
        <w:t>Export operrations &amp; planning supervisor</w:t>
      </w:r>
    </w:p>
    <w:p w:rsidR="00B95D41" w:rsidRPr="0006245C" w:rsidRDefault="00B95D41" w:rsidP="00B95D41">
      <w:pPr>
        <w:pStyle w:val="Heading4"/>
        <w:rPr>
          <w:rFonts w:ascii="Calibri" w:hAnsi="Calibri"/>
          <w:b/>
          <w:bCs/>
          <w:i/>
        </w:rPr>
      </w:pPr>
      <w:r w:rsidRPr="0006245C">
        <w:rPr>
          <w:rFonts w:ascii="Calibri" w:hAnsi="Calibri"/>
          <w:b/>
          <w:bCs/>
          <w:i/>
        </w:rPr>
        <w:t xml:space="preserve">mitsubishi motors (thailand) co., ltd. </w:t>
      </w:r>
      <w:r w:rsidRPr="0006245C">
        <w:rPr>
          <w:rFonts w:ascii="Calibri" w:hAnsi="Calibri"/>
          <w:b/>
          <w:bCs/>
        </w:rPr>
        <w:t xml:space="preserve">• </w:t>
      </w:r>
      <w:r w:rsidRPr="0006245C">
        <w:rPr>
          <w:rFonts w:ascii="Calibri" w:hAnsi="Calibri"/>
          <w:b/>
          <w:bCs/>
          <w:i/>
        </w:rPr>
        <w:t>sep 2005 – oct 2013</w:t>
      </w:r>
    </w:p>
    <w:p w:rsidR="00B95D41" w:rsidRPr="0006245C" w:rsidRDefault="00B95D41" w:rsidP="00B95D41">
      <w:pPr>
        <w:pStyle w:val="Heading4"/>
        <w:rPr>
          <w:rFonts w:ascii="Calibri" w:hAnsi="Calibri"/>
          <w:b/>
          <w:bCs/>
          <w:i/>
        </w:rPr>
      </w:pPr>
      <w:r w:rsidRPr="0006245C">
        <w:rPr>
          <w:rFonts w:ascii="Calibri" w:hAnsi="Calibri"/>
          <w:b/>
          <w:bCs/>
          <w:i/>
        </w:rPr>
        <w:t xml:space="preserve">mitsubishi </w:t>
      </w:r>
      <w:r w:rsidR="00473A42">
        <w:rPr>
          <w:rFonts w:ascii="Calibri" w:hAnsi="Calibri"/>
          <w:b/>
          <w:bCs/>
          <w:i/>
        </w:rPr>
        <w:t>Motor</w:t>
      </w:r>
      <w:r w:rsidR="00326333" w:rsidRPr="0006245C">
        <w:rPr>
          <w:rFonts w:ascii="Calibri" w:hAnsi="Calibri"/>
          <w:b/>
          <w:bCs/>
          <w:i/>
        </w:rPr>
        <w:t xml:space="preserve"> Corporation</w:t>
      </w:r>
      <w:r w:rsidR="00473A42">
        <w:rPr>
          <w:rFonts w:ascii="Calibri" w:hAnsi="Calibri"/>
          <w:b/>
          <w:bCs/>
          <w:i/>
        </w:rPr>
        <w:t>, japan</w:t>
      </w:r>
      <w:r w:rsidR="00326333" w:rsidRPr="0006245C">
        <w:rPr>
          <w:rFonts w:ascii="Calibri" w:hAnsi="Calibri"/>
          <w:b/>
          <w:bCs/>
          <w:i/>
        </w:rPr>
        <w:t xml:space="preserve"> (relocation) </w:t>
      </w:r>
      <w:r w:rsidR="00326333" w:rsidRPr="0006245C">
        <w:rPr>
          <w:rFonts w:ascii="Calibri" w:hAnsi="Calibri"/>
          <w:b/>
          <w:bCs/>
        </w:rPr>
        <w:t xml:space="preserve">• </w:t>
      </w:r>
      <w:r w:rsidR="00326333" w:rsidRPr="0006245C">
        <w:rPr>
          <w:rFonts w:ascii="Calibri" w:hAnsi="Calibri"/>
          <w:b/>
          <w:bCs/>
          <w:i/>
        </w:rPr>
        <w:t>sep 2006 – oct 2007</w:t>
      </w:r>
    </w:p>
    <w:p w:rsidR="00B95D41" w:rsidRPr="00F3471C" w:rsidRDefault="00B95D41" w:rsidP="00B95D41">
      <w:pPr>
        <w:jc w:val="both"/>
        <w:rPr>
          <w:rFonts w:ascii="Calibri" w:hAnsi="Calibri"/>
          <w:sz w:val="22"/>
          <w:szCs w:val="22"/>
          <w:lang w:bidi="th-TH"/>
        </w:rPr>
      </w:pPr>
    </w:p>
    <w:p w:rsidR="00326333" w:rsidRPr="0006245C" w:rsidRDefault="00326333" w:rsidP="00326333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Calibri" w:hAnsi="Calibri"/>
          <w:b/>
          <w:bCs/>
          <w:sz w:val="21"/>
          <w:szCs w:val="21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 xml:space="preserve">Shipment Plan: </w:t>
      </w:r>
      <w:r w:rsidRPr="0006245C">
        <w:rPr>
          <w:rFonts w:ascii="Calibri" w:hAnsi="Calibri"/>
          <w:sz w:val="21"/>
          <w:szCs w:val="21"/>
        </w:rPr>
        <w:t>Prepared the shipment plans for all direct CBU business to export vehicles to Malaysia, Philippines, and Indonesia.</w:t>
      </w:r>
    </w:p>
    <w:p w:rsidR="00326333" w:rsidRPr="0006245C" w:rsidRDefault="00326333" w:rsidP="00326333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Calibri" w:hAnsi="Calibri"/>
          <w:b/>
          <w:bCs/>
          <w:sz w:val="21"/>
          <w:szCs w:val="21"/>
        </w:rPr>
      </w:pPr>
      <w:r w:rsidRPr="0006245C">
        <w:rPr>
          <w:rFonts w:ascii="Calibri" w:hAnsi="Calibri"/>
          <w:b/>
          <w:bCs/>
          <w:sz w:val="21"/>
          <w:szCs w:val="21"/>
        </w:rPr>
        <w:t xml:space="preserve">Ordering Data: </w:t>
      </w:r>
      <w:r w:rsidRPr="0006245C">
        <w:rPr>
          <w:rFonts w:ascii="Calibri" w:hAnsi="Calibri"/>
          <w:sz w:val="21"/>
          <w:szCs w:val="21"/>
        </w:rPr>
        <w:t xml:space="preserve">Monitored and controlled lead time in placing </w:t>
      </w:r>
      <w:r w:rsidRPr="0006245C">
        <w:rPr>
          <w:rFonts w:ascii="Calibri" w:hAnsi="Calibri"/>
          <w:noProof/>
          <w:sz w:val="21"/>
          <w:szCs w:val="21"/>
        </w:rPr>
        <w:t>orders</w:t>
      </w:r>
      <w:r w:rsidRPr="0006245C">
        <w:rPr>
          <w:rFonts w:ascii="Calibri" w:hAnsi="Calibri"/>
          <w:sz w:val="21"/>
          <w:szCs w:val="21"/>
        </w:rPr>
        <w:t>, perform order revision and coordinated with the production section to produce the vehicles as the customers’ requirement.</w:t>
      </w:r>
    </w:p>
    <w:p w:rsidR="00326333" w:rsidRPr="0006245C" w:rsidRDefault="00326333" w:rsidP="0032633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 xml:space="preserve">Claim: </w:t>
      </w:r>
      <w:r w:rsidRPr="0006245C">
        <w:rPr>
          <w:rFonts w:ascii="Calibri" w:hAnsi="Calibri"/>
          <w:sz w:val="21"/>
          <w:szCs w:val="21"/>
          <w:lang w:bidi="th-TH"/>
        </w:rPr>
        <w:t>Acted as a respondent between the head quarter company in Japan, customers and QA department to investigate and solve problems regarding claims.</w:t>
      </w:r>
    </w:p>
    <w:p w:rsidR="00326333" w:rsidRPr="0006245C" w:rsidRDefault="00326333" w:rsidP="0032633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Vehicle Dimension:</w:t>
      </w:r>
      <w:r w:rsidRPr="0006245C">
        <w:rPr>
          <w:rFonts w:ascii="Calibri" w:hAnsi="Calibri"/>
          <w:sz w:val="21"/>
          <w:szCs w:val="21"/>
          <w:lang w:bidi="th-TH"/>
        </w:rPr>
        <w:t xml:space="preserve"> Controlled, monitored and maintained the dimension of all export CBU units in SAP system based on the information bulletin from Mitsubishi Japan.</w:t>
      </w:r>
    </w:p>
    <w:p w:rsidR="00326333" w:rsidRPr="0006245C" w:rsidRDefault="00326333" w:rsidP="0032633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Monthly sale report:</w:t>
      </w:r>
      <w:r w:rsidRPr="0006245C">
        <w:rPr>
          <w:rFonts w:ascii="Calibri" w:hAnsi="Calibri"/>
          <w:sz w:val="21"/>
          <w:szCs w:val="21"/>
          <w:lang w:bidi="th-TH"/>
        </w:rPr>
        <w:t xml:space="preserve"> Prepared the monthly export sale volume reports to submit to Toyota, who is the representative of </w:t>
      </w:r>
      <w:r w:rsidRPr="0006245C">
        <w:rPr>
          <w:rFonts w:ascii="Calibri" w:hAnsi="Calibri"/>
          <w:noProof/>
          <w:sz w:val="21"/>
          <w:szCs w:val="21"/>
          <w:lang w:bidi="th-TH"/>
        </w:rPr>
        <w:t>the Automotive</w:t>
      </w:r>
      <w:r w:rsidRPr="0006245C">
        <w:rPr>
          <w:rFonts w:ascii="Calibri" w:hAnsi="Calibri"/>
          <w:sz w:val="21"/>
          <w:szCs w:val="21"/>
          <w:lang w:bidi="th-TH"/>
        </w:rPr>
        <w:t xml:space="preserve"> Association of Thailand, to share the report </w:t>
      </w:r>
      <w:r w:rsidRPr="0006245C">
        <w:rPr>
          <w:rFonts w:ascii="Calibri" w:hAnsi="Calibri"/>
          <w:noProof/>
          <w:sz w:val="21"/>
          <w:szCs w:val="21"/>
          <w:lang w:bidi="th-TH"/>
        </w:rPr>
        <w:t>with</w:t>
      </w:r>
      <w:r w:rsidRPr="0006245C">
        <w:rPr>
          <w:rFonts w:ascii="Calibri" w:hAnsi="Calibri"/>
          <w:sz w:val="21"/>
          <w:szCs w:val="21"/>
          <w:lang w:bidi="th-TH"/>
        </w:rPr>
        <w:t xml:space="preserve"> all car makers in Thailand.</w:t>
      </w:r>
    </w:p>
    <w:p w:rsidR="00326333" w:rsidRPr="0006245C" w:rsidRDefault="00326333" w:rsidP="0032633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Special / Confidential project:</w:t>
      </w:r>
      <w:r w:rsidRPr="0006245C">
        <w:rPr>
          <w:rFonts w:ascii="Calibri" w:hAnsi="Calibri"/>
          <w:sz w:val="21"/>
          <w:szCs w:val="21"/>
          <w:lang w:bidi="th-TH"/>
        </w:rPr>
        <w:t xml:space="preserve"> Performed as </w:t>
      </w:r>
      <w:r w:rsidRPr="0006245C">
        <w:rPr>
          <w:rFonts w:ascii="Calibri" w:hAnsi="Calibri"/>
          <w:noProof/>
          <w:sz w:val="21"/>
          <w:szCs w:val="21"/>
          <w:lang w:bidi="th-TH"/>
        </w:rPr>
        <w:t>the team</w:t>
      </w:r>
      <w:r w:rsidRPr="0006245C">
        <w:rPr>
          <w:rFonts w:ascii="Calibri" w:hAnsi="Calibri"/>
          <w:sz w:val="21"/>
          <w:szCs w:val="21"/>
          <w:lang w:bidi="th-TH"/>
        </w:rPr>
        <w:t xml:space="preserve"> lead in various special projects which involved testing of cars and emission tests that may require a </w:t>
      </w:r>
      <w:r w:rsidRPr="0006245C">
        <w:rPr>
          <w:rFonts w:ascii="Calibri" w:hAnsi="Calibri"/>
          <w:noProof/>
          <w:sz w:val="21"/>
          <w:szCs w:val="21"/>
          <w:lang w:bidi="th-TH"/>
        </w:rPr>
        <w:t>complicated</w:t>
      </w:r>
      <w:r w:rsidRPr="0006245C">
        <w:rPr>
          <w:rFonts w:ascii="Calibri" w:hAnsi="Calibri"/>
          <w:sz w:val="21"/>
          <w:szCs w:val="21"/>
          <w:lang w:bidi="th-TH"/>
        </w:rPr>
        <w:t xml:space="preserve"> process in the exportation of cargoes to test in Japan or the R&amp;D Centre in Netherland.</w:t>
      </w:r>
    </w:p>
    <w:p w:rsidR="00326333" w:rsidRPr="0006245C" w:rsidRDefault="00326333" w:rsidP="0032633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Shipping documents:</w:t>
      </w:r>
      <w:r w:rsidRPr="0006245C">
        <w:rPr>
          <w:rFonts w:ascii="Calibri" w:hAnsi="Calibri"/>
          <w:sz w:val="21"/>
          <w:szCs w:val="21"/>
          <w:lang w:bidi="th-TH"/>
        </w:rPr>
        <w:t xml:space="preserve"> Monitored that all shipping documents (Form-D, Form-A, Packing list, FTA, Invoice, BL, etc.) are issued correctly.</w:t>
      </w:r>
    </w:p>
    <w:p w:rsidR="00106778" w:rsidRPr="00F3471C" w:rsidRDefault="00106778" w:rsidP="006C7680">
      <w:pPr>
        <w:pStyle w:val="Heading4"/>
        <w:rPr>
          <w:rFonts w:ascii="Calibri" w:hAnsi="Calibri"/>
          <w:sz w:val="22"/>
          <w:szCs w:val="22"/>
        </w:rPr>
      </w:pPr>
    </w:p>
    <w:p w:rsidR="006C7680" w:rsidRPr="0006245C" w:rsidRDefault="006C7680" w:rsidP="006C7680">
      <w:pPr>
        <w:pStyle w:val="Heading4"/>
        <w:rPr>
          <w:rFonts w:ascii="Calibri" w:hAnsi="Calibri"/>
          <w:b/>
          <w:bCs/>
          <w:sz w:val="22"/>
          <w:szCs w:val="22"/>
        </w:rPr>
      </w:pPr>
      <w:r w:rsidRPr="0006245C">
        <w:rPr>
          <w:rFonts w:ascii="Calibri" w:hAnsi="Calibri"/>
          <w:b/>
          <w:bCs/>
          <w:sz w:val="22"/>
          <w:szCs w:val="22"/>
        </w:rPr>
        <w:t>Export officer</w:t>
      </w:r>
    </w:p>
    <w:p w:rsidR="006C7680" w:rsidRPr="0006245C" w:rsidRDefault="006C7680" w:rsidP="006C7680">
      <w:pPr>
        <w:pStyle w:val="Heading4"/>
        <w:rPr>
          <w:rFonts w:ascii="Calibri" w:hAnsi="Calibri"/>
          <w:b/>
          <w:bCs/>
          <w:i/>
        </w:rPr>
      </w:pPr>
      <w:r w:rsidRPr="0006245C">
        <w:rPr>
          <w:rFonts w:ascii="Calibri" w:hAnsi="Calibri"/>
          <w:b/>
          <w:bCs/>
          <w:i/>
        </w:rPr>
        <w:t xml:space="preserve">toyota (thailand) co., ltd. </w:t>
      </w:r>
      <w:r w:rsidRPr="0006245C">
        <w:rPr>
          <w:rFonts w:ascii="Calibri" w:hAnsi="Calibri"/>
          <w:b/>
          <w:bCs/>
        </w:rPr>
        <w:t xml:space="preserve">• </w:t>
      </w:r>
      <w:r w:rsidRPr="0006245C">
        <w:rPr>
          <w:rFonts w:ascii="Calibri" w:hAnsi="Calibri"/>
          <w:b/>
          <w:bCs/>
          <w:i/>
        </w:rPr>
        <w:t>jun 2005 – aug</w:t>
      </w:r>
      <w:r w:rsidR="00106778" w:rsidRPr="0006245C">
        <w:rPr>
          <w:rFonts w:ascii="Calibri" w:hAnsi="Calibri"/>
          <w:b/>
          <w:bCs/>
          <w:i/>
        </w:rPr>
        <w:t xml:space="preserve"> 2005</w:t>
      </w:r>
    </w:p>
    <w:p w:rsidR="00A63E1B" w:rsidRPr="00F3471C" w:rsidRDefault="00A63E1B" w:rsidP="00E22E87">
      <w:pPr>
        <w:pStyle w:val="NoSpacing"/>
        <w:rPr>
          <w:rFonts w:ascii="Calibri" w:hAnsi="Calibri"/>
        </w:rPr>
      </w:pPr>
    </w:p>
    <w:p w:rsidR="006C7680" w:rsidRPr="0006245C" w:rsidRDefault="006C7680" w:rsidP="006C7680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Exporting shipment:</w:t>
      </w:r>
      <w:r w:rsidRPr="0006245C">
        <w:rPr>
          <w:rFonts w:ascii="Calibri" w:hAnsi="Calibri"/>
          <w:sz w:val="21"/>
          <w:szCs w:val="21"/>
          <w:lang w:bidi="th-TH"/>
        </w:rPr>
        <w:t xml:space="preserve"> Managed customer accounts in 12 countries which included Africa, Australia and New Zealand. Handled any special exportation of CBU unit.</w:t>
      </w:r>
    </w:p>
    <w:p w:rsidR="006C7680" w:rsidRPr="0006245C" w:rsidRDefault="006C7680" w:rsidP="00E22E8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Shipping documents:</w:t>
      </w:r>
      <w:r w:rsidRPr="0006245C">
        <w:rPr>
          <w:rFonts w:ascii="Calibri" w:hAnsi="Calibri"/>
          <w:sz w:val="21"/>
          <w:szCs w:val="21"/>
          <w:lang w:bidi="th-TH"/>
        </w:rPr>
        <w:t xml:space="preserve"> Prepared shipping documents (Form-D, Form-A, Packing list, FTA, Invoice, BL, etc.).</w:t>
      </w:r>
    </w:p>
    <w:p w:rsidR="00106778" w:rsidRPr="00F3471C" w:rsidRDefault="00106778" w:rsidP="00106778">
      <w:pPr>
        <w:pStyle w:val="Heading4"/>
        <w:rPr>
          <w:rFonts w:ascii="Calibri" w:hAnsi="Calibri"/>
          <w:sz w:val="22"/>
          <w:szCs w:val="22"/>
        </w:rPr>
      </w:pPr>
    </w:p>
    <w:p w:rsidR="00106778" w:rsidRPr="0006245C" w:rsidRDefault="00106778" w:rsidP="00106778">
      <w:pPr>
        <w:pStyle w:val="Heading4"/>
        <w:rPr>
          <w:rFonts w:ascii="Calibri" w:hAnsi="Calibri"/>
          <w:b/>
          <w:bCs/>
          <w:sz w:val="22"/>
          <w:szCs w:val="22"/>
        </w:rPr>
      </w:pPr>
      <w:r w:rsidRPr="0006245C">
        <w:rPr>
          <w:rFonts w:ascii="Calibri" w:hAnsi="Calibri"/>
          <w:b/>
          <w:bCs/>
          <w:sz w:val="22"/>
          <w:szCs w:val="22"/>
        </w:rPr>
        <w:t>Marketing &amp; Sales officer</w:t>
      </w:r>
    </w:p>
    <w:p w:rsidR="00106778" w:rsidRPr="0006245C" w:rsidRDefault="00106778" w:rsidP="00106778">
      <w:pPr>
        <w:pStyle w:val="Heading4"/>
        <w:rPr>
          <w:rFonts w:ascii="Calibri" w:hAnsi="Calibri"/>
          <w:b/>
          <w:bCs/>
          <w:i/>
        </w:rPr>
      </w:pPr>
      <w:r w:rsidRPr="0006245C">
        <w:rPr>
          <w:rFonts w:ascii="Calibri" w:hAnsi="Calibri"/>
          <w:b/>
          <w:bCs/>
          <w:i/>
        </w:rPr>
        <w:t xml:space="preserve">ebci logistics co., ltd. </w:t>
      </w:r>
      <w:r w:rsidRPr="0006245C">
        <w:rPr>
          <w:rFonts w:ascii="Calibri" w:hAnsi="Calibri"/>
          <w:b/>
          <w:bCs/>
        </w:rPr>
        <w:t xml:space="preserve">• </w:t>
      </w:r>
      <w:r w:rsidRPr="0006245C">
        <w:rPr>
          <w:rFonts w:ascii="Calibri" w:hAnsi="Calibri"/>
          <w:b/>
          <w:bCs/>
          <w:i/>
        </w:rPr>
        <w:t>apr 2004 – may 2005</w:t>
      </w:r>
    </w:p>
    <w:p w:rsidR="00106778" w:rsidRPr="0006245C" w:rsidRDefault="00106778" w:rsidP="00E22E87">
      <w:pPr>
        <w:pStyle w:val="NoSpacing"/>
        <w:rPr>
          <w:rFonts w:ascii="Calibri" w:hAnsi="Calibri"/>
          <w:b/>
          <w:bCs/>
        </w:rPr>
      </w:pPr>
    </w:p>
    <w:p w:rsidR="00106778" w:rsidRPr="0006245C" w:rsidRDefault="00106778" w:rsidP="00106778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Marketing and Sales:</w:t>
      </w:r>
      <w:r w:rsidRPr="0006245C">
        <w:rPr>
          <w:rFonts w:ascii="Calibri" w:hAnsi="Calibri"/>
          <w:sz w:val="21"/>
          <w:szCs w:val="21"/>
          <w:lang w:bidi="th-TH"/>
        </w:rPr>
        <w:t xml:space="preserve"> Proposed shipping packages to prospective customers. </w:t>
      </w:r>
    </w:p>
    <w:p w:rsidR="00106778" w:rsidRPr="0006245C" w:rsidRDefault="00106778" w:rsidP="00106778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libri" w:hAnsi="Calibri"/>
          <w:sz w:val="21"/>
          <w:szCs w:val="21"/>
          <w:lang w:bidi="th-TH"/>
        </w:rPr>
      </w:pPr>
      <w:r w:rsidRPr="0006245C">
        <w:rPr>
          <w:rFonts w:ascii="Calibri" w:hAnsi="Calibri"/>
          <w:b/>
          <w:bCs/>
          <w:sz w:val="21"/>
          <w:szCs w:val="21"/>
          <w:lang w:bidi="th-TH"/>
        </w:rPr>
        <w:t>Shipment Scheduling:</w:t>
      </w:r>
      <w:r w:rsidRPr="0006245C">
        <w:rPr>
          <w:rFonts w:ascii="Calibri" w:hAnsi="Calibri"/>
          <w:sz w:val="21"/>
          <w:szCs w:val="21"/>
          <w:lang w:bidi="th-TH"/>
        </w:rPr>
        <w:t xml:space="preserve"> Coordinated with the shipping companies and customs to support export shipment.</w:t>
      </w:r>
    </w:p>
    <w:p w:rsidR="00106778" w:rsidRPr="00F3471C" w:rsidRDefault="00106778" w:rsidP="00E22E87">
      <w:pPr>
        <w:pStyle w:val="NoSpacing"/>
        <w:rPr>
          <w:rFonts w:ascii="Calibri" w:hAnsi="Calibri"/>
        </w:rPr>
      </w:pPr>
    </w:p>
    <w:sectPr w:rsidR="00106778" w:rsidRPr="00F3471C" w:rsidSect="00AC2AAE">
      <w:footerReference w:type="default" r:id="rId9"/>
      <w:footerReference w:type="first" r:id="rId10"/>
      <w:pgSz w:w="12240" w:h="15840"/>
      <w:pgMar w:top="720" w:right="720" w:bottom="1134" w:left="72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BB1" w:rsidRDefault="00A61BB1" w:rsidP="00713050">
      <w:pPr>
        <w:spacing w:line="240" w:lineRule="auto"/>
      </w:pPr>
      <w:r>
        <w:separator/>
      </w:r>
    </w:p>
  </w:endnote>
  <w:endnote w:type="continuationSeparator" w:id="0">
    <w:p w:rsidR="00A61BB1" w:rsidRDefault="00A61BB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85" w:rsidRDefault="008F6D85" w:rsidP="008F6D85">
    <w:pPr>
      <w:pStyle w:val="Footer"/>
      <w:jc w:val="left"/>
    </w:pPr>
    <w:r w:rsidRPr="00C2098A">
      <w:rPr>
        <w:noProof/>
        <w:lang w:eastAsia="zh-TW" w:bidi="th-TH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6F135C" wp14:editId="1246AFE1">
              <wp:simplePos x="0" y="0"/>
              <wp:positionH relativeFrom="column">
                <wp:posOffset>4673388</wp:posOffset>
              </wp:positionH>
              <wp:positionV relativeFrom="paragraph">
                <wp:posOffset>30692</wp:posOffset>
              </wp:positionV>
              <wp:extent cx="328930" cy="328930"/>
              <wp:effectExtent l="0" t="0" r="13970" b="13970"/>
              <wp:wrapThrough wrapText="bothSides">
                <wp:wrapPolygon edited="0">
                  <wp:start x="3753" y="0"/>
                  <wp:lineTo x="0" y="3753"/>
                  <wp:lineTo x="0" y="16263"/>
                  <wp:lineTo x="1251" y="20015"/>
                  <wp:lineTo x="3753" y="21266"/>
                  <wp:lineTo x="18764" y="21266"/>
                  <wp:lineTo x="21266" y="17514"/>
                  <wp:lineTo x="21266" y="3753"/>
                  <wp:lineTo x="17514" y="0"/>
                  <wp:lineTo x="3753" y="0"/>
                </wp:wrapPolygon>
              </wp:wrapThrough>
              <wp:docPr id="57" name="Group 10" descr="Telephone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8930" cy="328930"/>
                        <a:chOff x="0" y="0"/>
                        <a:chExt cx="431" cy="431"/>
                      </a:xfrm>
                    </wpg:grpSpPr>
                    <wps:wsp>
                      <wps:cNvPr id="58" name="Circle around telephone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831 w 3451"/>
                            <a:gd name="T1" fmla="*/ 3 h 3450"/>
                            <a:gd name="T2" fmla="*/ 2035 w 3451"/>
                            <a:gd name="T3" fmla="*/ 28 h 3450"/>
                            <a:gd name="T4" fmla="*/ 2232 w 3451"/>
                            <a:gd name="T5" fmla="*/ 76 h 3450"/>
                            <a:gd name="T6" fmla="*/ 2419 w 3451"/>
                            <a:gd name="T7" fmla="*/ 145 h 3450"/>
                            <a:gd name="T8" fmla="*/ 2596 w 3451"/>
                            <a:gd name="T9" fmla="*/ 235 h 3450"/>
                            <a:gd name="T10" fmla="*/ 2760 w 3451"/>
                            <a:gd name="T11" fmla="*/ 344 h 3450"/>
                            <a:gd name="T12" fmla="*/ 2909 w 3451"/>
                            <a:gd name="T13" fmla="*/ 471 h 3450"/>
                            <a:gd name="T14" fmla="*/ 3044 w 3451"/>
                            <a:gd name="T15" fmla="*/ 613 h 3450"/>
                            <a:gd name="T16" fmla="*/ 3163 w 3451"/>
                            <a:gd name="T17" fmla="*/ 771 h 3450"/>
                            <a:gd name="T18" fmla="*/ 3262 w 3451"/>
                            <a:gd name="T19" fmla="*/ 941 h 3450"/>
                            <a:gd name="T20" fmla="*/ 3342 w 3451"/>
                            <a:gd name="T21" fmla="*/ 1123 h 3450"/>
                            <a:gd name="T22" fmla="*/ 3402 w 3451"/>
                            <a:gd name="T23" fmla="*/ 1316 h 3450"/>
                            <a:gd name="T24" fmla="*/ 3438 w 3451"/>
                            <a:gd name="T25" fmla="*/ 1517 h 3450"/>
                            <a:gd name="T26" fmla="*/ 3451 w 3451"/>
                            <a:gd name="T27" fmla="*/ 1725 h 3450"/>
                            <a:gd name="T28" fmla="*/ 3438 w 3451"/>
                            <a:gd name="T29" fmla="*/ 1934 h 3450"/>
                            <a:gd name="T30" fmla="*/ 3402 w 3451"/>
                            <a:gd name="T31" fmla="*/ 2135 h 3450"/>
                            <a:gd name="T32" fmla="*/ 3342 w 3451"/>
                            <a:gd name="T33" fmla="*/ 2327 h 3450"/>
                            <a:gd name="T34" fmla="*/ 3262 w 3451"/>
                            <a:gd name="T35" fmla="*/ 2509 h 3450"/>
                            <a:gd name="T36" fmla="*/ 3163 w 3451"/>
                            <a:gd name="T37" fmla="*/ 2679 h 3450"/>
                            <a:gd name="T38" fmla="*/ 3044 w 3451"/>
                            <a:gd name="T39" fmla="*/ 2836 h 3450"/>
                            <a:gd name="T40" fmla="*/ 2909 w 3451"/>
                            <a:gd name="T41" fmla="*/ 2979 h 3450"/>
                            <a:gd name="T42" fmla="*/ 2760 w 3451"/>
                            <a:gd name="T43" fmla="*/ 3105 h 3450"/>
                            <a:gd name="T44" fmla="*/ 2596 w 3451"/>
                            <a:gd name="T45" fmla="*/ 3214 h 3450"/>
                            <a:gd name="T46" fmla="*/ 2419 w 3451"/>
                            <a:gd name="T47" fmla="*/ 3304 h 3450"/>
                            <a:gd name="T48" fmla="*/ 2232 w 3451"/>
                            <a:gd name="T49" fmla="*/ 3375 h 3450"/>
                            <a:gd name="T50" fmla="*/ 2035 w 3451"/>
                            <a:gd name="T51" fmla="*/ 3422 h 3450"/>
                            <a:gd name="T52" fmla="*/ 1831 w 3451"/>
                            <a:gd name="T53" fmla="*/ 3447 h 3450"/>
                            <a:gd name="T54" fmla="*/ 1620 w 3451"/>
                            <a:gd name="T55" fmla="*/ 3447 h 3450"/>
                            <a:gd name="T56" fmla="*/ 1415 w 3451"/>
                            <a:gd name="T57" fmla="*/ 3422 h 3450"/>
                            <a:gd name="T58" fmla="*/ 1218 w 3451"/>
                            <a:gd name="T59" fmla="*/ 3375 h 3450"/>
                            <a:gd name="T60" fmla="*/ 1031 w 3451"/>
                            <a:gd name="T61" fmla="*/ 3304 h 3450"/>
                            <a:gd name="T62" fmla="*/ 855 w 3451"/>
                            <a:gd name="T63" fmla="*/ 3214 h 3450"/>
                            <a:gd name="T64" fmla="*/ 690 w 3451"/>
                            <a:gd name="T65" fmla="*/ 3105 h 3450"/>
                            <a:gd name="T66" fmla="*/ 540 w 3451"/>
                            <a:gd name="T67" fmla="*/ 2979 h 3450"/>
                            <a:gd name="T68" fmla="*/ 405 w 3451"/>
                            <a:gd name="T69" fmla="*/ 2836 h 3450"/>
                            <a:gd name="T70" fmla="*/ 288 w 3451"/>
                            <a:gd name="T71" fmla="*/ 2679 h 3450"/>
                            <a:gd name="T72" fmla="*/ 189 w 3451"/>
                            <a:gd name="T73" fmla="*/ 2509 h 3450"/>
                            <a:gd name="T74" fmla="*/ 108 w 3451"/>
                            <a:gd name="T75" fmla="*/ 2327 h 3450"/>
                            <a:gd name="T76" fmla="*/ 49 w 3451"/>
                            <a:gd name="T77" fmla="*/ 2135 h 3450"/>
                            <a:gd name="T78" fmla="*/ 13 w 3451"/>
                            <a:gd name="T79" fmla="*/ 1934 h 3450"/>
                            <a:gd name="T80" fmla="*/ 0 w 3451"/>
                            <a:gd name="T81" fmla="*/ 1725 h 3450"/>
                            <a:gd name="T82" fmla="*/ 13 w 3451"/>
                            <a:gd name="T83" fmla="*/ 1517 h 3450"/>
                            <a:gd name="T84" fmla="*/ 49 w 3451"/>
                            <a:gd name="T85" fmla="*/ 1316 h 3450"/>
                            <a:gd name="T86" fmla="*/ 108 w 3451"/>
                            <a:gd name="T87" fmla="*/ 1123 h 3450"/>
                            <a:gd name="T88" fmla="*/ 189 w 3451"/>
                            <a:gd name="T89" fmla="*/ 941 h 3450"/>
                            <a:gd name="T90" fmla="*/ 288 w 3451"/>
                            <a:gd name="T91" fmla="*/ 771 h 3450"/>
                            <a:gd name="T92" fmla="*/ 405 w 3451"/>
                            <a:gd name="T93" fmla="*/ 613 h 3450"/>
                            <a:gd name="T94" fmla="*/ 540 w 3451"/>
                            <a:gd name="T95" fmla="*/ 471 h 3450"/>
                            <a:gd name="T96" fmla="*/ 690 w 3451"/>
                            <a:gd name="T97" fmla="*/ 344 h 3450"/>
                            <a:gd name="T98" fmla="*/ 855 w 3451"/>
                            <a:gd name="T99" fmla="*/ 235 h 3450"/>
                            <a:gd name="T100" fmla="*/ 1031 w 3451"/>
                            <a:gd name="T101" fmla="*/ 145 h 3450"/>
                            <a:gd name="T102" fmla="*/ 1218 w 3451"/>
                            <a:gd name="T103" fmla="*/ 76 h 3450"/>
                            <a:gd name="T104" fmla="*/ 1415 w 3451"/>
                            <a:gd name="T105" fmla="*/ 28 h 3450"/>
                            <a:gd name="T106" fmla="*/ 1620 w 3451"/>
                            <a:gd name="T107" fmla="*/ 3 h 3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451" h="3450">
                              <a:moveTo>
                                <a:pt x="1725" y="0"/>
                              </a:moveTo>
                              <a:lnTo>
                                <a:pt x="1831" y="3"/>
                              </a:lnTo>
                              <a:lnTo>
                                <a:pt x="1933" y="12"/>
                              </a:lnTo>
                              <a:lnTo>
                                <a:pt x="2035" y="28"/>
                              </a:lnTo>
                              <a:lnTo>
                                <a:pt x="2134" y="48"/>
                              </a:lnTo>
                              <a:lnTo>
                                <a:pt x="2232" y="76"/>
                              </a:lnTo>
                              <a:lnTo>
                                <a:pt x="2327" y="108"/>
                              </a:lnTo>
                              <a:lnTo>
                                <a:pt x="2419" y="145"/>
                              </a:lnTo>
                              <a:lnTo>
                                <a:pt x="2509" y="188"/>
                              </a:lnTo>
                              <a:lnTo>
                                <a:pt x="2596" y="235"/>
                              </a:lnTo>
                              <a:lnTo>
                                <a:pt x="2679" y="287"/>
                              </a:lnTo>
                              <a:lnTo>
                                <a:pt x="2760" y="344"/>
                              </a:lnTo>
                              <a:lnTo>
                                <a:pt x="2837" y="406"/>
                              </a:lnTo>
                              <a:lnTo>
                                <a:pt x="2909" y="471"/>
                              </a:lnTo>
                              <a:lnTo>
                                <a:pt x="2979" y="541"/>
                              </a:lnTo>
                              <a:lnTo>
                                <a:pt x="3044" y="613"/>
                              </a:lnTo>
                              <a:lnTo>
                                <a:pt x="3105" y="690"/>
                              </a:lnTo>
                              <a:lnTo>
                                <a:pt x="3163" y="771"/>
                              </a:lnTo>
                              <a:lnTo>
                                <a:pt x="3215" y="854"/>
                              </a:lnTo>
                              <a:lnTo>
                                <a:pt x="3262" y="941"/>
                              </a:lnTo>
                              <a:lnTo>
                                <a:pt x="3305" y="1031"/>
                              </a:lnTo>
                              <a:lnTo>
                                <a:pt x="3342" y="1123"/>
                              </a:lnTo>
                              <a:lnTo>
                                <a:pt x="3374" y="1218"/>
                              </a:lnTo>
                              <a:lnTo>
                                <a:pt x="3402" y="1316"/>
                              </a:lnTo>
                              <a:lnTo>
                                <a:pt x="3422" y="1415"/>
                              </a:lnTo>
                              <a:lnTo>
                                <a:pt x="3438" y="1517"/>
                              </a:lnTo>
                              <a:lnTo>
                                <a:pt x="3447" y="1619"/>
                              </a:lnTo>
                              <a:lnTo>
                                <a:pt x="3451" y="1725"/>
                              </a:lnTo>
                              <a:lnTo>
                                <a:pt x="3447" y="1830"/>
                              </a:lnTo>
                              <a:lnTo>
                                <a:pt x="3438" y="1934"/>
                              </a:lnTo>
                              <a:lnTo>
                                <a:pt x="3422" y="2035"/>
                              </a:lnTo>
                              <a:lnTo>
                                <a:pt x="3402" y="2135"/>
                              </a:lnTo>
                              <a:lnTo>
                                <a:pt x="3374" y="2232"/>
                              </a:lnTo>
                              <a:lnTo>
                                <a:pt x="3342" y="2327"/>
                              </a:lnTo>
                              <a:lnTo>
                                <a:pt x="3305" y="2419"/>
                              </a:lnTo>
                              <a:lnTo>
                                <a:pt x="3262" y="2509"/>
                              </a:lnTo>
                              <a:lnTo>
                                <a:pt x="3215" y="2595"/>
                              </a:lnTo>
                              <a:lnTo>
                                <a:pt x="3163" y="2679"/>
                              </a:lnTo>
                              <a:lnTo>
                                <a:pt x="3105" y="2760"/>
                              </a:lnTo>
                              <a:lnTo>
                                <a:pt x="3044" y="2836"/>
                              </a:lnTo>
                              <a:lnTo>
                                <a:pt x="2979" y="2910"/>
                              </a:lnTo>
                              <a:lnTo>
                                <a:pt x="2909" y="2979"/>
                              </a:lnTo>
                              <a:lnTo>
                                <a:pt x="2837" y="3045"/>
                              </a:lnTo>
                              <a:lnTo>
                                <a:pt x="2760" y="3105"/>
                              </a:lnTo>
                              <a:lnTo>
                                <a:pt x="2679" y="3162"/>
                              </a:lnTo>
                              <a:lnTo>
                                <a:pt x="2596" y="3214"/>
                              </a:lnTo>
                              <a:lnTo>
                                <a:pt x="2509" y="3261"/>
                              </a:lnTo>
                              <a:lnTo>
                                <a:pt x="2419" y="3304"/>
                              </a:lnTo>
                              <a:lnTo>
                                <a:pt x="2327" y="3342"/>
                              </a:lnTo>
                              <a:lnTo>
                                <a:pt x="2232" y="3375"/>
                              </a:lnTo>
                              <a:lnTo>
                                <a:pt x="2134" y="3401"/>
                              </a:lnTo>
                              <a:lnTo>
                                <a:pt x="2035" y="3422"/>
                              </a:lnTo>
                              <a:lnTo>
                                <a:pt x="1933" y="3437"/>
                              </a:lnTo>
                              <a:lnTo>
                                <a:pt x="1831" y="3447"/>
                              </a:lnTo>
                              <a:lnTo>
                                <a:pt x="1725" y="3450"/>
                              </a:lnTo>
                              <a:lnTo>
                                <a:pt x="1620" y="3447"/>
                              </a:lnTo>
                              <a:lnTo>
                                <a:pt x="1516" y="3437"/>
                              </a:lnTo>
                              <a:lnTo>
                                <a:pt x="1415" y="3422"/>
                              </a:lnTo>
                              <a:lnTo>
                                <a:pt x="1315" y="3401"/>
                              </a:lnTo>
                              <a:lnTo>
                                <a:pt x="1218" y="3375"/>
                              </a:lnTo>
                              <a:lnTo>
                                <a:pt x="1123" y="3342"/>
                              </a:lnTo>
                              <a:lnTo>
                                <a:pt x="1031" y="3304"/>
                              </a:lnTo>
                              <a:lnTo>
                                <a:pt x="941" y="3261"/>
                              </a:lnTo>
                              <a:lnTo>
                                <a:pt x="855" y="3214"/>
                              </a:lnTo>
                              <a:lnTo>
                                <a:pt x="771" y="3162"/>
                              </a:lnTo>
                              <a:lnTo>
                                <a:pt x="690" y="3105"/>
                              </a:lnTo>
                              <a:lnTo>
                                <a:pt x="614" y="3045"/>
                              </a:lnTo>
                              <a:lnTo>
                                <a:pt x="540" y="2979"/>
                              </a:lnTo>
                              <a:lnTo>
                                <a:pt x="471" y="2910"/>
                              </a:lnTo>
                              <a:lnTo>
                                <a:pt x="405" y="2836"/>
                              </a:lnTo>
                              <a:lnTo>
                                <a:pt x="345" y="2760"/>
                              </a:lnTo>
                              <a:lnTo>
                                <a:pt x="288" y="2679"/>
                              </a:lnTo>
                              <a:lnTo>
                                <a:pt x="236" y="2595"/>
                              </a:lnTo>
                              <a:lnTo>
                                <a:pt x="189" y="2509"/>
                              </a:lnTo>
                              <a:lnTo>
                                <a:pt x="146" y="2419"/>
                              </a:lnTo>
                              <a:lnTo>
                                <a:pt x="108" y="2327"/>
                              </a:lnTo>
                              <a:lnTo>
                                <a:pt x="75" y="2232"/>
                              </a:lnTo>
                              <a:lnTo>
                                <a:pt x="49" y="2135"/>
                              </a:lnTo>
                              <a:lnTo>
                                <a:pt x="28" y="2035"/>
                              </a:lnTo>
                              <a:lnTo>
                                <a:pt x="13" y="1934"/>
                              </a:lnTo>
                              <a:lnTo>
                                <a:pt x="3" y="1830"/>
                              </a:lnTo>
                              <a:lnTo>
                                <a:pt x="0" y="1725"/>
                              </a:lnTo>
                              <a:lnTo>
                                <a:pt x="3" y="1619"/>
                              </a:lnTo>
                              <a:lnTo>
                                <a:pt x="13" y="1517"/>
                              </a:lnTo>
                              <a:lnTo>
                                <a:pt x="28" y="1415"/>
                              </a:lnTo>
                              <a:lnTo>
                                <a:pt x="49" y="1316"/>
                              </a:lnTo>
                              <a:lnTo>
                                <a:pt x="75" y="1218"/>
                              </a:lnTo>
                              <a:lnTo>
                                <a:pt x="108" y="1123"/>
                              </a:lnTo>
                              <a:lnTo>
                                <a:pt x="146" y="1031"/>
                              </a:lnTo>
                              <a:lnTo>
                                <a:pt x="189" y="941"/>
                              </a:lnTo>
                              <a:lnTo>
                                <a:pt x="236" y="854"/>
                              </a:lnTo>
                              <a:lnTo>
                                <a:pt x="288" y="771"/>
                              </a:lnTo>
                              <a:lnTo>
                                <a:pt x="345" y="690"/>
                              </a:lnTo>
                              <a:lnTo>
                                <a:pt x="405" y="613"/>
                              </a:lnTo>
                              <a:lnTo>
                                <a:pt x="471" y="541"/>
                              </a:lnTo>
                              <a:lnTo>
                                <a:pt x="540" y="471"/>
                              </a:lnTo>
                              <a:lnTo>
                                <a:pt x="614" y="406"/>
                              </a:lnTo>
                              <a:lnTo>
                                <a:pt x="690" y="344"/>
                              </a:lnTo>
                              <a:lnTo>
                                <a:pt x="771" y="287"/>
                              </a:lnTo>
                              <a:lnTo>
                                <a:pt x="855" y="235"/>
                              </a:lnTo>
                              <a:lnTo>
                                <a:pt x="941" y="188"/>
                              </a:lnTo>
                              <a:lnTo>
                                <a:pt x="1031" y="145"/>
                              </a:lnTo>
                              <a:lnTo>
                                <a:pt x="1123" y="108"/>
                              </a:lnTo>
                              <a:lnTo>
                                <a:pt x="1218" y="76"/>
                              </a:lnTo>
                              <a:lnTo>
                                <a:pt x="1315" y="48"/>
                              </a:lnTo>
                              <a:lnTo>
                                <a:pt x="1415" y="28"/>
                              </a:lnTo>
                              <a:lnTo>
                                <a:pt x="1516" y="12"/>
                              </a:lnTo>
                              <a:lnTo>
                                <a:pt x="1620" y="3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Telephone symbol"/>
                      <wps:cNvSpPr>
                        <a:spLocks/>
                      </wps:cNvSpPr>
                      <wps:spPr bwMode="auto">
                        <a:xfrm>
                          <a:off x="97" y="95"/>
                          <a:ext cx="237" cy="238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w14:anchorId="3FEB6DF3" id="Group 10" o:spid="_x0000_s1026" alt="Telephone icon" style="position:absolute;margin-left:368pt;margin-top:2.4pt;width:25.9pt;height:25.9pt;z-index:251664384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">
              <o:lock v:ext="edit" aspectratio="t"/>
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</v:shape>
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</v:shape>
              <w10:wrap type="through"/>
            </v:group>
          </w:pict>
        </mc:Fallback>
      </mc:AlternateContent>
    </w:r>
    <w:r w:rsidRPr="00CA3DF1">
      <w:rPr>
        <w:noProof/>
        <w:lang w:eastAsia="zh-TW" w:bidi="th-TH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D5FD2A" wp14:editId="785E1776">
              <wp:simplePos x="0" y="0"/>
              <wp:positionH relativeFrom="column">
                <wp:posOffset>1590463</wp:posOffset>
              </wp:positionH>
              <wp:positionV relativeFrom="paragraph">
                <wp:posOffset>42545</wp:posOffset>
              </wp:positionV>
              <wp:extent cx="328930" cy="328930"/>
              <wp:effectExtent l="0" t="0" r="0" b="0"/>
              <wp:wrapNone/>
              <wp:docPr id="60" name="Group 102" descr="Email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8930" cy="328930"/>
                        <a:chOff x="0" y="0"/>
                        <a:chExt cx="734576" cy="734576"/>
                      </a:xfrm>
                    </wpg:grpSpPr>
                    <wps:wsp>
                      <wps:cNvPr id="61" name="Oval 61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2" name="Group 62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</wpg:grpSpPr>
                      <wps:wsp>
                        <wps:cNvPr id="63" name="Freeform 63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Isosceles Triangle 66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w14:anchorId="3676DDC3" id="Group 102" o:spid="_x0000_s1026" alt="Email icon" style="position:absolute;margin-left:125.25pt;margin-top:3.35pt;width:25.9pt;height:25.9pt;z-index:-251653120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">
              <o:lock v:ext="edit" aspectratio="t"/>
              <v:oval id="Oval 61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" fillcolor="#94b6d2 [3204]" stroked="f" strokeweight="1pt">
                <v:stroke joinstyle="miter"/>
              </v:oval>
              <v:group id="Group 62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Freeform 63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" path="m287158,209029l392549,138910r107960,70119l785097,,,,287158,209029xe" fillcolor="black [3213]" stroked="f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" fillcolor="black [3213]" stroked="f" strokeweight="1pt"/>
              </v:group>
            </v:group>
          </w:pict>
        </mc:Fallback>
      </mc:AlternateContent>
    </w:r>
  </w:p>
  <w:p w:rsidR="008F6D85" w:rsidRDefault="008F6D85" w:rsidP="008F6D85">
    <w:pPr>
      <w:pStyle w:val="Footer"/>
      <w:jc w:val="left"/>
    </w:pPr>
  </w:p>
  <w:p w:rsidR="008F6D85" w:rsidRDefault="008F6D85" w:rsidP="008F6D85">
    <w:pPr>
      <w:pStyle w:val="Footer"/>
      <w:jc w:val="left"/>
    </w:pPr>
  </w:p>
  <w:p w:rsidR="008F6D85" w:rsidRPr="00350611" w:rsidRDefault="008F6D85" w:rsidP="008F6D85">
    <w:pPr>
      <w:pStyle w:val="Footer"/>
      <w:jc w:val="left"/>
      <w:rPr>
        <w:lang w:val="en-SG"/>
      </w:rPr>
    </w:pPr>
    <w:r>
      <w:tab/>
    </w:r>
    <w:r>
      <w:tab/>
      <w:t xml:space="preserve">         </w:t>
    </w:r>
    <w:hyperlink r:id="rId1" w:history="1">
      <w:r w:rsidRPr="00350611">
        <w:rPr>
          <w:rStyle w:val="Hyperlink"/>
          <w:color w:val="auto"/>
        </w:rPr>
        <w:t>iamyim@hotmail.com</w:t>
      </w:r>
    </w:hyperlink>
    <w:r>
      <w:t xml:space="preserve">                                           +65 9622 2720 </w:t>
    </w:r>
    <w:r>
      <w:rPr>
        <w:lang w:val="en-SG"/>
      </w:rPr>
      <w:t>| +66 (0) 83 033 0072</w:t>
    </w:r>
  </w:p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611" w:rsidRDefault="007772DD" w:rsidP="00151BC8">
    <w:pPr>
      <w:pStyle w:val="Footer"/>
      <w:jc w:val="left"/>
    </w:pPr>
    <w:r w:rsidRPr="00C2098A">
      <w:rPr>
        <w:noProof/>
        <w:lang w:eastAsia="zh-TW" w:bidi="th-T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965BBA1" wp14:editId="2EDC0820">
              <wp:simplePos x="0" y="0"/>
              <wp:positionH relativeFrom="column">
                <wp:posOffset>4673388</wp:posOffset>
              </wp:positionH>
              <wp:positionV relativeFrom="paragraph">
                <wp:posOffset>30692</wp:posOffset>
              </wp:positionV>
              <wp:extent cx="328930" cy="328930"/>
              <wp:effectExtent l="0" t="0" r="13970" b="13970"/>
              <wp:wrapThrough wrapText="bothSides">
                <wp:wrapPolygon edited="0">
                  <wp:start x="3753" y="0"/>
                  <wp:lineTo x="0" y="3753"/>
                  <wp:lineTo x="0" y="16263"/>
                  <wp:lineTo x="1251" y="20015"/>
                  <wp:lineTo x="3753" y="21266"/>
                  <wp:lineTo x="18764" y="21266"/>
                  <wp:lineTo x="21266" y="17514"/>
                  <wp:lineTo x="21266" y="3753"/>
                  <wp:lineTo x="17514" y="0"/>
                  <wp:lineTo x="3753" y="0"/>
                </wp:wrapPolygon>
              </wp:wrapThrough>
              <wp:docPr id="37" name="Group 10" descr="Telephone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8930" cy="328930"/>
                        <a:chOff x="0" y="0"/>
                        <a:chExt cx="431" cy="431"/>
                      </a:xfrm>
                    </wpg:grpSpPr>
                    <wps:wsp>
                      <wps:cNvPr id="38" name="Circle around telephone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831 w 3451"/>
                            <a:gd name="T1" fmla="*/ 3 h 3450"/>
                            <a:gd name="T2" fmla="*/ 2035 w 3451"/>
                            <a:gd name="T3" fmla="*/ 28 h 3450"/>
                            <a:gd name="T4" fmla="*/ 2232 w 3451"/>
                            <a:gd name="T5" fmla="*/ 76 h 3450"/>
                            <a:gd name="T6" fmla="*/ 2419 w 3451"/>
                            <a:gd name="T7" fmla="*/ 145 h 3450"/>
                            <a:gd name="T8" fmla="*/ 2596 w 3451"/>
                            <a:gd name="T9" fmla="*/ 235 h 3450"/>
                            <a:gd name="T10" fmla="*/ 2760 w 3451"/>
                            <a:gd name="T11" fmla="*/ 344 h 3450"/>
                            <a:gd name="T12" fmla="*/ 2909 w 3451"/>
                            <a:gd name="T13" fmla="*/ 471 h 3450"/>
                            <a:gd name="T14" fmla="*/ 3044 w 3451"/>
                            <a:gd name="T15" fmla="*/ 613 h 3450"/>
                            <a:gd name="T16" fmla="*/ 3163 w 3451"/>
                            <a:gd name="T17" fmla="*/ 771 h 3450"/>
                            <a:gd name="T18" fmla="*/ 3262 w 3451"/>
                            <a:gd name="T19" fmla="*/ 941 h 3450"/>
                            <a:gd name="T20" fmla="*/ 3342 w 3451"/>
                            <a:gd name="T21" fmla="*/ 1123 h 3450"/>
                            <a:gd name="T22" fmla="*/ 3402 w 3451"/>
                            <a:gd name="T23" fmla="*/ 1316 h 3450"/>
                            <a:gd name="T24" fmla="*/ 3438 w 3451"/>
                            <a:gd name="T25" fmla="*/ 1517 h 3450"/>
                            <a:gd name="T26" fmla="*/ 3451 w 3451"/>
                            <a:gd name="T27" fmla="*/ 1725 h 3450"/>
                            <a:gd name="T28" fmla="*/ 3438 w 3451"/>
                            <a:gd name="T29" fmla="*/ 1934 h 3450"/>
                            <a:gd name="T30" fmla="*/ 3402 w 3451"/>
                            <a:gd name="T31" fmla="*/ 2135 h 3450"/>
                            <a:gd name="T32" fmla="*/ 3342 w 3451"/>
                            <a:gd name="T33" fmla="*/ 2327 h 3450"/>
                            <a:gd name="T34" fmla="*/ 3262 w 3451"/>
                            <a:gd name="T35" fmla="*/ 2509 h 3450"/>
                            <a:gd name="T36" fmla="*/ 3163 w 3451"/>
                            <a:gd name="T37" fmla="*/ 2679 h 3450"/>
                            <a:gd name="T38" fmla="*/ 3044 w 3451"/>
                            <a:gd name="T39" fmla="*/ 2836 h 3450"/>
                            <a:gd name="T40" fmla="*/ 2909 w 3451"/>
                            <a:gd name="T41" fmla="*/ 2979 h 3450"/>
                            <a:gd name="T42" fmla="*/ 2760 w 3451"/>
                            <a:gd name="T43" fmla="*/ 3105 h 3450"/>
                            <a:gd name="T44" fmla="*/ 2596 w 3451"/>
                            <a:gd name="T45" fmla="*/ 3214 h 3450"/>
                            <a:gd name="T46" fmla="*/ 2419 w 3451"/>
                            <a:gd name="T47" fmla="*/ 3304 h 3450"/>
                            <a:gd name="T48" fmla="*/ 2232 w 3451"/>
                            <a:gd name="T49" fmla="*/ 3375 h 3450"/>
                            <a:gd name="T50" fmla="*/ 2035 w 3451"/>
                            <a:gd name="T51" fmla="*/ 3422 h 3450"/>
                            <a:gd name="T52" fmla="*/ 1831 w 3451"/>
                            <a:gd name="T53" fmla="*/ 3447 h 3450"/>
                            <a:gd name="T54" fmla="*/ 1620 w 3451"/>
                            <a:gd name="T55" fmla="*/ 3447 h 3450"/>
                            <a:gd name="T56" fmla="*/ 1415 w 3451"/>
                            <a:gd name="T57" fmla="*/ 3422 h 3450"/>
                            <a:gd name="T58" fmla="*/ 1218 w 3451"/>
                            <a:gd name="T59" fmla="*/ 3375 h 3450"/>
                            <a:gd name="T60" fmla="*/ 1031 w 3451"/>
                            <a:gd name="T61" fmla="*/ 3304 h 3450"/>
                            <a:gd name="T62" fmla="*/ 855 w 3451"/>
                            <a:gd name="T63" fmla="*/ 3214 h 3450"/>
                            <a:gd name="T64" fmla="*/ 690 w 3451"/>
                            <a:gd name="T65" fmla="*/ 3105 h 3450"/>
                            <a:gd name="T66" fmla="*/ 540 w 3451"/>
                            <a:gd name="T67" fmla="*/ 2979 h 3450"/>
                            <a:gd name="T68" fmla="*/ 405 w 3451"/>
                            <a:gd name="T69" fmla="*/ 2836 h 3450"/>
                            <a:gd name="T70" fmla="*/ 288 w 3451"/>
                            <a:gd name="T71" fmla="*/ 2679 h 3450"/>
                            <a:gd name="T72" fmla="*/ 189 w 3451"/>
                            <a:gd name="T73" fmla="*/ 2509 h 3450"/>
                            <a:gd name="T74" fmla="*/ 108 w 3451"/>
                            <a:gd name="T75" fmla="*/ 2327 h 3450"/>
                            <a:gd name="T76" fmla="*/ 49 w 3451"/>
                            <a:gd name="T77" fmla="*/ 2135 h 3450"/>
                            <a:gd name="T78" fmla="*/ 13 w 3451"/>
                            <a:gd name="T79" fmla="*/ 1934 h 3450"/>
                            <a:gd name="T80" fmla="*/ 0 w 3451"/>
                            <a:gd name="T81" fmla="*/ 1725 h 3450"/>
                            <a:gd name="T82" fmla="*/ 13 w 3451"/>
                            <a:gd name="T83" fmla="*/ 1517 h 3450"/>
                            <a:gd name="T84" fmla="*/ 49 w 3451"/>
                            <a:gd name="T85" fmla="*/ 1316 h 3450"/>
                            <a:gd name="T86" fmla="*/ 108 w 3451"/>
                            <a:gd name="T87" fmla="*/ 1123 h 3450"/>
                            <a:gd name="T88" fmla="*/ 189 w 3451"/>
                            <a:gd name="T89" fmla="*/ 941 h 3450"/>
                            <a:gd name="T90" fmla="*/ 288 w 3451"/>
                            <a:gd name="T91" fmla="*/ 771 h 3450"/>
                            <a:gd name="T92" fmla="*/ 405 w 3451"/>
                            <a:gd name="T93" fmla="*/ 613 h 3450"/>
                            <a:gd name="T94" fmla="*/ 540 w 3451"/>
                            <a:gd name="T95" fmla="*/ 471 h 3450"/>
                            <a:gd name="T96" fmla="*/ 690 w 3451"/>
                            <a:gd name="T97" fmla="*/ 344 h 3450"/>
                            <a:gd name="T98" fmla="*/ 855 w 3451"/>
                            <a:gd name="T99" fmla="*/ 235 h 3450"/>
                            <a:gd name="T100" fmla="*/ 1031 w 3451"/>
                            <a:gd name="T101" fmla="*/ 145 h 3450"/>
                            <a:gd name="T102" fmla="*/ 1218 w 3451"/>
                            <a:gd name="T103" fmla="*/ 76 h 3450"/>
                            <a:gd name="T104" fmla="*/ 1415 w 3451"/>
                            <a:gd name="T105" fmla="*/ 28 h 3450"/>
                            <a:gd name="T106" fmla="*/ 1620 w 3451"/>
                            <a:gd name="T107" fmla="*/ 3 h 3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451" h="3450">
                              <a:moveTo>
                                <a:pt x="1725" y="0"/>
                              </a:moveTo>
                              <a:lnTo>
                                <a:pt x="1831" y="3"/>
                              </a:lnTo>
                              <a:lnTo>
                                <a:pt x="1933" y="12"/>
                              </a:lnTo>
                              <a:lnTo>
                                <a:pt x="2035" y="28"/>
                              </a:lnTo>
                              <a:lnTo>
                                <a:pt x="2134" y="48"/>
                              </a:lnTo>
                              <a:lnTo>
                                <a:pt x="2232" y="76"/>
                              </a:lnTo>
                              <a:lnTo>
                                <a:pt x="2327" y="108"/>
                              </a:lnTo>
                              <a:lnTo>
                                <a:pt x="2419" y="145"/>
                              </a:lnTo>
                              <a:lnTo>
                                <a:pt x="2509" y="188"/>
                              </a:lnTo>
                              <a:lnTo>
                                <a:pt x="2596" y="235"/>
                              </a:lnTo>
                              <a:lnTo>
                                <a:pt x="2679" y="287"/>
                              </a:lnTo>
                              <a:lnTo>
                                <a:pt x="2760" y="344"/>
                              </a:lnTo>
                              <a:lnTo>
                                <a:pt x="2837" y="406"/>
                              </a:lnTo>
                              <a:lnTo>
                                <a:pt x="2909" y="471"/>
                              </a:lnTo>
                              <a:lnTo>
                                <a:pt x="2979" y="541"/>
                              </a:lnTo>
                              <a:lnTo>
                                <a:pt x="3044" y="613"/>
                              </a:lnTo>
                              <a:lnTo>
                                <a:pt x="3105" y="690"/>
                              </a:lnTo>
                              <a:lnTo>
                                <a:pt x="3163" y="771"/>
                              </a:lnTo>
                              <a:lnTo>
                                <a:pt x="3215" y="854"/>
                              </a:lnTo>
                              <a:lnTo>
                                <a:pt x="3262" y="941"/>
                              </a:lnTo>
                              <a:lnTo>
                                <a:pt x="3305" y="1031"/>
                              </a:lnTo>
                              <a:lnTo>
                                <a:pt x="3342" y="1123"/>
                              </a:lnTo>
                              <a:lnTo>
                                <a:pt x="3374" y="1218"/>
                              </a:lnTo>
                              <a:lnTo>
                                <a:pt x="3402" y="1316"/>
                              </a:lnTo>
                              <a:lnTo>
                                <a:pt x="3422" y="1415"/>
                              </a:lnTo>
                              <a:lnTo>
                                <a:pt x="3438" y="1517"/>
                              </a:lnTo>
                              <a:lnTo>
                                <a:pt x="3447" y="1619"/>
                              </a:lnTo>
                              <a:lnTo>
                                <a:pt x="3451" y="1725"/>
                              </a:lnTo>
                              <a:lnTo>
                                <a:pt x="3447" y="1830"/>
                              </a:lnTo>
                              <a:lnTo>
                                <a:pt x="3438" y="1934"/>
                              </a:lnTo>
                              <a:lnTo>
                                <a:pt x="3422" y="2035"/>
                              </a:lnTo>
                              <a:lnTo>
                                <a:pt x="3402" y="2135"/>
                              </a:lnTo>
                              <a:lnTo>
                                <a:pt x="3374" y="2232"/>
                              </a:lnTo>
                              <a:lnTo>
                                <a:pt x="3342" y="2327"/>
                              </a:lnTo>
                              <a:lnTo>
                                <a:pt x="3305" y="2419"/>
                              </a:lnTo>
                              <a:lnTo>
                                <a:pt x="3262" y="2509"/>
                              </a:lnTo>
                              <a:lnTo>
                                <a:pt x="3215" y="2595"/>
                              </a:lnTo>
                              <a:lnTo>
                                <a:pt x="3163" y="2679"/>
                              </a:lnTo>
                              <a:lnTo>
                                <a:pt x="3105" y="2760"/>
                              </a:lnTo>
                              <a:lnTo>
                                <a:pt x="3044" y="2836"/>
                              </a:lnTo>
                              <a:lnTo>
                                <a:pt x="2979" y="2910"/>
                              </a:lnTo>
                              <a:lnTo>
                                <a:pt x="2909" y="2979"/>
                              </a:lnTo>
                              <a:lnTo>
                                <a:pt x="2837" y="3045"/>
                              </a:lnTo>
                              <a:lnTo>
                                <a:pt x="2760" y="3105"/>
                              </a:lnTo>
                              <a:lnTo>
                                <a:pt x="2679" y="3162"/>
                              </a:lnTo>
                              <a:lnTo>
                                <a:pt x="2596" y="3214"/>
                              </a:lnTo>
                              <a:lnTo>
                                <a:pt x="2509" y="3261"/>
                              </a:lnTo>
                              <a:lnTo>
                                <a:pt x="2419" y="3304"/>
                              </a:lnTo>
                              <a:lnTo>
                                <a:pt x="2327" y="3342"/>
                              </a:lnTo>
                              <a:lnTo>
                                <a:pt x="2232" y="3375"/>
                              </a:lnTo>
                              <a:lnTo>
                                <a:pt x="2134" y="3401"/>
                              </a:lnTo>
                              <a:lnTo>
                                <a:pt x="2035" y="3422"/>
                              </a:lnTo>
                              <a:lnTo>
                                <a:pt x="1933" y="3437"/>
                              </a:lnTo>
                              <a:lnTo>
                                <a:pt x="1831" y="3447"/>
                              </a:lnTo>
                              <a:lnTo>
                                <a:pt x="1725" y="3450"/>
                              </a:lnTo>
                              <a:lnTo>
                                <a:pt x="1620" y="3447"/>
                              </a:lnTo>
                              <a:lnTo>
                                <a:pt x="1516" y="3437"/>
                              </a:lnTo>
                              <a:lnTo>
                                <a:pt x="1415" y="3422"/>
                              </a:lnTo>
                              <a:lnTo>
                                <a:pt x="1315" y="3401"/>
                              </a:lnTo>
                              <a:lnTo>
                                <a:pt x="1218" y="3375"/>
                              </a:lnTo>
                              <a:lnTo>
                                <a:pt x="1123" y="3342"/>
                              </a:lnTo>
                              <a:lnTo>
                                <a:pt x="1031" y="3304"/>
                              </a:lnTo>
                              <a:lnTo>
                                <a:pt x="941" y="3261"/>
                              </a:lnTo>
                              <a:lnTo>
                                <a:pt x="855" y="3214"/>
                              </a:lnTo>
                              <a:lnTo>
                                <a:pt x="771" y="3162"/>
                              </a:lnTo>
                              <a:lnTo>
                                <a:pt x="690" y="3105"/>
                              </a:lnTo>
                              <a:lnTo>
                                <a:pt x="614" y="3045"/>
                              </a:lnTo>
                              <a:lnTo>
                                <a:pt x="540" y="2979"/>
                              </a:lnTo>
                              <a:lnTo>
                                <a:pt x="471" y="2910"/>
                              </a:lnTo>
                              <a:lnTo>
                                <a:pt x="405" y="2836"/>
                              </a:lnTo>
                              <a:lnTo>
                                <a:pt x="345" y="2760"/>
                              </a:lnTo>
                              <a:lnTo>
                                <a:pt x="288" y="2679"/>
                              </a:lnTo>
                              <a:lnTo>
                                <a:pt x="236" y="2595"/>
                              </a:lnTo>
                              <a:lnTo>
                                <a:pt x="189" y="2509"/>
                              </a:lnTo>
                              <a:lnTo>
                                <a:pt x="146" y="2419"/>
                              </a:lnTo>
                              <a:lnTo>
                                <a:pt x="108" y="2327"/>
                              </a:lnTo>
                              <a:lnTo>
                                <a:pt x="75" y="2232"/>
                              </a:lnTo>
                              <a:lnTo>
                                <a:pt x="49" y="2135"/>
                              </a:lnTo>
                              <a:lnTo>
                                <a:pt x="28" y="2035"/>
                              </a:lnTo>
                              <a:lnTo>
                                <a:pt x="13" y="1934"/>
                              </a:lnTo>
                              <a:lnTo>
                                <a:pt x="3" y="1830"/>
                              </a:lnTo>
                              <a:lnTo>
                                <a:pt x="0" y="1725"/>
                              </a:lnTo>
                              <a:lnTo>
                                <a:pt x="3" y="1619"/>
                              </a:lnTo>
                              <a:lnTo>
                                <a:pt x="13" y="1517"/>
                              </a:lnTo>
                              <a:lnTo>
                                <a:pt x="28" y="1415"/>
                              </a:lnTo>
                              <a:lnTo>
                                <a:pt x="49" y="1316"/>
                              </a:lnTo>
                              <a:lnTo>
                                <a:pt x="75" y="1218"/>
                              </a:lnTo>
                              <a:lnTo>
                                <a:pt x="108" y="1123"/>
                              </a:lnTo>
                              <a:lnTo>
                                <a:pt x="146" y="1031"/>
                              </a:lnTo>
                              <a:lnTo>
                                <a:pt x="189" y="941"/>
                              </a:lnTo>
                              <a:lnTo>
                                <a:pt x="236" y="854"/>
                              </a:lnTo>
                              <a:lnTo>
                                <a:pt x="288" y="771"/>
                              </a:lnTo>
                              <a:lnTo>
                                <a:pt x="345" y="690"/>
                              </a:lnTo>
                              <a:lnTo>
                                <a:pt x="405" y="613"/>
                              </a:lnTo>
                              <a:lnTo>
                                <a:pt x="471" y="541"/>
                              </a:lnTo>
                              <a:lnTo>
                                <a:pt x="540" y="471"/>
                              </a:lnTo>
                              <a:lnTo>
                                <a:pt x="614" y="406"/>
                              </a:lnTo>
                              <a:lnTo>
                                <a:pt x="690" y="344"/>
                              </a:lnTo>
                              <a:lnTo>
                                <a:pt x="771" y="287"/>
                              </a:lnTo>
                              <a:lnTo>
                                <a:pt x="855" y="235"/>
                              </a:lnTo>
                              <a:lnTo>
                                <a:pt x="941" y="188"/>
                              </a:lnTo>
                              <a:lnTo>
                                <a:pt x="1031" y="145"/>
                              </a:lnTo>
                              <a:lnTo>
                                <a:pt x="1123" y="108"/>
                              </a:lnTo>
                              <a:lnTo>
                                <a:pt x="1218" y="76"/>
                              </a:lnTo>
                              <a:lnTo>
                                <a:pt x="1315" y="48"/>
                              </a:lnTo>
                              <a:lnTo>
                                <a:pt x="1415" y="28"/>
                              </a:lnTo>
                              <a:lnTo>
                                <a:pt x="1516" y="12"/>
                              </a:lnTo>
                              <a:lnTo>
                                <a:pt x="1620" y="3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Telephone symbol"/>
                      <wps:cNvSpPr>
                        <a:spLocks/>
                      </wps:cNvSpPr>
                      <wps:spPr bwMode="auto">
                        <a:xfrm>
                          <a:off x="97" y="95"/>
                          <a:ext cx="237" cy="238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w14:anchorId="04D8C361" id="Group 10" o:spid="_x0000_s1026" alt="Telephone icon" style="position:absolute;margin-left:368pt;margin-top:2.4pt;width:25.9pt;height:25.9pt;z-index:251661312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">
              <o:lock v:ext="edit" aspectratio="t"/>
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</v:shape>
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</v:shape>
              <w10:wrap type="through"/>
            </v:group>
          </w:pict>
        </mc:Fallback>
      </mc:AlternateContent>
    </w:r>
    <w:r w:rsidRPr="00CA3DF1">
      <w:rPr>
        <w:noProof/>
        <w:lang w:eastAsia="zh-TW" w:bidi="th-TH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2DFAA5" wp14:editId="4AF54E2D">
              <wp:simplePos x="0" y="0"/>
              <wp:positionH relativeFrom="column">
                <wp:posOffset>1590463</wp:posOffset>
              </wp:positionH>
              <wp:positionV relativeFrom="paragraph">
                <wp:posOffset>42545</wp:posOffset>
              </wp:positionV>
              <wp:extent cx="328930" cy="328930"/>
              <wp:effectExtent l="0" t="0" r="0" b="0"/>
              <wp:wrapNone/>
              <wp:docPr id="27" name="Group 102" descr="Email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8930" cy="328930"/>
                        <a:chOff x="0" y="0"/>
                        <a:chExt cx="734576" cy="734576"/>
                      </a:xfrm>
                    </wpg:grpSpPr>
                    <wps:wsp>
                      <wps:cNvPr id="28" name="Oval 28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" name="Group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</wpg:grpSpPr>
                      <wps:wsp>
                        <wps:cNvPr id="30" name="Free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w14:anchorId="1D4C6D05" id="Group 102" o:spid="_x0000_s1026" alt="Email icon" style="position:absolute;margin-left:125.25pt;margin-top:3.35pt;width:25.9pt;height:25.9pt;z-index:-251657216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KcJQgAABc5AAAOAAAAZHJzL2Uyb0RvYy54bWzsW1lv3DYQfi/Q/0DosUCzq2N1LLIODOdo&#10;ACMJGrdJHmUttStUK6qS7LX76zscilrSe5B20rQo5AevjhkO+c1B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">
              <o:lock v:ext="edit" aspectratio="t"/>
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94b6d2 [3204]" stroked="f" strokeweight="1pt">
                <v:stroke joinstyle="miter"/>
              </v:oval>
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</v:group>
            </v:group>
          </w:pict>
        </mc:Fallback>
      </mc:AlternateContent>
    </w:r>
  </w:p>
  <w:p w:rsidR="00350611" w:rsidRDefault="00350611" w:rsidP="00151BC8">
    <w:pPr>
      <w:pStyle w:val="Footer"/>
      <w:jc w:val="left"/>
    </w:pPr>
  </w:p>
  <w:p w:rsidR="00217980" w:rsidRDefault="00217980" w:rsidP="00151BC8">
    <w:pPr>
      <w:pStyle w:val="Footer"/>
      <w:jc w:val="left"/>
    </w:pPr>
  </w:p>
  <w:p w:rsidR="00350611" w:rsidRPr="00350611" w:rsidRDefault="00350611" w:rsidP="00151BC8">
    <w:pPr>
      <w:pStyle w:val="Footer"/>
      <w:jc w:val="left"/>
      <w:rPr>
        <w:lang w:val="en-SG"/>
      </w:rPr>
    </w:pPr>
    <w:r>
      <w:tab/>
    </w:r>
    <w:r>
      <w:tab/>
    </w:r>
    <w:r w:rsidR="007772DD">
      <w:t xml:space="preserve">         </w:t>
    </w:r>
    <w:hyperlink r:id="rId1" w:history="1">
      <w:r w:rsidRPr="00350611">
        <w:rPr>
          <w:rStyle w:val="Hyperlink"/>
          <w:color w:val="auto"/>
        </w:rPr>
        <w:t>iamyim@hotmail.com</w:t>
      </w:r>
    </w:hyperlink>
    <w:r w:rsidR="007772DD">
      <w:t xml:space="preserve">                                           </w:t>
    </w:r>
    <w:r>
      <w:t xml:space="preserve">+65 9622 2720 </w:t>
    </w:r>
    <w:r>
      <w:rPr>
        <w:lang w:val="en-SG"/>
      </w:rPr>
      <w:t>| +66 (0) 83 033 0072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BB1" w:rsidRDefault="00A61BB1" w:rsidP="00713050">
      <w:pPr>
        <w:spacing w:line="240" w:lineRule="auto"/>
      </w:pPr>
      <w:r>
        <w:separator/>
      </w:r>
    </w:p>
  </w:footnote>
  <w:footnote w:type="continuationSeparator" w:id="0">
    <w:p w:rsidR="00A61BB1" w:rsidRDefault="00A61BB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469"/>
    <w:multiLevelType w:val="hybridMultilevel"/>
    <w:tmpl w:val="8B7C8DC0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D30E4"/>
    <w:multiLevelType w:val="hybridMultilevel"/>
    <w:tmpl w:val="9C722B92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271BB"/>
    <w:multiLevelType w:val="hybridMultilevel"/>
    <w:tmpl w:val="B12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0B64"/>
    <w:multiLevelType w:val="hybridMultilevel"/>
    <w:tmpl w:val="C36808D4"/>
    <w:lvl w:ilvl="0" w:tplc="4CA238A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65E5B"/>
    <w:multiLevelType w:val="hybridMultilevel"/>
    <w:tmpl w:val="4252A1A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ED623A2"/>
    <w:multiLevelType w:val="hybridMultilevel"/>
    <w:tmpl w:val="5772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16EAF"/>
    <w:multiLevelType w:val="hybridMultilevel"/>
    <w:tmpl w:val="F05C91EE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CE4DF3"/>
    <w:multiLevelType w:val="hybridMultilevel"/>
    <w:tmpl w:val="6FFA6A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B0884"/>
    <w:multiLevelType w:val="hybridMultilevel"/>
    <w:tmpl w:val="B8C4EB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2EAE"/>
    <w:multiLevelType w:val="hybridMultilevel"/>
    <w:tmpl w:val="E70408E4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80037"/>
    <w:multiLevelType w:val="hybridMultilevel"/>
    <w:tmpl w:val="2550EA30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546ED"/>
    <w:multiLevelType w:val="hybridMultilevel"/>
    <w:tmpl w:val="C7F0D1D0"/>
    <w:lvl w:ilvl="0" w:tplc="BD32DD78">
      <w:start w:val="3"/>
      <w:numFmt w:val="bullet"/>
      <w:lvlText w:val="-"/>
      <w:lvlJc w:val="left"/>
      <w:pPr>
        <w:ind w:left="-57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</w:abstractNum>
  <w:abstractNum w:abstractNumId="12" w15:restartNumberingAfterBreak="0">
    <w:nsid w:val="3DF113EC"/>
    <w:multiLevelType w:val="hybridMultilevel"/>
    <w:tmpl w:val="05AE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65F62"/>
    <w:multiLevelType w:val="hybridMultilevel"/>
    <w:tmpl w:val="004A85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270CA3"/>
    <w:multiLevelType w:val="hybridMultilevel"/>
    <w:tmpl w:val="0012E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F1938"/>
    <w:multiLevelType w:val="hybridMultilevel"/>
    <w:tmpl w:val="6822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50AC8"/>
    <w:multiLevelType w:val="hybridMultilevel"/>
    <w:tmpl w:val="C310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D4319"/>
    <w:multiLevelType w:val="hybridMultilevel"/>
    <w:tmpl w:val="7D302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970A86"/>
    <w:multiLevelType w:val="hybridMultilevel"/>
    <w:tmpl w:val="C384411A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6332C4"/>
    <w:multiLevelType w:val="hybridMultilevel"/>
    <w:tmpl w:val="5E0A2E7E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127338"/>
    <w:multiLevelType w:val="hybridMultilevel"/>
    <w:tmpl w:val="15DC0B26"/>
    <w:lvl w:ilvl="0" w:tplc="BD32DD78">
      <w:start w:val="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82B48"/>
    <w:multiLevelType w:val="hybridMultilevel"/>
    <w:tmpl w:val="473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13"/>
  </w:num>
  <w:num w:numId="8">
    <w:abstractNumId w:val="10"/>
  </w:num>
  <w:num w:numId="9">
    <w:abstractNumId w:val="18"/>
  </w:num>
  <w:num w:numId="10">
    <w:abstractNumId w:val="21"/>
  </w:num>
  <w:num w:numId="11">
    <w:abstractNumId w:val="14"/>
  </w:num>
  <w:num w:numId="12">
    <w:abstractNumId w:val="19"/>
  </w:num>
  <w:num w:numId="13">
    <w:abstractNumId w:val="1"/>
  </w:num>
  <w:num w:numId="14">
    <w:abstractNumId w:val="6"/>
  </w:num>
  <w:num w:numId="15">
    <w:abstractNumId w:val="17"/>
  </w:num>
  <w:num w:numId="16">
    <w:abstractNumId w:val="9"/>
  </w:num>
  <w:num w:numId="17">
    <w:abstractNumId w:val="4"/>
  </w:num>
  <w:num w:numId="18">
    <w:abstractNumId w:val="20"/>
  </w:num>
  <w:num w:numId="19">
    <w:abstractNumId w:val="0"/>
  </w:num>
  <w:num w:numId="20">
    <w:abstractNumId w:val="16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ysDS2NDIxMTE3MDZS0lEKTi0uzszPAykwrgUAaVR5qiwAAAA="/>
  </w:docVars>
  <w:rsids>
    <w:rsidRoot w:val="00E13DBF"/>
    <w:rsid w:val="00023735"/>
    <w:rsid w:val="0006245C"/>
    <w:rsid w:val="00091382"/>
    <w:rsid w:val="000A6D6E"/>
    <w:rsid w:val="000B0619"/>
    <w:rsid w:val="000B1FE5"/>
    <w:rsid w:val="000B4BB5"/>
    <w:rsid w:val="000B61CA"/>
    <w:rsid w:val="000F7610"/>
    <w:rsid w:val="00106778"/>
    <w:rsid w:val="00114ED7"/>
    <w:rsid w:val="00140B0E"/>
    <w:rsid w:val="00143FE0"/>
    <w:rsid w:val="00151A81"/>
    <w:rsid w:val="00151BC8"/>
    <w:rsid w:val="001A5CA9"/>
    <w:rsid w:val="001B2AC1"/>
    <w:rsid w:val="001B403A"/>
    <w:rsid w:val="001E2740"/>
    <w:rsid w:val="00217980"/>
    <w:rsid w:val="00271662"/>
    <w:rsid w:val="0027404F"/>
    <w:rsid w:val="00285070"/>
    <w:rsid w:val="00293B83"/>
    <w:rsid w:val="002B091C"/>
    <w:rsid w:val="002C2CDD"/>
    <w:rsid w:val="002D45C6"/>
    <w:rsid w:val="002F03FA"/>
    <w:rsid w:val="00313E86"/>
    <w:rsid w:val="00326333"/>
    <w:rsid w:val="00333CD3"/>
    <w:rsid w:val="00340365"/>
    <w:rsid w:val="00342B64"/>
    <w:rsid w:val="00350611"/>
    <w:rsid w:val="00364079"/>
    <w:rsid w:val="00391C2E"/>
    <w:rsid w:val="003C5528"/>
    <w:rsid w:val="004077FB"/>
    <w:rsid w:val="00424DD9"/>
    <w:rsid w:val="0044385D"/>
    <w:rsid w:val="00457085"/>
    <w:rsid w:val="0046104A"/>
    <w:rsid w:val="004717C5"/>
    <w:rsid w:val="00473A42"/>
    <w:rsid w:val="004765D8"/>
    <w:rsid w:val="00523479"/>
    <w:rsid w:val="005262AE"/>
    <w:rsid w:val="00543DB7"/>
    <w:rsid w:val="005678A4"/>
    <w:rsid w:val="005729B0"/>
    <w:rsid w:val="00641630"/>
    <w:rsid w:val="00684488"/>
    <w:rsid w:val="00696857"/>
    <w:rsid w:val="006A3CE7"/>
    <w:rsid w:val="006C4C50"/>
    <w:rsid w:val="006C7680"/>
    <w:rsid w:val="006D76B1"/>
    <w:rsid w:val="006F702A"/>
    <w:rsid w:val="00713050"/>
    <w:rsid w:val="00735C9D"/>
    <w:rsid w:val="00741125"/>
    <w:rsid w:val="00746F7F"/>
    <w:rsid w:val="007569C1"/>
    <w:rsid w:val="00763832"/>
    <w:rsid w:val="007772DD"/>
    <w:rsid w:val="00781113"/>
    <w:rsid w:val="007D2696"/>
    <w:rsid w:val="00811117"/>
    <w:rsid w:val="00824BAD"/>
    <w:rsid w:val="00841146"/>
    <w:rsid w:val="0088504C"/>
    <w:rsid w:val="0089382B"/>
    <w:rsid w:val="008A1907"/>
    <w:rsid w:val="008C6BCA"/>
    <w:rsid w:val="008C7B50"/>
    <w:rsid w:val="008F6D85"/>
    <w:rsid w:val="00904FA7"/>
    <w:rsid w:val="00966494"/>
    <w:rsid w:val="009B3C40"/>
    <w:rsid w:val="00A42540"/>
    <w:rsid w:val="00A43610"/>
    <w:rsid w:val="00A50939"/>
    <w:rsid w:val="00A61BB1"/>
    <w:rsid w:val="00A63E1B"/>
    <w:rsid w:val="00AA6A40"/>
    <w:rsid w:val="00AC2AAE"/>
    <w:rsid w:val="00AE1659"/>
    <w:rsid w:val="00B25F3D"/>
    <w:rsid w:val="00B5664D"/>
    <w:rsid w:val="00B95D41"/>
    <w:rsid w:val="00BA5B40"/>
    <w:rsid w:val="00BD0206"/>
    <w:rsid w:val="00BE01F3"/>
    <w:rsid w:val="00C2098A"/>
    <w:rsid w:val="00C35E3C"/>
    <w:rsid w:val="00C5444A"/>
    <w:rsid w:val="00C612DA"/>
    <w:rsid w:val="00C7741E"/>
    <w:rsid w:val="00C875AB"/>
    <w:rsid w:val="00CA3DF1"/>
    <w:rsid w:val="00CA4581"/>
    <w:rsid w:val="00CE18D5"/>
    <w:rsid w:val="00D04109"/>
    <w:rsid w:val="00D31D61"/>
    <w:rsid w:val="00DD6416"/>
    <w:rsid w:val="00DF4E0A"/>
    <w:rsid w:val="00E02DCD"/>
    <w:rsid w:val="00E12C60"/>
    <w:rsid w:val="00E13DBF"/>
    <w:rsid w:val="00E22E87"/>
    <w:rsid w:val="00E45915"/>
    <w:rsid w:val="00E501AB"/>
    <w:rsid w:val="00E57630"/>
    <w:rsid w:val="00E86C2B"/>
    <w:rsid w:val="00ED6C1C"/>
    <w:rsid w:val="00EF7CC9"/>
    <w:rsid w:val="00F207C0"/>
    <w:rsid w:val="00F20AE5"/>
    <w:rsid w:val="00F3471C"/>
    <w:rsid w:val="00F43BEB"/>
    <w:rsid w:val="00F645C7"/>
    <w:rsid w:val="00FC236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6C39A-FEEF-4002-859E-B25ECFAC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35E3C"/>
    <w:pPr>
      <w:spacing w:after="280" w:line="240" w:lineRule="auto"/>
      <w:ind w:left="720"/>
      <w:contextualSpacing/>
    </w:pPr>
    <w:rPr>
      <w:color w:val="404040" w:themeColor="text1" w:themeTint="BF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350611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amyim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amyim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n_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C233E49F8548379AAC43DBB98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396B8-0753-4710-9032-98B9D3AFB112}"/>
      </w:docPartPr>
      <w:docPartBody>
        <w:p w:rsidR="008827BC" w:rsidRDefault="00A24BE3">
          <w:pPr>
            <w:pStyle w:val="7FC233E49F8548379AAC43DBB98EF0C1"/>
          </w:pPr>
          <w:r w:rsidRPr="00333CD3">
            <w:t>YN</w:t>
          </w:r>
        </w:p>
      </w:docPartBody>
    </w:docPart>
    <w:docPart>
      <w:docPartPr>
        <w:name w:val="AEF5E9C4F25043009F4830E2B51E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46FB3-A25C-4EEA-B1A9-F496796993C9}"/>
      </w:docPartPr>
      <w:docPartBody>
        <w:p w:rsidR="008827BC" w:rsidRDefault="00A24BE3">
          <w:pPr>
            <w:pStyle w:val="AEF5E9C4F25043009F4830E2B51E82CD"/>
          </w:pPr>
          <w:r>
            <w:t>Your Name</w:t>
          </w:r>
        </w:p>
      </w:docPartBody>
    </w:docPart>
    <w:docPart>
      <w:docPartPr>
        <w:name w:val="F49D1DC4D7954664BAF2038762C43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822F-9B81-4692-80BA-99C1B45CBA68}"/>
      </w:docPartPr>
      <w:docPartBody>
        <w:p w:rsidR="008827BC" w:rsidRDefault="00A24BE3">
          <w:pPr>
            <w:pStyle w:val="F49D1DC4D7954664BAF2038762C43FE4"/>
          </w:pPr>
          <w:r>
            <w:t>Profession or Industry</w:t>
          </w:r>
        </w:p>
      </w:docPartBody>
    </w:docPart>
    <w:docPart>
      <w:docPartPr>
        <w:name w:val="F6EFB9D61D5B43A7A37CFAAF3E42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05F6B-E954-42F3-9EBE-C3C9DCBF5CFB}"/>
      </w:docPartPr>
      <w:docPartBody>
        <w:p w:rsidR="008827BC" w:rsidRDefault="00A24BE3">
          <w:pPr>
            <w:pStyle w:val="F6EFB9D61D5B43A7A37CFAAF3E428E5E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D0"/>
    <w:rsid w:val="00350C9D"/>
    <w:rsid w:val="00557DBD"/>
    <w:rsid w:val="007C76F2"/>
    <w:rsid w:val="008827BC"/>
    <w:rsid w:val="009820D0"/>
    <w:rsid w:val="00A2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C233E49F8548379AAC43DBB98EF0C1">
    <w:name w:val="7FC233E49F8548379AAC43DBB98EF0C1"/>
  </w:style>
  <w:style w:type="paragraph" w:customStyle="1" w:styleId="668F8E856FEB458298E465DFDC4149E8">
    <w:name w:val="668F8E856FEB458298E465DFDC4149E8"/>
  </w:style>
  <w:style w:type="paragraph" w:customStyle="1" w:styleId="8E5AF822C87F4A4D8155267F325AA554">
    <w:name w:val="8E5AF822C87F4A4D8155267F325AA554"/>
  </w:style>
  <w:style w:type="paragraph" w:customStyle="1" w:styleId="D097C300FA054B05AC5A8DD0674A02D9">
    <w:name w:val="D097C300FA054B05AC5A8DD0674A02D9"/>
  </w:style>
  <w:style w:type="paragraph" w:customStyle="1" w:styleId="7B898272D48B4E19BFAAC27D79EF40A0">
    <w:name w:val="7B898272D48B4E19BFAAC27D79EF40A0"/>
  </w:style>
  <w:style w:type="paragraph" w:customStyle="1" w:styleId="AEF5E9C4F25043009F4830E2B51E82CD">
    <w:name w:val="AEF5E9C4F25043009F4830E2B51E82CD"/>
  </w:style>
  <w:style w:type="paragraph" w:customStyle="1" w:styleId="F49D1DC4D7954664BAF2038762C43FE4">
    <w:name w:val="F49D1DC4D7954664BAF2038762C43FE4"/>
  </w:style>
  <w:style w:type="paragraph" w:customStyle="1" w:styleId="F6EFB9D61D5B43A7A37CFAAF3E428E5E">
    <w:name w:val="F6EFB9D61D5B43A7A37CFAAF3E428E5E"/>
  </w:style>
  <w:style w:type="paragraph" w:customStyle="1" w:styleId="0C35844641B84D46B8BA768C951CCC0E">
    <w:name w:val="0C35844641B84D46B8BA768C951CCC0E"/>
  </w:style>
  <w:style w:type="paragraph" w:customStyle="1" w:styleId="056FB83EA5F8442F8718D74D7E534E5A">
    <w:name w:val="056FB83EA5F8442F8718D74D7E534E5A"/>
  </w:style>
  <w:style w:type="paragraph" w:customStyle="1" w:styleId="445B2846855B4CBD84D491314F6D3E58">
    <w:name w:val="445B2846855B4CBD84D491314F6D3E58"/>
  </w:style>
  <w:style w:type="paragraph" w:customStyle="1" w:styleId="225159D739FB43FD86879E183BC19D4D">
    <w:name w:val="225159D739FB43FD86879E183BC19D4D"/>
  </w:style>
  <w:style w:type="paragraph" w:customStyle="1" w:styleId="94389C11499944548B127BAB6A42FF57">
    <w:name w:val="94389C11499944548B127BAB6A42FF57"/>
  </w:style>
  <w:style w:type="paragraph" w:customStyle="1" w:styleId="BB5A07EB16664B98AFC995EA54E04904">
    <w:name w:val="BB5A07EB16664B98AFC995EA54E04904"/>
  </w:style>
  <w:style w:type="paragraph" w:customStyle="1" w:styleId="5B19D450D4C64ED581AC25A558C1C296">
    <w:name w:val="5B19D450D4C64ED581AC25A558C1C296"/>
  </w:style>
  <w:style w:type="paragraph" w:customStyle="1" w:styleId="4848E30D658746599359C703526EC61C">
    <w:name w:val="4848E30D658746599359C703526EC61C"/>
  </w:style>
  <w:style w:type="paragraph" w:customStyle="1" w:styleId="E267C53E6C764EFD9BF435E4632CB7E8">
    <w:name w:val="E267C53E6C764EFD9BF435E4632CB7E8"/>
  </w:style>
  <w:style w:type="paragraph" w:customStyle="1" w:styleId="78695A3C3177412A82CDE97053F141F5">
    <w:name w:val="78695A3C3177412A82CDE97053F141F5"/>
  </w:style>
  <w:style w:type="paragraph" w:customStyle="1" w:styleId="6E0FADE09B3A4D3EBA4F8C415EADEC9A">
    <w:name w:val="6E0FADE09B3A4D3EBA4F8C415EADEC9A"/>
  </w:style>
  <w:style w:type="paragraph" w:customStyle="1" w:styleId="B2BA1102181E4651973DD845F7D65373">
    <w:name w:val="B2BA1102181E4651973DD845F7D65373"/>
  </w:style>
  <w:style w:type="paragraph" w:customStyle="1" w:styleId="6CEA134937FF47878F0B675552949718">
    <w:name w:val="6CEA134937FF47878F0B675552949718"/>
  </w:style>
  <w:style w:type="paragraph" w:customStyle="1" w:styleId="D27AAF3FF6C04924A8283B1DA0339D02">
    <w:name w:val="D27AAF3FF6C04924A8283B1DA0339D02"/>
  </w:style>
  <w:style w:type="paragraph" w:customStyle="1" w:styleId="90DC0430AF6442F1A553A363E8960CAD">
    <w:name w:val="90DC0430AF6442F1A553A363E8960CAD"/>
  </w:style>
  <w:style w:type="paragraph" w:customStyle="1" w:styleId="C5B7AFB380224C1C8816653851DE7F3F">
    <w:name w:val="C5B7AFB380224C1C8816653851DE7F3F"/>
  </w:style>
  <w:style w:type="paragraph" w:customStyle="1" w:styleId="A1D62BE2402042C7BAA723FE34F5F3B9">
    <w:name w:val="A1D62BE2402042C7BAA723FE34F5F3B9"/>
  </w:style>
  <w:style w:type="paragraph" w:customStyle="1" w:styleId="18A76DC9984E47C7A4959E4A6DEEF0CB">
    <w:name w:val="18A76DC9984E47C7A4959E4A6DEEF0CB"/>
  </w:style>
  <w:style w:type="paragraph" w:customStyle="1" w:styleId="C41DA4BBDCB44937AFA839252AAB4082">
    <w:name w:val="C41DA4BBDCB44937AFA839252AAB4082"/>
  </w:style>
  <w:style w:type="paragraph" w:customStyle="1" w:styleId="956AC8F9FCE94FC3BD20CB3D4E2A926D">
    <w:name w:val="956AC8F9FCE94FC3BD20CB3D4E2A926D"/>
  </w:style>
  <w:style w:type="paragraph" w:customStyle="1" w:styleId="1C9B1D35BFB143139BAB2E2763C3E880">
    <w:name w:val="1C9B1D35BFB143139BAB2E2763C3E880"/>
    <w:rsid w:val="009820D0"/>
  </w:style>
  <w:style w:type="paragraph" w:customStyle="1" w:styleId="6AD64B1B996F45369239652F8D95E951">
    <w:name w:val="6AD64B1B996F45369239652F8D95E951"/>
    <w:rsid w:val="009820D0"/>
  </w:style>
  <w:style w:type="paragraph" w:customStyle="1" w:styleId="BFEF971548EF4A11A94B7C7D2066FDB3">
    <w:name w:val="BFEF971548EF4A11A94B7C7D2066FDB3"/>
    <w:rsid w:val="009820D0"/>
  </w:style>
  <w:style w:type="paragraph" w:customStyle="1" w:styleId="51359D82891B448FA4BF03DC9AC46E1A">
    <w:name w:val="51359D82891B448FA4BF03DC9AC46E1A"/>
    <w:rsid w:val="009820D0"/>
  </w:style>
  <w:style w:type="paragraph" w:customStyle="1" w:styleId="901A0B9446C442E3B5EE3861F5AD7645">
    <w:name w:val="901A0B9446C442E3B5EE3861F5AD7645"/>
    <w:rsid w:val="009820D0"/>
  </w:style>
  <w:style w:type="paragraph" w:customStyle="1" w:styleId="C84860AD116B4D70AD8244A4CD42946E">
    <w:name w:val="C84860AD116B4D70AD8244A4CD42946E"/>
    <w:rsid w:val="009820D0"/>
  </w:style>
  <w:style w:type="paragraph" w:customStyle="1" w:styleId="7BEF3D1E8E3042319E46695B3A2F45A8">
    <w:name w:val="7BEF3D1E8E3042319E46695B3A2F45A8"/>
    <w:rsid w:val="009820D0"/>
  </w:style>
  <w:style w:type="paragraph" w:customStyle="1" w:styleId="7E68AF9B0A8243EBB707112BEB065292">
    <w:name w:val="7E68AF9B0A8243EBB707112BEB065292"/>
    <w:rsid w:val="009820D0"/>
  </w:style>
  <w:style w:type="paragraph" w:customStyle="1" w:styleId="EDAC441B8B67485BA9D96A96DFF0C058">
    <w:name w:val="EDAC441B8B67485BA9D96A96DFF0C058"/>
    <w:rsid w:val="009820D0"/>
  </w:style>
  <w:style w:type="paragraph" w:customStyle="1" w:styleId="D1DEA258DC9E4780BBB28A8DB7D14BCD">
    <w:name w:val="D1DEA258DC9E4780BBB28A8DB7D14BCD"/>
    <w:rsid w:val="009820D0"/>
  </w:style>
  <w:style w:type="paragraph" w:customStyle="1" w:styleId="6300BB7E697546EBBF490ABDE1852B59">
    <w:name w:val="6300BB7E697546EBBF490ABDE1852B59"/>
    <w:rsid w:val="009820D0"/>
  </w:style>
  <w:style w:type="paragraph" w:customStyle="1" w:styleId="4D04029ED8634A53B1444112B0392357">
    <w:name w:val="4D04029ED8634A53B1444112B0392357"/>
    <w:rsid w:val="009820D0"/>
  </w:style>
  <w:style w:type="paragraph" w:customStyle="1" w:styleId="3AB9C8A8025A477985032927B5B09CFC">
    <w:name w:val="3AB9C8A8025A477985032927B5B09CFC"/>
    <w:rsid w:val="009820D0"/>
  </w:style>
  <w:style w:type="paragraph" w:customStyle="1" w:styleId="A3315C5AAA8F423C864DD7FD95F2CEBB">
    <w:name w:val="A3315C5AAA8F423C864DD7FD95F2CEBB"/>
    <w:rsid w:val="009820D0"/>
  </w:style>
  <w:style w:type="paragraph" w:customStyle="1" w:styleId="4052142F30F64CB2886CA4CB9915E9A5">
    <w:name w:val="4052142F30F64CB2886CA4CB9915E9A5"/>
    <w:rsid w:val="009820D0"/>
  </w:style>
  <w:style w:type="paragraph" w:customStyle="1" w:styleId="05258DD6363E4DAE9F232DA3F3E8EA53">
    <w:name w:val="05258DD6363E4DAE9F232DA3F3E8EA53"/>
    <w:rsid w:val="009820D0"/>
  </w:style>
  <w:style w:type="paragraph" w:customStyle="1" w:styleId="D9BCF79BF3F4461ABE312918BBC76DE9">
    <w:name w:val="D9BCF79BF3F4461ABE312918BBC76DE9"/>
    <w:rsid w:val="009820D0"/>
  </w:style>
  <w:style w:type="paragraph" w:customStyle="1" w:styleId="B9D09FEC622848A7BB2B1B11CA19C3D2">
    <w:name w:val="B9D09FEC622848A7BB2B1B11CA19C3D2"/>
    <w:rsid w:val="009820D0"/>
  </w:style>
  <w:style w:type="paragraph" w:customStyle="1" w:styleId="136CE99CB3B845AA8FCCD4D6DD3E9B02">
    <w:name w:val="136CE99CB3B845AA8FCCD4D6DD3E9B02"/>
    <w:rsid w:val="009820D0"/>
  </w:style>
  <w:style w:type="paragraph" w:customStyle="1" w:styleId="1669E9A5537C4E48AA09D8944BC9BEA0">
    <w:name w:val="1669E9A5537C4E48AA09D8944BC9BEA0"/>
    <w:rsid w:val="009820D0"/>
  </w:style>
  <w:style w:type="paragraph" w:customStyle="1" w:styleId="3FBA86AF2CB043A780C532A32BC31FA9">
    <w:name w:val="3FBA86AF2CB043A780C532A32BC31FA9"/>
    <w:rsid w:val="009820D0"/>
  </w:style>
  <w:style w:type="paragraph" w:customStyle="1" w:styleId="A839BE13141E4EC8A40268AE4855BEBD">
    <w:name w:val="A839BE13141E4EC8A40268AE4855BEBD"/>
    <w:rsid w:val="009820D0"/>
  </w:style>
  <w:style w:type="paragraph" w:customStyle="1" w:styleId="F10CFE6F04CE4DA1B7025E3537B01478">
    <w:name w:val="F10CFE6F04CE4DA1B7025E3537B01478"/>
    <w:rsid w:val="009820D0"/>
  </w:style>
  <w:style w:type="paragraph" w:customStyle="1" w:styleId="C774C221A15947489B9FDC79AC9A18DB">
    <w:name w:val="C774C221A15947489B9FDC79AC9A18DB"/>
    <w:rsid w:val="009820D0"/>
  </w:style>
  <w:style w:type="paragraph" w:customStyle="1" w:styleId="5A15B55E50D94A65B3264F5FBE982340">
    <w:name w:val="5A15B55E50D94A65B3264F5FBE982340"/>
    <w:rsid w:val="009820D0"/>
  </w:style>
  <w:style w:type="paragraph" w:customStyle="1" w:styleId="F86BB7CA360644FB8002FAB7B9C55E98">
    <w:name w:val="F86BB7CA360644FB8002FAB7B9C55E98"/>
    <w:rsid w:val="009820D0"/>
  </w:style>
  <w:style w:type="paragraph" w:customStyle="1" w:styleId="715DA25A2BB545469B60685781009168">
    <w:name w:val="715DA25A2BB545469B60685781009168"/>
    <w:rsid w:val="009820D0"/>
  </w:style>
  <w:style w:type="paragraph" w:customStyle="1" w:styleId="20EC7CCB4F3E4DF1978701D06180A930">
    <w:name w:val="20EC7CCB4F3E4DF1978701D06180A930"/>
    <w:rsid w:val="009820D0"/>
  </w:style>
  <w:style w:type="paragraph" w:customStyle="1" w:styleId="913CD3DA350145A4963419498C0AC95D">
    <w:name w:val="913CD3DA350145A4963419498C0AC95D"/>
    <w:rsid w:val="009820D0"/>
  </w:style>
  <w:style w:type="paragraph" w:customStyle="1" w:styleId="A368C62F5EF540E6B6CAEFE766857785">
    <w:name w:val="A368C62F5EF540E6B6CAEFE766857785"/>
    <w:rsid w:val="009820D0"/>
  </w:style>
  <w:style w:type="paragraph" w:customStyle="1" w:styleId="CEFAEEDCED45452A9268FA3F40FF8812">
    <w:name w:val="CEFAEEDCED45452A9268FA3F40FF8812"/>
    <w:rsid w:val="009820D0"/>
  </w:style>
  <w:style w:type="paragraph" w:customStyle="1" w:styleId="E9B79B5CFD08470792648C193F11ECAC">
    <w:name w:val="E9B79B5CFD08470792648C193F11ECAC"/>
    <w:rsid w:val="009820D0"/>
  </w:style>
  <w:style w:type="paragraph" w:customStyle="1" w:styleId="5F3643F792694A52B6EF73A78E44E9E6">
    <w:name w:val="5F3643F792694A52B6EF73A78E44E9E6"/>
    <w:rsid w:val="009820D0"/>
  </w:style>
  <w:style w:type="paragraph" w:customStyle="1" w:styleId="60156F63A8D042CC85197F79761B6773">
    <w:name w:val="60156F63A8D042CC85197F79761B6773"/>
    <w:rsid w:val="009820D0"/>
  </w:style>
  <w:style w:type="paragraph" w:customStyle="1" w:styleId="F13CAC08619F49A69DC1456E832D57B2">
    <w:name w:val="F13CAC08619F49A69DC1456E832D57B2"/>
    <w:rsid w:val="009820D0"/>
  </w:style>
  <w:style w:type="paragraph" w:customStyle="1" w:styleId="5CA7C6A1DEE84C6D99D102A324013843">
    <w:name w:val="5CA7C6A1DEE84C6D99D102A324013843"/>
    <w:rsid w:val="009820D0"/>
  </w:style>
  <w:style w:type="paragraph" w:customStyle="1" w:styleId="073E0060E0244A7EBA9AE0ACC356908A">
    <w:name w:val="073E0060E0244A7EBA9AE0ACC356908A"/>
    <w:rsid w:val="009820D0"/>
  </w:style>
  <w:style w:type="paragraph" w:customStyle="1" w:styleId="BF51433DD6C54687A399530B86AF34AF">
    <w:name w:val="BF51433DD6C54687A399530B86AF34AF"/>
    <w:rsid w:val="009820D0"/>
  </w:style>
  <w:style w:type="paragraph" w:customStyle="1" w:styleId="EBDDA01F65AF43ED9A1FAD1CA57B722F">
    <w:name w:val="EBDDA01F65AF43ED9A1FAD1CA57B722F"/>
    <w:rsid w:val="009820D0"/>
  </w:style>
  <w:style w:type="paragraph" w:customStyle="1" w:styleId="A6225F808348463CA5265D52B44030DB">
    <w:name w:val="A6225F808348463CA5265D52B44030DB"/>
    <w:rsid w:val="009820D0"/>
  </w:style>
  <w:style w:type="paragraph" w:customStyle="1" w:styleId="BE684E3C6DFE4B5CB0B66997239C1C9E">
    <w:name w:val="BE684E3C6DFE4B5CB0B66997239C1C9E"/>
    <w:rsid w:val="008827BC"/>
  </w:style>
  <w:style w:type="paragraph" w:customStyle="1" w:styleId="5DB8666A66D1401582FEE2191C56C408">
    <w:name w:val="5DB8666A66D1401582FEE2191C56C408"/>
    <w:rsid w:val="008827BC"/>
  </w:style>
  <w:style w:type="paragraph" w:customStyle="1" w:styleId="332CD3901E9D4BBDB737A486FFCEF9ED">
    <w:name w:val="332CD3901E9D4BBDB737A486FFCEF9ED"/>
    <w:rsid w:val="0088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+65 96222720</CompanyPhone>
  <CompanyFax/>
  <CompanyEmail>iamyim@hotmail.com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9F1AA-48B9-4987-929D-A3799FC3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</TotalTime>
  <Pages>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Supply chain</dc:subject>
  <dc:creator>Chonmanee Kanphirom</dc:creator>
  <cp:keywords/>
  <dc:description>logisitics |automotive| operations 
professional</dc:description>
  <cp:lastModifiedBy>Chonmanee Kanphirom</cp:lastModifiedBy>
  <cp:revision>6</cp:revision>
  <dcterms:created xsi:type="dcterms:W3CDTF">2016-08-10T07:00:00Z</dcterms:created>
  <dcterms:modified xsi:type="dcterms:W3CDTF">2016-08-10T07:05:00Z</dcterms:modified>
</cp:coreProperties>
</file>